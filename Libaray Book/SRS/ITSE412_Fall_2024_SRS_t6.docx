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6E72" w14:textId="77777777" w:rsidR="007A20D3" w:rsidRDefault="007A20D3" w:rsidP="004C3883">
      <w:pPr>
        <w:pStyle w:val="line"/>
        <w:rPr>
          <w:lang w:bidi="ar-LY"/>
        </w:rPr>
      </w:pPr>
    </w:p>
    <w:p w14:paraId="314BD166"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44AD028E" w14:textId="77777777" w:rsidR="007A20D3" w:rsidRDefault="00F2536A" w:rsidP="004C3883">
      <w:pPr>
        <w:pStyle w:val="a5"/>
      </w:pPr>
      <w:r>
        <w:rPr>
          <w:rFonts w:hint="cs"/>
          <w:rtl/>
        </w:rPr>
        <w:t>لـ</w:t>
      </w:r>
    </w:p>
    <w:p w14:paraId="3C47ECE2" w14:textId="04FE42CB" w:rsidR="007A20D3" w:rsidRDefault="00311AA8" w:rsidP="004C3883">
      <w:pPr>
        <w:pStyle w:val="a5"/>
      </w:pPr>
      <w:r>
        <w:rPr>
          <w:rFonts w:hint="cs"/>
          <w:rtl/>
        </w:rPr>
        <w:t>نظام إدارة مكتبة الكتروني</w:t>
      </w:r>
      <w:r w:rsidR="008A7C01">
        <w:rPr>
          <w:rFonts w:hint="cs"/>
          <w:rtl/>
        </w:rPr>
        <w:t>ة</w:t>
      </w:r>
    </w:p>
    <w:p w14:paraId="2E577823" w14:textId="4248F36D" w:rsidR="001E610A" w:rsidRDefault="006D36D1" w:rsidP="0079158D">
      <w:pPr>
        <w:pStyle w:val="ByLine"/>
      </w:pPr>
      <w:r>
        <w:rPr>
          <w:rFonts w:hint="cs"/>
          <w:rtl/>
        </w:rPr>
        <w:t>نس</w:t>
      </w:r>
      <w:r w:rsidR="00AA12EC">
        <w:rPr>
          <w:rFonts w:hint="cs"/>
          <w:rtl/>
        </w:rPr>
        <w:t>خ</w:t>
      </w:r>
      <w:r>
        <w:rPr>
          <w:rFonts w:hint="cs"/>
          <w:rtl/>
        </w:rPr>
        <w:t>ة 1.</w:t>
      </w:r>
      <w:r w:rsidR="008B3DDC">
        <w:rPr>
          <w:rFonts w:hint="cs"/>
          <w:rtl/>
        </w:rPr>
        <w:t>1</w:t>
      </w:r>
      <w:r>
        <w:rPr>
          <w:rFonts w:hint="cs"/>
          <w:rtl/>
        </w:rPr>
        <w:t xml:space="preserve"> </w:t>
      </w:r>
    </w:p>
    <w:p w14:paraId="6CA8AEFA" w14:textId="5B3771E1" w:rsidR="001E610A" w:rsidRDefault="006D36D1" w:rsidP="0079158D">
      <w:pPr>
        <w:pStyle w:val="ByLine"/>
      </w:pPr>
      <w:r>
        <w:rPr>
          <w:rFonts w:hint="cs"/>
          <w:rtl/>
        </w:rPr>
        <w:t>كتبت بواسطة</w:t>
      </w:r>
      <w:r w:rsidR="00200D0F">
        <w:rPr>
          <w:rFonts w:hint="cs"/>
          <w:rtl/>
        </w:rPr>
        <w:t xml:space="preserve"> الفريق السادس</w:t>
      </w:r>
    </w:p>
    <w:p w14:paraId="1E4DABFA" w14:textId="176E2D86" w:rsidR="006D36D1" w:rsidRDefault="00200D0F" w:rsidP="00200D0F">
      <w:pPr>
        <w:pStyle w:val="ByLine"/>
        <w:rPr>
          <w:rtl/>
        </w:rPr>
      </w:pPr>
      <w:r w:rsidRPr="00200D0F">
        <w:rPr>
          <w:rtl/>
        </w:rPr>
        <w:t>كلية تقنية المعلومات – جامعة طرابلس</w:t>
      </w:r>
    </w:p>
    <w:p w14:paraId="24CB52BD" w14:textId="5D3DADC9" w:rsidR="006D36D1" w:rsidRDefault="00200D0F" w:rsidP="00200D0F">
      <w:pPr>
        <w:pStyle w:val="ByLine"/>
      </w:pPr>
      <w:r w:rsidRPr="00200D0F">
        <w:t>2024/1</w:t>
      </w:r>
      <w:r>
        <w:t>2</w:t>
      </w:r>
      <w:r w:rsidRPr="00200D0F">
        <w:t>/0</w:t>
      </w:r>
      <w:r>
        <w:t>3</w:t>
      </w:r>
      <w:r w:rsidR="006D36D1">
        <w:rPr>
          <w:rFonts w:hint="cs"/>
          <w:rtl/>
        </w:rPr>
        <w:t xml:space="preserve"> </w:t>
      </w:r>
    </w:p>
    <w:p w14:paraId="2731E9FD"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40EA53C5" w14:textId="77777777" w:rsidR="007A20D3" w:rsidRDefault="007A20D3" w:rsidP="000B4496">
      <w:pPr>
        <w:pStyle w:val="TOCEntry"/>
        <w:tabs>
          <w:tab w:val="right" w:leader="dot" w:pos="9072"/>
        </w:tabs>
        <w:spacing w:line="240" w:lineRule="auto"/>
        <w:jc w:val="left"/>
        <w:rPr>
          <w:rtl/>
          <w:lang w:bidi="ar-LY"/>
        </w:rPr>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789C83A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EC47F7">
        <w:t>ii</w:t>
      </w:r>
      <w:r w:rsidR="0079158D">
        <w:fldChar w:fldCharType="end"/>
      </w:r>
    </w:p>
    <w:p w14:paraId="2772BA3D" w14:textId="77777777" w:rsidR="0079158D" w:rsidRPr="005F78C3" w:rsidRDefault="0079158D" w:rsidP="0079158D">
      <w:pPr>
        <w:pStyle w:val="10"/>
        <w:rPr>
          <w:rFonts w:ascii="Calibri" w:hAnsi="Calibri" w:cs="Arial"/>
          <w:b w:val="0"/>
          <w:bCs w:val="0"/>
          <w:szCs w:val="24"/>
        </w:rPr>
      </w:pPr>
      <w:r>
        <w:rPr>
          <w:rtl/>
        </w:rPr>
        <w:t>المراجعات</w:t>
      </w:r>
      <w:r>
        <w:tab/>
      </w:r>
      <w:r>
        <w:fldChar w:fldCharType="begin"/>
      </w:r>
      <w:r>
        <w:instrText xml:space="preserve"> PAGEREF _Toc181815047 \h </w:instrText>
      </w:r>
      <w:r>
        <w:fldChar w:fldCharType="separate"/>
      </w:r>
      <w:r w:rsidR="00EC47F7">
        <w:t>ii</w:t>
      </w:r>
      <w:r>
        <w:fldChar w:fldCharType="end"/>
      </w:r>
    </w:p>
    <w:p w14:paraId="775F8EA6" w14:textId="77777777" w:rsidR="0079158D" w:rsidRPr="005F78C3" w:rsidRDefault="0079158D" w:rsidP="0079158D">
      <w:pPr>
        <w:pStyle w:val="10"/>
        <w:tabs>
          <w:tab w:val="left" w:pos="960"/>
        </w:tabs>
        <w:rPr>
          <w:rFonts w:ascii="Calibri" w:hAnsi="Calibri" w:cs="Arial"/>
          <w:b w:val="0"/>
          <w:bCs w:val="0"/>
          <w:szCs w:val="24"/>
        </w:rPr>
      </w:pPr>
      <w:r>
        <w:t>1.</w:t>
      </w:r>
      <w:r w:rsidRPr="005F78C3">
        <w:rPr>
          <w:rFonts w:ascii="Calibri" w:hAnsi="Calibri" w:cs="Arial"/>
          <w:b w:val="0"/>
          <w:bCs w:val="0"/>
          <w:szCs w:val="24"/>
        </w:rPr>
        <w:tab/>
      </w:r>
      <w:r>
        <w:rPr>
          <w:rtl/>
        </w:rPr>
        <w:t>مقدمة</w:t>
      </w:r>
      <w:r>
        <w:tab/>
      </w:r>
      <w:r>
        <w:fldChar w:fldCharType="begin"/>
      </w:r>
      <w:r>
        <w:instrText xml:space="preserve"> PAGEREF _Toc181815048 \h </w:instrText>
      </w:r>
      <w:r>
        <w:fldChar w:fldCharType="separate"/>
      </w:r>
      <w:r w:rsidR="00EC47F7">
        <w:rPr>
          <w:rtl/>
        </w:rPr>
        <w:t>1</w:t>
      </w:r>
      <w:r>
        <w:fldChar w:fldCharType="end"/>
      </w:r>
    </w:p>
    <w:p w14:paraId="27F06400" w14:textId="77777777" w:rsidR="0079158D" w:rsidRPr="005F78C3" w:rsidRDefault="0079158D" w:rsidP="0079158D">
      <w:pPr>
        <w:pStyle w:val="20"/>
        <w:tabs>
          <w:tab w:val="left" w:pos="2126"/>
        </w:tabs>
        <w:rPr>
          <w:rFonts w:ascii="Calibri" w:hAnsi="Calibri" w:cs="Arial"/>
          <w:sz w:val="24"/>
          <w:szCs w:val="24"/>
        </w:rPr>
      </w:pPr>
      <w:r>
        <w:t>1.1</w:t>
      </w:r>
      <w:r w:rsidRPr="005F78C3">
        <w:rPr>
          <w:rFonts w:ascii="Calibri" w:hAnsi="Calibri" w:cs="Arial" w:hint="cs"/>
          <w:sz w:val="24"/>
          <w:szCs w:val="24"/>
          <w:rtl/>
        </w:rPr>
        <w:t xml:space="preserve"> </w:t>
      </w:r>
      <w:r>
        <w:rPr>
          <w:rtl/>
        </w:rPr>
        <w:t xml:space="preserve">الغرض من الوثيقة </w:t>
      </w:r>
      <w:r>
        <w:t>Document Purpose</w:t>
      </w:r>
      <w:r>
        <w:tab/>
      </w:r>
      <w:r>
        <w:fldChar w:fldCharType="begin"/>
      </w:r>
      <w:r>
        <w:instrText xml:space="preserve"> PAGEREF _Toc181815049 \h </w:instrText>
      </w:r>
      <w:r>
        <w:fldChar w:fldCharType="separate"/>
      </w:r>
      <w:r w:rsidR="00EC47F7">
        <w:rPr>
          <w:rtl/>
        </w:rPr>
        <w:t>1</w:t>
      </w:r>
      <w:r>
        <w:fldChar w:fldCharType="end"/>
      </w:r>
    </w:p>
    <w:p w14:paraId="4C392AD7" w14:textId="77777777" w:rsidR="0079158D" w:rsidRPr="005F78C3" w:rsidRDefault="0079158D" w:rsidP="0079158D">
      <w:pPr>
        <w:pStyle w:val="20"/>
        <w:tabs>
          <w:tab w:val="left" w:pos="3365"/>
        </w:tabs>
        <w:rPr>
          <w:rFonts w:ascii="Calibri" w:hAnsi="Calibri" w:cs="Arial"/>
          <w:sz w:val="24"/>
          <w:szCs w:val="24"/>
        </w:rPr>
      </w:pPr>
      <w:r>
        <w:t>1.2</w:t>
      </w:r>
      <w:r w:rsidRPr="005F78C3">
        <w:rPr>
          <w:rFonts w:ascii="Calibri" w:hAnsi="Calibri" w:cs="Arial" w:hint="cs"/>
          <w:sz w:val="24"/>
          <w:szCs w:val="24"/>
          <w:rtl/>
        </w:rPr>
        <w:t xml:space="preserve"> </w:t>
      </w:r>
      <w:r>
        <w:rPr>
          <w:rtl/>
        </w:rPr>
        <w:t xml:space="preserve">أسلوب الكتابة المستخدم داخل الوثيقة </w:t>
      </w:r>
      <w:r>
        <w:t xml:space="preserve"> Document Conventions</w:t>
      </w:r>
      <w:r>
        <w:tab/>
      </w:r>
      <w:r>
        <w:fldChar w:fldCharType="begin"/>
      </w:r>
      <w:r>
        <w:instrText xml:space="preserve"> PAGEREF _Toc181815050 \h </w:instrText>
      </w:r>
      <w:r>
        <w:fldChar w:fldCharType="separate"/>
      </w:r>
      <w:r w:rsidR="00EC47F7">
        <w:rPr>
          <w:rtl/>
        </w:rPr>
        <w:t>1</w:t>
      </w:r>
      <w:r>
        <w:fldChar w:fldCharType="end"/>
      </w:r>
    </w:p>
    <w:p w14:paraId="482D67F3" w14:textId="77777777" w:rsidR="0079158D" w:rsidRPr="005F78C3" w:rsidRDefault="0079158D" w:rsidP="0079158D">
      <w:pPr>
        <w:pStyle w:val="20"/>
        <w:tabs>
          <w:tab w:val="left" w:pos="2381"/>
        </w:tabs>
        <w:rPr>
          <w:rFonts w:ascii="Calibri" w:hAnsi="Calibri" w:cs="Arial"/>
          <w:sz w:val="24"/>
          <w:szCs w:val="24"/>
        </w:rPr>
      </w:pPr>
      <w:r>
        <w:rPr>
          <w:rtl/>
        </w:rPr>
        <w:t>1.3</w:t>
      </w:r>
      <w:r w:rsidRPr="005F78C3">
        <w:rPr>
          <w:rFonts w:ascii="Calibri" w:hAnsi="Calibri" w:cs="Arial" w:hint="cs"/>
          <w:sz w:val="24"/>
          <w:szCs w:val="24"/>
          <w:rtl/>
        </w:rPr>
        <w:t xml:space="preserve"> </w:t>
      </w:r>
      <w:r>
        <w:rPr>
          <w:rtl/>
        </w:rPr>
        <w:t xml:space="preserve">المستهدفون من الوثيقة </w:t>
      </w:r>
      <w:r>
        <w:t>Intended Audience and Reading Suggestions</w:t>
      </w:r>
      <w:r>
        <w:tab/>
      </w:r>
      <w:r>
        <w:fldChar w:fldCharType="begin"/>
      </w:r>
      <w:r>
        <w:instrText xml:space="preserve"> PAGEREF _Toc181815051 \h </w:instrText>
      </w:r>
      <w:r>
        <w:fldChar w:fldCharType="separate"/>
      </w:r>
      <w:r w:rsidR="00EC47F7">
        <w:rPr>
          <w:rtl/>
        </w:rPr>
        <w:t>1</w:t>
      </w:r>
      <w:r>
        <w:fldChar w:fldCharType="end"/>
      </w:r>
    </w:p>
    <w:p w14:paraId="10F9BA0F" w14:textId="77777777" w:rsidR="0079158D" w:rsidRPr="005F78C3" w:rsidRDefault="0079158D" w:rsidP="0079158D">
      <w:pPr>
        <w:pStyle w:val="20"/>
        <w:tabs>
          <w:tab w:val="left" w:pos="1680"/>
        </w:tabs>
        <w:rPr>
          <w:rFonts w:ascii="Calibri" w:hAnsi="Calibri" w:cs="Arial"/>
          <w:sz w:val="24"/>
          <w:szCs w:val="24"/>
        </w:rPr>
      </w:pPr>
      <w:r>
        <w:rPr>
          <w:rtl/>
        </w:rPr>
        <w:t>1.4</w:t>
      </w:r>
      <w:r w:rsidRPr="005F78C3">
        <w:rPr>
          <w:rFonts w:ascii="Calibri" w:hAnsi="Calibri" w:cs="Arial" w:hint="cs"/>
          <w:sz w:val="24"/>
          <w:szCs w:val="24"/>
          <w:rtl/>
        </w:rPr>
        <w:t xml:space="preserve"> </w:t>
      </w:r>
      <w:r>
        <w:rPr>
          <w:rtl/>
        </w:rPr>
        <w:t xml:space="preserve">نطاق المنتج </w:t>
      </w:r>
      <w:r>
        <w:t>Product Scope</w:t>
      </w:r>
      <w:r>
        <w:tab/>
      </w:r>
      <w:r>
        <w:fldChar w:fldCharType="begin"/>
      </w:r>
      <w:r>
        <w:instrText xml:space="preserve"> PAGEREF _Toc181815052 \h </w:instrText>
      </w:r>
      <w:r>
        <w:fldChar w:fldCharType="separate"/>
      </w:r>
      <w:r w:rsidR="00EC47F7">
        <w:rPr>
          <w:rtl/>
        </w:rPr>
        <w:t>1</w:t>
      </w:r>
      <w:r>
        <w:fldChar w:fldCharType="end"/>
      </w:r>
    </w:p>
    <w:p w14:paraId="21B29578" w14:textId="77777777" w:rsidR="0079158D" w:rsidRPr="005F78C3" w:rsidRDefault="0079158D" w:rsidP="0079158D">
      <w:pPr>
        <w:pStyle w:val="10"/>
        <w:tabs>
          <w:tab w:val="left" w:pos="1680"/>
        </w:tabs>
        <w:rPr>
          <w:rFonts w:ascii="Calibri" w:hAnsi="Calibri" w:cs="Arial"/>
          <w:b w:val="0"/>
          <w:bCs w:val="0"/>
          <w:szCs w:val="24"/>
        </w:rPr>
      </w:pPr>
      <w:r>
        <w:t>2.</w:t>
      </w:r>
      <w:r w:rsidRPr="005F78C3">
        <w:rPr>
          <w:rFonts w:ascii="Calibri" w:hAnsi="Calibri" w:cs="Arial"/>
          <w:b w:val="0"/>
          <w:bCs w:val="0"/>
          <w:szCs w:val="24"/>
        </w:rPr>
        <w:tab/>
      </w:r>
      <w:r>
        <w:rPr>
          <w:rtl/>
        </w:rPr>
        <w:t xml:space="preserve">الوصف العام </w:t>
      </w:r>
      <w:r>
        <w:t>General Description</w:t>
      </w:r>
      <w:r>
        <w:tab/>
      </w:r>
      <w:r>
        <w:fldChar w:fldCharType="begin"/>
      </w:r>
      <w:r>
        <w:instrText xml:space="preserve"> PAGEREF _Toc181815054 \h </w:instrText>
      </w:r>
      <w:r>
        <w:fldChar w:fldCharType="separate"/>
      </w:r>
      <w:r w:rsidR="00EC47F7">
        <w:rPr>
          <w:rtl/>
        </w:rPr>
        <w:t>2</w:t>
      </w:r>
      <w:r>
        <w:fldChar w:fldCharType="end"/>
      </w:r>
    </w:p>
    <w:p w14:paraId="5B1CD4CA" w14:textId="77777777" w:rsidR="0079158D" w:rsidRPr="005F78C3" w:rsidRDefault="0079158D" w:rsidP="0079158D">
      <w:pPr>
        <w:pStyle w:val="20"/>
        <w:tabs>
          <w:tab w:val="left" w:pos="1920"/>
        </w:tabs>
        <w:rPr>
          <w:rFonts w:ascii="Calibri" w:hAnsi="Calibri" w:cs="Arial"/>
          <w:sz w:val="24"/>
          <w:szCs w:val="24"/>
        </w:rPr>
      </w:pPr>
      <w:r>
        <w:t>2.1</w:t>
      </w:r>
      <w:r w:rsidRPr="005F78C3">
        <w:rPr>
          <w:rFonts w:ascii="Calibri" w:hAnsi="Calibri" w:cs="Arial" w:hint="cs"/>
          <w:sz w:val="24"/>
          <w:szCs w:val="24"/>
          <w:rtl/>
        </w:rPr>
        <w:t xml:space="preserve"> </w:t>
      </w:r>
      <w:r>
        <w:rPr>
          <w:rtl/>
        </w:rPr>
        <w:t>وصف المنتج</w:t>
      </w:r>
      <w:r>
        <w:t xml:space="preserve"> Product Perspective</w:t>
      </w:r>
      <w:r>
        <w:tab/>
      </w:r>
      <w:r>
        <w:fldChar w:fldCharType="begin"/>
      </w:r>
      <w:r>
        <w:instrText xml:space="preserve"> PAGEREF _Toc181815055 \h </w:instrText>
      </w:r>
      <w:r>
        <w:fldChar w:fldCharType="separate"/>
      </w:r>
      <w:r w:rsidR="00EC47F7">
        <w:rPr>
          <w:rtl/>
        </w:rPr>
        <w:t>2</w:t>
      </w:r>
      <w:r>
        <w:fldChar w:fldCharType="end"/>
      </w:r>
    </w:p>
    <w:p w14:paraId="7C1C2C0F" w14:textId="08C5F09B" w:rsidR="0079158D" w:rsidRPr="005F78C3" w:rsidRDefault="0079158D" w:rsidP="0079158D">
      <w:pPr>
        <w:pStyle w:val="20"/>
        <w:tabs>
          <w:tab w:val="left" w:pos="1920"/>
        </w:tabs>
        <w:rPr>
          <w:rFonts w:ascii="Calibri" w:hAnsi="Calibri" w:cs="Arial"/>
          <w:sz w:val="24"/>
          <w:szCs w:val="24"/>
          <w:lang w:bidi="ar-LY"/>
        </w:rPr>
      </w:pPr>
      <w:r>
        <w:rPr>
          <w:rtl/>
        </w:rPr>
        <w:t>2.2</w:t>
      </w:r>
      <w:r w:rsidRPr="005F78C3">
        <w:rPr>
          <w:rFonts w:ascii="Calibri" w:hAnsi="Calibri" w:cs="Arial" w:hint="cs"/>
          <w:sz w:val="24"/>
          <w:szCs w:val="24"/>
          <w:rtl/>
        </w:rPr>
        <w:t xml:space="preserve"> </w:t>
      </w:r>
      <w:r>
        <w:rPr>
          <w:rtl/>
        </w:rPr>
        <w:t xml:space="preserve">وظائف المنتج </w:t>
      </w:r>
      <w:r>
        <w:t>Product Functions</w:t>
      </w:r>
      <w:r>
        <w:tab/>
      </w:r>
      <w:r w:rsidR="008A7C01">
        <w:t>2</w:t>
      </w:r>
    </w:p>
    <w:p w14:paraId="5FD3441E" w14:textId="69D28850" w:rsidR="0079158D" w:rsidRPr="005F78C3" w:rsidRDefault="0079158D" w:rsidP="0079158D">
      <w:pPr>
        <w:pStyle w:val="20"/>
        <w:tabs>
          <w:tab w:val="left" w:pos="2808"/>
        </w:tabs>
        <w:rPr>
          <w:rFonts w:ascii="Calibri" w:hAnsi="Calibri" w:cs="Arial"/>
          <w:sz w:val="24"/>
          <w:szCs w:val="24"/>
        </w:rPr>
      </w:pPr>
      <w:r>
        <w:rPr>
          <w:rtl/>
        </w:rPr>
        <w:t>2.3</w:t>
      </w:r>
      <w:r w:rsidRPr="005F78C3">
        <w:rPr>
          <w:rFonts w:ascii="Calibri" w:hAnsi="Calibri" w:cs="Arial" w:hint="cs"/>
          <w:sz w:val="24"/>
          <w:szCs w:val="24"/>
          <w:rtl/>
        </w:rPr>
        <w:t xml:space="preserve"> </w:t>
      </w:r>
      <w:r>
        <w:rPr>
          <w:rtl/>
        </w:rPr>
        <w:t xml:space="preserve">مستخدموا النظام وسلوكياتهم </w:t>
      </w:r>
      <w:r>
        <w:t>User Classes and Characteristics</w:t>
      </w:r>
      <w:r>
        <w:tab/>
      </w:r>
      <w:r w:rsidR="008A7C01">
        <w:rPr>
          <w:rFonts w:hint="cs"/>
          <w:rtl/>
        </w:rPr>
        <w:t>3</w:t>
      </w:r>
    </w:p>
    <w:p w14:paraId="46E918BA" w14:textId="2279B564" w:rsidR="0079158D" w:rsidRPr="005F78C3" w:rsidRDefault="0079158D" w:rsidP="0079158D">
      <w:pPr>
        <w:pStyle w:val="20"/>
        <w:tabs>
          <w:tab w:val="left" w:pos="1680"/>
        </w:tabs>
        <w:rPr>
          <w:rFonts w:ascii="Calibri" w:hAnsi="Calibri" w:cs="Arial"/>
          <w:sz w:val="24"/>
          <w:szCs w:val="24"/>
          <w:rtl/>
          <w:lang w:bidi="ar-LY"/>
        </w:rPr>
      </w:pPr>
      <w:r>
        <w:rPr>
          <w:rtl/>
        </w:rPr>
        <w:t>2.4</w:t>
      </w:r>
      <w:r w:rsidRPr="005F78C3">
        <w:rPr>
          <w:rFonts w:ascii="Calibri" w:hAnsi="Calibri" w:cs="Arial" w:hint="cs"/>
          <w:sz w:val="24"/>
          <w:szCs w:val="24"/>
          <w:rtl/>
        </w:rPr>
        <w:t xml:space="preserve"> </w:t>
      </w:r>
      <w:r>
        <w:rPr>
          <w:rtl/>
        </w:rPr>
        <w:t xml:space="preserve">بيئة التشغيل </w:t>
      </w:r>
      <w:r>
        <w:t>Operating Environment</w:t>
      </w:r>
      <w:r>
        <w:tab/>
      </w:r>
      <w:r w:rsidR="008A7C01">
        <w:rPr>
          <w:rFonts w:hint="cs"/>
          <w:rtl/>
        </w:rPr>
        <w:t>3</w:t>
      </w:r>
    </w:p>
    <w:p w14:paraId="77666BA3" w14:textId="77777777" w:rsidR="0079158D" w:rsidRPr="005F78C3" w:rsidRDefault="0079158D" w:rsidP="0079158D">
      <w:pPr>
        <w:pStyle w:val="20"/>
        <w:tabs>
          <w:tab w:val="left" w:pos="2280"/>
        </w:tabs>
        <w:rPr>
          <w:rFonts w:ascii="Calibri" w:hAnsi="Calibri" w:cs="Arial"/>
          <w:sz w:val="24"/>
          <w:szCs w:val="24"/>
        </w:rPr>
      </w:pPr>
      <w:r>
        <w:rPr>
          <w:rtl/>
        </w:rPr>
        <w:t>2.5</w:t>
      </w:r>
      <w:r w:rsidRPr="005F78C3">
        <w:rPr>
          <w:rFonts w:ascii="Calibri" w:hAnsi="Calibri" w:cs="Arial" w:hint="cs"/>
          <w:sz w:val="24"/>
          <w:szCs w:val="24"/>
          <w:rtl/>
        </w:rPr>
        <w:t xml:space="preserve"> </w:t>
      </w:r>
      <w:r>
        <w:rPr>
          <w:rtl/>
        </w:rPr>
        <w:t xml:space="preserve">قيود التصميم والتنفيذ </w:t>
      </w:r>
      <w:r>
        <w:t>Design and Implementation Constraints</w:t>
      </w:r>
      <w:r>
        <w:tab/>
      </w:r>
      <w:r>
        <w:fldChar w:fldCharType="begin"/>
      </w:r>
      <w:r>
        <w:instrText xml:space="preserve"> PAGEREF _Toc181815059 \h </w:instrText>
      </w:r>
      <w:r>
        <w:fldChar w:fldCharType="separate"/>
      </w:r>
      <w:r w:rsidR="00EC47F7">
        <w:rPr>
          <w:rtl/>
        </w:rPr>
        <w:t>3</w:t>
      </w:r>
      <w:r>
        <w:fldChar w:fldCharType="end"/>
      </w:r>
    </w:p>
    <w:p w14:paraId="2F3C44C7" w14:textId="77777777" w:rsidR="0079158D" w:rsidRPr="005F78C3" w:rsidRDefault="0079158D" w:rsidP="0079158D">
      <w:pPr>
        <w:pStyle w:val="20"/>
        <w:tabs>
          <w:tab w:val="left" w:pos="1920"/>
        </w:tabs>
        <w:rPr>
          <w:rFonts w:ascii="Calibri" w:hAnsi="Calibri" w:cs="Arial"/>
          <w:sz w:val="24"/>
          <w:szCs w:val="24"/>
        </w:rPr>
      </w:pPr>
      <w:r>
        <w:rPr>
          <w:rtl/>
        </w:rPr>
        <w:t>2.6</w:t>
      </w:r>
      <w:r w:rsidRPr="005F78C3">
        <w:rPr>
          <w:rFonts w:ascii="Calibri" w:hAnsi="Calibri" w:cs="Arial" w:hint="cs"/>
          <w:sz w:val="24"/>
          <w:szCs w:val="24"/>
          <w:rtl/>
        </w:rPr>
        <w:t xml:space="preserve"> </w:t>
      </w:r>
      <w:r>
        <w:rPr>
          <w:rtl/>
        </w:rPr>
        <w:t xml:space="preserve">وثائق المستخدم </w:t>
      </w:r>
      <w:r>
        <w:t>User Documentation</w:t>
      </w:r>
      <w:r>
        <w:tab/>
      </w:r>
      <w:r>
        <w:fldChar w:fldCharType="begin"/>
      </w:r>
      <w:r>
        <w:instrText xml:space="preserve"> PAGEREF _Toc181815060 \h </w:instrText>
      </w:r>
      <w:r>
        <w:fldChar w:fldCharType="separate"/>
      </w:r>
      <w:r w:rsidR="00EC47F7">
        <w:rPr>
          <w:rtl/>
        </w:rPr>
        <w:t>3</w:t>
      </w:r>
      <w:r>
        <w:fldChar w:fldCharType="end"/>
      </w:r>
    </w:p>
    <w:p w14:paraId="362743CF" w14:textId="60B4E890" w:rsidR="0079158D" w:rsidRPr="005F78C3" w:rsidRDefault="0079158D" w:rsidP="0079158D">
      <w:pPr>
        <w:pStyle w:val="20"/>
        <w:tabs>
          <w:tab w:val="left" w:pos="2395"/>
        </w:tabs>
        <w:rPr>
          <w:rFonts w:ascii="Calibri" w:hAnsi="Calibri" w:cs="Arial"/>
          <w:sz w:val="24"/>
          <w:szCs w:val="24"/>
          <w:rtl/>
          <w:lang w:bidi="ar-LY"/>
        </w:rPr>
      </w:pPr>
      <w:r>
        <w:rPr>
          <w:rtl/>
        </w:rPr>
        <w:t>2.7</w:t>
      </w:r>
      <w:r w:rsidRPr="005F78C3">
        <w:rPr>
          <w:rFonts w:ascii="Calibri" w:hAnsi="Calibri" w:cs="Arial" w:hint="cs"/>
          <w:sz w:val="24"/>
          <w:szCs w:val="24"/>
          <w:rtl/>
        </w:rPr>
        <w:t xml:space="preserve"> </w:t>
      </w:r>
      <w:r>
        <w:rPr>
          <w:rtl/>
        </w:rPr>
        <w:t xml:space="preserve">الفرضيات والاعتمادية </w:t>
      </w:r>
      <w:r>
        <w:t>Assumptions and Dependencies</w:t>
      </w:r>
      <w:r>
        <w:tab/>
      </w:r>
      <w:r w:rsidR="008A7C01">
        <w:rPr>
          <w:rFonts w:hint="cs"/>
          <w:rtl/>
        </w:rPr>
        <w:t>4</w:t>
      </w:r>
    </w:p>
    <w:p w14:paraId="1B613AE9" w14:textId="2A31D136" w:rsidR="0079158D" w:rsidRPr="005F78C3" w:rsidRDefault="0079158D" w:rsidP="0079158D">
      <w:pPr>
        <w:pStyle w:val="10"/>
        <w:tabs>
          <w:tab w:val="left" w:pos="2990"/>
        </w:tabs>
        <w:rPr>
          <w:rFonts w:ascii="Calibri" w:hAnsi="Calibri" w:cs="Arial"/>
          <w:b w:val="0"/>
          <w:bCs w:val="0"/>
          <w:szCs w:val="24"/>
          <w:rtl/>
          <w:lang w:bidi="ar-LY"/>
        </w:rPr>
      </w:pPr>
      <w:r>
        <w:t>3.</w:t>
      </w:r>
      <w:r w:rsidRPr="005F78C3">
        <w:rPr>
          <w:rFonts w:ascii="Calibri" w:hAnsi="Calibri" w:cs="Arial"/>
          <w:b w:val="0"/>
          <w:bCs w:val="0"/>
          <w:szCs w:val="24"/>
        </w:rPr>
        <w:tab/>
      </w:r>
      <w:r>
        <w:rPr>
          <w:rtl/>
        </w:rPr>
        <w:t xml:space="preserve">متطلبات الواجهات الخارجية </w:t>
      </w:r>
      <w:r>
        <w:t>External Interface Requirements</w:t>
      </w:r>
      <w:r>
        <w:tab/>
      </w:r>
      <w:r w:rsidR="008A7C01">
        <w:rPr>
          <w:rFonts w:hint="cs"/>
          <w:rtl/>
        </w:rPr>
        <w:t>4</w:t>
      </w:r>
    </w:p>
    <w:p w14:paraId="7C1DC6E5" w14:textId="604115D8" w:rsidR="0079158D" w:rsidRPr="005F78C3" w:rsidRDefault="0079158D" w:rsidP="0079158D">
      <w:pPr>
        <w:pStyle w:val="20"/>
        <w:tabs>
          <w:tab w:val="left" w:pos="2050"/>
        </w:tabs>
        <w:rPr>
          <w:rFonts w:ascii="Calibri" w:hAnsi="Calibri" w:cs="Arial"/>
          <w:sz w:val="24"/>
          <w:szCs w:val="24"/>
        </w:rPr>
      </w:pPr>
      <w:r>
        <w:t>3.1</w:t>
      </w:r>
      <w:r w:rsidRPr="005F78C3">
        <w:rPr>
          <w:rFonts w:ascii="Calibri" w:hAnsi="Calibri" w:cs="Arial" w:hint="cs"/>
          <w:sz w:val="24"/>
          <w:szCs w:val="24"/>
          <w:rtl/>
        </w:rPr>
        <w:t xml:space="preserve"> </w:t>
      </w:r>
      <w:r>
        <w:rPr>
          <w:rtl/>
        </w:rPr>
        <w:t>واجهات الاستخدام</w:t>
      </w:r>
      <w:r>
        <w:t xml:space="preserve"> </w:t>
      </w:r>
      <w:r>
        <w:rPr>
          <w:rtl/>
        </w:rPr>
        <w:t xml:space="preserve"> </w:t>
      </w:r>
      <w:r>
        <w:t>User Interfaces</w:t>
      </w:r>
      <w:r>
        <w:tab/>
      </w:r>
      <w:r w:rsidR="008A7C01">
        <w:t>4</w:t>
      </w:r>
    </w:p>
    <w:p w14:paraId="29E97720" w14:textId="7A4C7C1D" w:rsidR="0079158D" w:rsidRPr="005F78C3" w:rsidRDefault="0079158D" w:rsidP="0079158D">
      <w:pPr>
        <w:pStyle w:val="20"/>
        <w:tabs>
          <w:tab w:val="left" w:pos="2146"/>
        </w:tabs>
        <w:rPr>
          <w:rFonts w:ascii="Calibri" w:hAnsi="Calibri" w:cs="Arial"/>
          <w:sz w:val="24"/>
          <w:szCs w:val="24"/>
        </w:rPr>
      </w:pPr>
      <w:r>
        <w:rPr>
          <w:rtl/>
        </w:rPr>
        <w:t>3.</w:t>
      </w:r>
      <w:r w:rsidR="0064391D">
        <w:rPr>
          <w:rFonts w:hint="cs"/>
          <w:rtl/>
        </w:rPr>
        <w:t>2</w:t>
      </w:r>
      <w:r w:rsidRPr="005F78C3">
        <w:rPr>
          <w:rFonts w:ascii="Calibri" w:hAnsi="Calibri" w:cs="Arial" w:hint="cs"/>
          <w:sz w:val="24"/>
          <w:szCs w:val="24"/>
          <w:rtl/>
        </w:rPr>
        <w:t xml:space="preserve"> </w:t>
      </w:r>
      <w:r>
        <w:rPr>
          <w:rtl/>
        </w:rPr>
        <w:t xml:space="preserve">الواجهات البرمجية </w:t>
      </w:r>
      <w:r>
        <w:t>Software Interfaces</w:t>
      </w:r>
      <w:r>
        <w:tab/>
      </w:r>
      <w:r w:rsidR="0064391D">
        <w:t>6</w:t>
      </w:r>
    </w:p>
    <w:p w14:paraId="7C8BE196" w14:textId="068F67DB" w:rsidR="0079158D" w:rsidRPr="005F78C3" w:rsidRDefault="0079158D" w:rsidP="0079158D">
      <w:pPr>
        <w:pStyle w:val="20"/>
        <w:tabs>
          <w:tab w:val="left" w:pos="2030"/>
        </w:tabs>
        <w:rPr>
          <w:rFonts w:ascii="Calibri" w:hAnsi="Calibri" w:cs="Arial"/>
          <w:sz w:val="24"/>
          <w:szCs w:val="24"/>
          <w:rtl/>
          <w:lang w:bidi="ar-LY"/>
        </w:rPr>
      </w:pPr>
      <w:r>
        <w:rPr>
          <w:rtl/>
        </w:rPr>
        <w:t>3.</w:t>
      </w:r>
      <w:r w:rsidR="0064391D">
        <w:rPr>
          <w:rFonts w:hint="cs"/>
          <w:rtl/>
        </w:rPr>
        <w:t>3</w:t>
      </w:r>
      <w:r w:rsidRPr="005F78C3">
        <w:rPr>
          <w:rFonts w:ascii="Calibri" w:hAnsi="Calibri" w:cs="Arial" w:hint="cs"/>
          <w:sz w:val="24"/>
          <w:szCs w:val="24"/>
          <w:rtl/>
        </w:rPr>
        <w:t xml:space="preserve"> </w:t>
      </w:r>
      <w:r>
        <w:rPr>
          <w:rtl/>
        </w:rPr>
        <w:t xml:space="preserve">واجهات الاتصال </w:t>
      </w:r>
      <w:r>
        <w:t>Communications Interfaces</w:t>
      </w:r>
      <w:r>
        <w:tab/>
      </w:r>
      <w:r w:rsidR="0064391D">
        <w:t>6</w:t>
      </w:r>
    </w:p>
    <w:p w14:paraId="1D5A24F7" w14:textId="45751874" w:rsidR="0079158D" w:rsidRPr="005F78C3" w:rsidRDefault="0079158D" w:rsidP="0079158D">
      <w:pPr>
        <w:pStyle w:val="10"/>
        <w:tabs>
          <w:tab w:val="left" w:pos="1680"/>
        </w:tabs>
        <w:rPr>
          <w:rFonts w:ascii="Calibri" w:hAnsi="Calibri" w:cs="Arial"/>
          <w:b w:val="0"/>
          <w:bCs w:val="0"/>
          <w:szCs w:val="24"/>
        </w:rPr>
      </w:pPr>
      <w:r>
        <w:rPr>
          <w:rtl/>
        </w:rPr>
        <w:t>4.</w:t>
      </w:r>
      <w:r w:rsidRPr="005F78C3">
        <w:rPr>
          <w:rFonts w:ascii="Calibri" w:hAnsi="Calibri" w:cs="Arial"/>
          <w:b w:val="0"/>
          <w:bCs w:val="0"/>
          <w:szCs w:val="24"/>
        </w:rPr>
        <w:tab/>
      </w:r>
      <w:r>
        <w:rPr>
          <w:rtl/>
        </w:rPr>
        <w:t xml:space="preserve">عناصر النظام </w:t>
      </w:r>
      <w:r>
        <w:t>System Features</w:t>
      </w:r>
      <w:r>
        <w:tab/>
      </w:r>
      <w:r w:rsidR="0064391D">
        <w:t>6</w:t>
      </w:r>
    </w:p>
    <w:p w14:paraId="2648D9BF" w14:textId="23DD263F" w:rsidR="0079158D" w:rsidRPr="005F78C3" w:rsidRDefault="0079158D" w:rsidP="0079158D">
      <w:pPr>
        <w:pStyle w:val="20"/>
        <w:tabs>
          <w:tab w:val="left" w:pos="3672"/>
        </w:tabs>
        <w:rPr>
          <w:rFonts w:ascii="Calibri" w:hAnsi="Calibri" w:cs="Arial"/>
          <w:sz w:val="24"/>
          <w:szCs w:val="24"/>
        </w:rPr>
      </w:pPr>
      <w:r>
        <w:rPr>
          <w:rtl/>
        </w:rPr>
        <w:t>4.1</w:t>
      </w:r>
      <w:r w:rsidR="0064391D">
        <w:rPr>
          <w:rFonts w:hint="cs"/>
          <w:rtl/>
        </w:rPr>
        <w:t xml:space="preserve"> إدارة الكتب </w:t>
      </w:r>
      <w:r w:rsidR="0064391D">
        <w:rPr>
          <w:rFonts w:hint="cs"/>
          <w:rtl/>
          <w:lang w:bidi="ar-LY"/>
        </w:rPr>
        <w:t>........................................</w:t>
      </w:r>
      <w:r>
        <w:tab/>
      </w:r>
      <w:r>
        <w:rPr>
          <w:rtl/>
        </w:rPr>
        <w:tab/>
      </w:r>
      <w:r w:rsidR="0064391D">
        <w:t>6</w:t>
      </w:r>
    </w:p>
    <w:p w14:paraId="53D628D6" w14:textId="28E2DB15" w:rsidR="0079158D" w:rsidRDefault="0079158D" w:rsidP="0079158D">
      <w:pPr>
        <w:pStyle w:val="20"/>
        <w:tabs>
          <w:tab w:val="left" w:pos="6427"/>
        </w:tabs>
        <w:rPr>
          <w:rFonts w:ascii="Calibri" w:hAnsi="Calibri" w:cs="Arial"/>
          <w:sz w:val="24"/>
          <w:szCs w:val="24"/>
          <w:rtl/>
          <w:lang w:bidi="ar-LY"/>
        </w:rPr>
      </w:pPr>
      <w:r>
        <w:rPr>
          <w:rtl/>
        </w:rPr>
        <w:t>4.2</w:t>
      </w:r>
      <w:r w:rsidRPr="005F78C3">
        <w:rPr>
          <w:rFonts w:ascii="Calibri" w:hAnsi="Calibri" w:cs="Arial" w:hint="cs"/>
          <w:sz w:val="24"/>
          <w:szCs w:val="24"/>
          <w:rtl/>
        </w:rPr>
        <w:t xml:space="preserve"> </w:t>
      </w:r>
      <w:r w:rsidR="0064391D">
        <w:rPr>
          <w:rFonts w:hint="cs"/>
          <w:rtl/>
        </w:rPr>
        <w:t>إدارة الأعضاء ................................................................................................</w:t>
      </w:r>
      <w:r>
        <w:rPr>
          <w:rtl/>
        </w:rPr>
        <w:tab/>
      </w:r>
      <w:r w:rsidR="00DE4B93">
        <w:t>7</w:t>
      </w:r>
    </w:p>
    <w:p w14:paraId="31F874DD" w14:textId="46B2D003" w:rsidR="0064391D" w:rsidRDefault="0064391D" w:rsidP="0064391D">
      <w:pPr>
        <w:pStyle w:val="20"/>
        <w:tabs>
          <w:tab w:val="left" w:pos="6427"/>
        </w:tabs>
        <w:rPr>
          <w:rFonts w:ascii="Calibri" w:hAnsi="Calibri" w:cs="Arial"/>
          <w:sz w:val="24"/>
          <w:szCs w:val="24"/>
          <w:rtl/>
          <w:lang w:bidi="ar-LY"/>
        </w:rPr>
      </w:pPr>
      <w:r>
        <w:rPr>
          <w:rtl/>
        </w:rPr>
        <w:t>4.</w:t>
      </w:r>
      <w:r w:rsidR="00051E28">
        <w:rPr>
          <w:rFonts w:hint="cs"/>
          <w:rtl/>
        </w:rPr>
        <w:t>3</w:t>
      </w:r>
      <w:r w:rsidRPr="005F78C3">
        <w:rPr>
          <w:rFonts w:ascii="Calibri" w:hAnsi="Calibri" w:cs="Arial" w:hint="cs"/>
          <w:sz w:val="24"/>
          <w:szCs w:val="24"/>
          <w:rtl/>
        </w:rPr>
        <w:t xml:space="preserve"> </w:t>
      </w:r>
      <w:r>
        <w:rPr>
          <w:rFonts w:hint="cs"/>
          <w:rtl/>
        </w:rPr>
        <w:t>إدارة الاستعارة  ................................................................................................</w:t>
      </w:r>
      <w:r>
        <w:rPr>
          <w:rtl/>
        </w:rPr>
        <w:tab/>
      </w:r>
      <w:r w:rsidR="00DE4B93">
        <w:t>7</w:t>
      </w:r>
    </w:p>
    <w:p w14:paraId="5A82EE0D" w14:textId="22842C4A" w:rsidR="0064391D" w:rsidRDefault="0064391D" w:rsidP="0064391D">
      <w:pPr>
        <w:pStyle w:val="20"/>
        <w:tabs>
          <w:tab w:val="left" w:pos="6427"/>
        </w:tabs>
        <w:rPr>
          <w:rFonts w:ascii="Calibri" w:hAnsi="Calibri" w:cs="Arial"/>
          <w:sz w:val="24"/>
          <w:szCs w:val="24"/>
          <w:rtl/>
          <w:lang w:bidi="ar-LY"/>
        </w:rPr>
      </w:pPr>
      <w:r>
        <w:rPr>
          <w:rtl/>
        </w:rPr>
        <w:t>4.</w:t>
      </w:r>
      <w:r w:rsidR="00051E28">
        <w:rPr>
          <w:rFonts w:hint="cs"/>
          <w:rtl/>
        </w:rPr>
        <w:t>4</w:t>
      </w:r>
      <w:r w:rsidRPr="005F78C3">
        <w:rPr>
          <w:rFonts w:ascii="Calibri" w:hAnsi="Calibri" w:cs="Arial" w:hint="cs"/>
          <w:sz w:val="24"/>
          <w:szCs w:val="24"/>
          <w:rtl/>
        </w:rPr>
        <w:t xml:space="preserve"> </w:t>
      </w:r>
      <w:r>
        <w:rPr>
          <w:rFonts w:hint="cs"/>
          <w:rtl/>
        </w:rPr>
        <w:t>إدارة التصنيفات  ................................................................................................</w:t>
      </w:r>
      <w:r>
        <w:rPr>
          <w:rtl/>
        </w:rPr>
        <w:tab/>
      </w:r>
      <w:r w:rsidR="000A1116">
        <w:t>9</w:t>
      </w:r>
    </w:p>
    <w:p w14:paraId="742A5303" w14:textId="75E71ED1" w:rsidR="0064391D" w:rsidRDefault="0064391D" w:rsidP="0064391D">
      <w:pPr>
        <w:pStyle w:val="20"/>
        <w:tabs>
          <w:tab w:val="left" w:pos="6427"/>
        </w:tabs>
        <w:rPr>
          <w:rFonts w:ascii="Calibri" w:hAnsi="Calibri" w:cs="Arial"/>
          <w:sz w:val="24"/>
          <w:szCs w:val="24"/>
          <w:rtl/>
          <w:lang w:bidi="ar-LY"/>
        </w:rPr>
      </w:pPr>
      <w:r>
        <w:rPr>
          <w:rtl/>
        </w:rPr>
        <w:t>4.</w:t>
      </w:r>
      <w:r w:rsidR="00051E28">
        <w:rPr>
          <w:rFonts w:hint="cs"/>
          <w:rtl/>
        </w:rPr>
        <w:t>5</w:t>
      </w:r>
      <w:r w:rsidRPr="005F78C3">
        <w:rPr>
          <w:rFonts w:ascii="Calibri" w:hAnsi="Calibri" w:cs="Arial" w:hint="cs"/>
          <w:sz w:val="24"/>
          <w:szCs w:val="24"/>
          <w:rtl/>
        </w:rPr>
        <w:t xml:space="preserve"> </w:t>
      </w:r>
      <w:r>
        <w:rPr>
          <w:rFonts w:hint="cs"/>
          <w:rtl/>
        </w:rPr>
        <w:t>إدارة الموظفين................................................................................................</w:t>
      </w:r>
      <w:r>
        <w:rPr>
          <w:rtl/>
        </w:rPr>
        <w:tab/>
      </w:r>
      <w:r w:rsidR="000A1116">
        <w:t>9</w:t>
      </w:r>
    </w:p>
    <w:p w14:paraId="06FFFF7D" w14:textId="77777777" w:rsidR="0064391D" w:rsidRPr="0064391D" w:rsidRDefault="0064391D" w:rsidP="0064391D">
      <w:pPr>
        <w:rPr>
          <w:rtl/>
          <w:lang w:bidi="ar-LY"/>
        </w:rPr>
      </w:pPr>
    </w:p>
    <w:p w14:paraId="59E97946" w14:textId="10C6C987" w:rsidR="0079158D" w:rsidRPr="005F78C3" w:rsidRDefault="0079158D" w:rsidP="0079158D">
      <w:pPr>
        <w:pStyle w:val="10"/>
        <w:tabs>
          <w:tab w:val="left" w:pos="2549"/>
        </w:tabs>
        <w:rPr>
          <w:rFonts w:ascii="Calibri" w:hAnsi="Calibri" w:cs="Arial"/>
          <w:b w:val="0"/>
          <w:bCs w:val="0"/>
          <w:szCs w:val="24"/>
        </w:rPr>
      </w:pPr>
      <w:r>
        <w:rPr>
          <w:rtl/>
        </w:rPr>
        <w:t>5.</w:t>
      </w:r>
      <w:r w:rsidRPr="005F78C3">
        <w:rPr>
          <w:rFonts w:ascii="Calibri" w:hAnsi="Calibri" w:cs="Arial"/>
          <w:b w:val="0"/>
          <w:bCs w:val="0"/>
          <w:szCs w:val="24"/>
        </w:rPr>
        <w:tab/>
      </w:r>
      <w:r>
        <w:rPr>
          <w:rtl/>
        </w:rPr>
        <w:t xml:space="preserve">المتطلبات (الغير وظيفية) </w:t>
      </w:r>
      <w:r>
        <w:t>Nonfunctional Requirements</w:t>
      </w:r>
      <w:r>
        <w:tab/>
      </w:r>
      <w:r w:rsidR="008B3DDC">
        <w:rPr>
          <w:rFonts w:hint="cs"/>
          <w:rtl/>
        </w:rPr>
        <w:t>11</w:t>
      </w:r>
    </w:p>
    <w:p w14:paraId="347FB4FF" w14:textId="6E139441" w:rsidR="0079158D" w:rsidRPr="005F78C3" w:rsidRDefault="0079158D" w:rsidP="0079158D">
      <w:pPr>
        <w:pStyle w:val="20"/>
        <w:tabs>
          <w:tab w:val="left" w:pos="1920"/>
        </w:tabs>
        <w:rPr>
          <w:rFonts w:ascii="Calibri" w:hAnsi="Calibri" w:cs="Arial"/>
          <w:sz w:val="24"/>
          <w:szCs w:val="24"/>
        </w:rPr>
      </w:pPr>
      <w:r>
        <w:rPr>
          <w:rtl/>
        </w:rPr>
        <w:t>5.</w:t>
      </w:r>
      <w:r w:rsidR="008B3DDC">
        <w:rPr>
          <w:rFonts w:hint="cs"/>
          <w:rtl/>
        </w:rPr>
        <w:t>1</w:t>
      </w:r>
      <w:r w:rsidRPr="005F78C3">
        <w:rPr>
          <w:rFonts w:ascii="Calibri" w:hAnsi="Calibri" w:cs="Arial" w:hint="cs"/>
          <w:sz w:val="24"/>
          <w:szCs w:val="24"/>
          <w:rtl/>
        </w:rPr>
        <w:t xml:space="preserve"> </w:t>
      </w:r>
      <w:r>
        <w:rPr>
          <w:rtl/>
        </w:rPr>
        <w:t xml:space="preserve">متطلبات الامن </w:t>
      </w:r>
      <w:r>
        <w:t>Security Requirements</w:t>
      </w:r>
      <w:r>
        <w:tab/>
      </w:r>
      <w:r w:rsidR="008B3DDC">
        <w:t>11</w:t>
      </w:r>
    </w:p>
    <w:p w14:paraId="224F6E42" w14:textId="1FB2C597" w:rsidR="0079158D" w:rsidRPr="005F78C3" w:rsidRDefault="0079158D" w:rsidP="0079158D">
      <w:pPr>
        <w:pStyle w:val="20"/>
        <w:tabs>
          <w:tab w:val="left" w:pos="1930"/>
        </w:tabs>
        <w:rPr>
          <w:rFonts w:ascii="Calibri" w:hAnsi="Calibri" w:cs="Arial"/>
          <w:sz w:val="24"/>
          <w:szCs w:val="24"/>
          <w:rtl/>
          <w:lang w:bidi="ar-LY"/>
        </w:rPr>
      </w:pPr>
      <w:r>
        <w:rPr>
          <w:rtl/>
        </w:rPr>
        <w:t>5.</w:t>
      </w:r>
      <w:r w:rsidR="008B3DDC">
        <w:rPr>
          <w:rFonts w:hint="cs"/>
          <w:rtl/>
        </w:rPr>
        <w:t>2</w:t>
      </w:r>
      <w:r w:rsidRPr="005F78C3">
        <w:rPr>
          <w:rFonts w:ascii="Calibri" w:hAnsi="Calibri" w:cs="Arial" w:hint="cs"/>
          <w:sz w:val="24"/>
          <w:szCs w:val="24"/>
          <w:rtl/>
        </w:rPr>
        <w:t xml:space="preserve"> </w:t>
      </w:r>
      <w:r>
        <w:rPr>
          <w:rtl/>
        </w:rPr>
        <w:t xml:space="preserve">متطلبات الجودة </w:t>
      </w:r>
      <w:r>
        <w:t>Software Quality Attributes</w:t>
      </w:r>
      <w:r>
        <w:tab/>
      </w:r>
      <w:r w:rsidR="008B3DDC">
        <w:rPr>
          <w:rFonts w:ascii="Calibri" w:hAnsi="Calibri" w:cs="Arial" w:hint="cs"/>
          <w:sz w:val="24"/>
          <w:szCs w:val="24"/>
          <w:rtl/>
          <w:lang w:bidi="ar-LY"/>
        </w:rPr>
        <w:t>11</w:t>
      </w:r>
    </w:p>
    <w:p w14:paraId="5C45A8BA" w14:textId="10A79D42" w:rsidR="0079158D" w:rsidRPr="005F78C3" w:rsidRDefault="0079158D" w:rsidP="0079158D">
      <w:pPr>
        <w:pStyle w:val="20"/>
        <w:tabs>
          <w:tab w:val="left" w:pos="1920"/>
        </w:tabs>
        <w:rPr>
          <w:rFonts w:ascii="Calibri" w:hAnsi="Calibri" w:cs="Arial"/>
          <w:sz w:val="24"/>
          <w:szCs w:val="24"/>
        </w:rPr>
      </w:pPr>
      <w:r>
        <w:rPr>
          <w:rtl/>
        </w:rPr>
        <w:t>5.</w:t>
      </w:r>
      <w:r w:rsidR="008B3DDC">
        <w:rPr>
          <w:rFonts w:hint="cs"/>
          <w:rtl/>
        </w:rPr>
        <w:t>3</w:t>
      </w:r>
      <w:r w:rsidRPr="005F78C3">
        <w:rPr>
          <w:rFonts w:ascii="Calibri" w:hAnsi="Calibri" w:cs="Arial" w:hint="cs"/>
          <w:sz w:val="24"/>
          <w:szCs w:val="24"/>
          <w:rtl/>
        </w:rPr>
        <w:t xml:space="preserve"> </w:t>
      </w:r>
      <w:r>
        <w:rPr>
          <w:rtl/>
        </w:rPr>
        <w:t xml:space="preserve">قوانين العمل </w:t>
      </w:r>
      <w:r>
        <w:t>Business Rules</w:t>
      </w:r>
      <w:r>
        <w:tab/>
      </w:r>
      <w:r w:rsidR="008B3DDC">
        <w:t>12</w:t>
      </w:r>
    </w:p>
    <w:p w14:paraId="7766BDBC" w14:textId="68218A16" w:rsidR="0079158D" w:rsidRPr="005F78C3" w:rsidRDefault="0079158D" w:rsidP="0079158D">
      <w:pPr>
        <w:pStyle w:val="10"/>
        <w:tabs>
          <w:tab w:val="left" w:pos="1680"/>
        </w:tabs>
        <w:rPr>
          <w:rFonts w:ascii="Calibri" w:hAnsi="Calibri" w:cs="Arial"/>
          <w:b w:val="0"/>
          <w:bCs w:val="0"/>
          <w:szCs w:val="24"/>
          <w:rtl/>
          <w:lang w:bidi="ar-LY"/>
        </w:rPr>
      </w:pPr>
      <w:r>
        <w:rPr>
          <w:rtl/>
        </w:rPr>
        <w:t>6.</w:t>
      </w:r>
      <w:r w:rsidRPr="005F78C3">
        <w:rPr>
          <w:rFonts w:ascii="Calibri" w:hAnsi="Calibri" w:cs="Arial"/>
          <w:b w:val="0"/>
          <w:bCs w:val="0"/>
          <w:szCs w:val="24"/>
        </w:rPr>
        <w:tab/>
      </w:r>
      <w:r>
        <w:rPr>
          <w:rtl/>
        </w:rPr>
        <w:t>م</w:t>
      </w:r>
      <w:r w:rsidR="003215DE">
        <w:rPr>
          <w:rFonts w:hint="cs"/>
          <w:rtl/>
        </w:rPr>
        <w:t>لاحظات .......................</w:t>
      </w:r>
      <w:r>
        <w:tab/>
      </w:r>
      <w:r w:rsidR="008B3DDC">
        <w:rPr>
          <w:rFonts w:hint="cs"/>
          <w:rtl/>
        </w:rPr>
        <w:t>13</w:t>
      </w:r>
    </w:p>
    <w:p w14:paraId="5626A53B" w14:textId="77777777" w:rsidR="007A20D3" w:rsidRDefault="007A20D3" w:rsidP="0079158D">
      <w:pPr>
        <w:tabs>
          <w:tab w:val="right" w:leader="dot" w:pos="9072"/>
        </w:tabs>
        <w:spacing w:line="240" w:lineRule="auto"/>
        <w:jc w:val="left"/>
      </w:pPr>
      <w:r>
        <w:fldChar w:fldCharType="end"/>
      </w:r>
    </w:p>
    <w:p w14:paraId="239DA100" w14:textId="77777777" w:rsidR="007A20D3" w:rsidRDefault="007A20D3" w:rsidP="004C3883">
      <w:pPr>
        <w:rPr>
          <w:lang w:bidi="ar-LY"/>
        </w:rPr>
      </w:pPr>
    </w:p>
    <w:p w14:paraId="71364B4C" w14:textId="77777777" w:rsidR="007A20D3" w:rsidRDefault="006D36D1" w:rsidP="004C3883">
      <w:pPr>
        <w:pStyle w:val="TOCEntry"/>
        <w:rPr>
          <w:rtl/>
        </w:rPr>
      </w:pPr>
      <w:bookmarkStart w:id="6" w:name="_Toc181815047"/>
      <w:r>
        <w:rPr>
          <w:rFonts w:hint="cs"/>
          <w:rtl/>
        </w:rPr>
        <w:t>المراجعات</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1644"/>
        <w:gridCol w:w="4954"/>
        <w:gridCol w:w="1584"/>
      </w:tblGrid>
      <w:tr w:rsidR="007A20D3" w:rsidRPr="006365FC" w14:paraId="2413BE33" w14:textId="77777777" w:rsidTr="000A1116">
        <w:tc>
          <w:tcPr>
            <w:tcW w:w="1686" w:type="dxa"/>
            <w:tcBorders>
              <w:top w:val="single" w:sz="12" w:space="0" w:color="auto"/>
              <w:bottom w:val="double" w:sz="12" w:space="0" w:color="auto"/>
            </w:tcBorders>
          </w:tcPr>
          <w:p w14:paraId="4AF39BB1" w14:textId="77777777" w:rsidR="007A20D3" w:rsidRPr="006365FC" w:rsidRDefault="007A20D3" w:rsidP="004C3883">
            <w:pPr>
              <w:rPr>
                <w:rtl/>
              </w:rPr>
            </w:pPr>
            <w:r w:rsidRPr="006365FC">
              <w:t>Name</w:t>
            </w:r>
            <w:r w:rsidR="006D36D1" w:rsidRPr="006365FC">
              <w:t xml:space="preserve"> </w:t>
            </w:r>
            <w:r w:rsidR="006D36D1" w:rsidRPr="006365FC">
              <w:rPr>
                <w:rFonts w:hint="cs"/>
                <w:rtl/>
              </w:rPr>
              <w:t>الاسم</w:t>
            </w:r>
          </w:p>
        </w:tc>
        <w:tc>
          <w:tcPr>
            <w:tcW w:w="1644" w:type="dxa"/>
            <w:tcBorders>
              <w:top w:val="single" w:sz="12" w:space="0" w:color="auto"/>
              <w:bottom w:val="double" w:sz="12" w:space="0" w:color="auto"/>
            </w:tcBorders>
          </w:tcPr>
          <w:p w14:paraId="7EA8C384" w14:textId="77777777" w:rsidR="007A20D3" w:rsidRPr="006365FC" w:rsidRDefault="007A20D3" w:rsidP="004C3883">
            <w:pPr>
              <w:rPr>
                <w:rtl/>
              </w:rPr>
            </w:pPr>
            <w:r w:rsidRPr="006365FC">
              <w:t>Date</w:t>
            </w:r>
            <w:r w:rsidR="006D36D1" w:rsidRPr="006365FC">
              <w:t xml:space="preserve"> </w:t>
            </w:r>
            <w:r w:rsidR="006D36D1" w:rsidRPr="006365FC">
              <w:rPr>
                <w:rFonts w:hint="cs"/>
                <w:rtl/>
              </w:rPr>
              <w:t>التاريخ</w:t>
            </w:r>
          </w:p>
        </w:tc>
        <w:tc>
          <w:tcPr>
            <w:tcW w:w="4954" w:type="dxa"/>
            <w:tcBorders>
              <w:top w:val="single" w:sz="12" w:space="0" w:color="auto"/>
              <w:bottom w:val="double" w:sz="12" w:space="0" w:color="auto"/>
            </w:tcBorders>
          </w:tcPr>
          <w:p w14:paraId="2B61A693" w14:textId="77777777" w:rsidR="007A20D3" w:rsidRPr="006365FC" w:rsidRDefault="006D36D1" w:rsidP="004C3883">
            <w:pPr>
              <w:rPr>
                <w:rtl/>
              </w:rPr>
            </w:pPr>
            <w:r w:rsidRPr="006365FC">
              <w:rPr>
                <w:rFonts w:hint="cs"/>
                <w:rtl/>
              </w:rPr>
              <w:t>سبب التغيرات</w:t>
            </w:r>
            <w:r w:rsidR="00EC47F7">
              <w:rPr>
                <w:rFonts w:hint="cs"/>
                <w:rtl/>
              </w:rPr>
              <w:t xml:space="preserve"> </w:t>
            </w:r>
            <w:r w:rsidR="00EC47F7" w:rsidRPr="006365FC">
              <w:t>Reason For Changes</w:t>
            </w:r>
          </w:p>
        </w:tc>
        <w:tc>
          <w:tcPr>
            <w:tcW w:w="1584" w:type="dxa"/>
            <w:tcBorders>
              <w:top w:val="single" w:sz="12" w:space="0" w:color="auto"/>
              <w:bottom w:val="double" w:sz="12" w:space="0" w:color="auto"/>
            </w:tcBorders>
          </w:tcPr>
          <w:p w14:paraId="5C40268C" w14:textId="77777777" w:rsidR="007A20D3" w:rsidRPr="006365FC" w:rsidRDefault="007A20D3" w:rsidP="004C3883">
            <w:pPr>
              <w:rPr>
                <w:rtl/>
              </w:rPr>
            </w:pPr>
            <w:r w:rsidRPr="006365FC">
              <w:t>Version</w:t>
            </w:r>
            <w:r w:rsidR="006D36D1" w:rsidRPr="006365FC">
              <w:t xml:space="preserve"> </w:t>
            </w:r>
            <w:r w:rsidR="006D36D1" w:rsidRPr="006365FC">
              <w:rPr>
                <w:rFonts w:hint="cs"/>
                <w:rtl/>
              </w:rPr>
              <w:t>النسخة</w:t>
            </w:r>
          </w:p>
        </w:tc>
      </w:tr>
      <w:tr w:rsidR="007A20D3" w:rsidRPr="006365FC" w14:paraId="0248F363" w14:textId="77777777" w:rsidTr="000A1116">
        <w:tc>
          <w:tcPr>
            <w:tcW w:w="1686" w:type="dxa"/>
            <w:tcBorders>
              <w:top w:val="nil"/>
            </w:tcBorders>
          </w:tcPr>
          <w:p w14:paraId="24746F3D" w14:textId="5E587AA8" w:rsidR="007A20D3" w:rsidRPr="006365FC" w:rsidRDefault="00FE287D" w:rsidP="004C3883">
            <w:r>
              <w:rPr>
                <w:rFonts w:hint="cs"/>
                <w:rtl/>
              </w:rPr>
              <w:t xml:space="preserve">الفريق 6 </w:t>
            </w:r>
          </w:p>
        </w:tc>
        <w:tc>
          <w:tcPr>
            <w:tcW w:w="1644" w:type="dxa"/>
            <w:tcBorders>
              <w:top w:val="nil"/>
            </w:tcBorders>
          </w:tcPr>
          <w:p w14:paraId="21DC404B" w14:textId="4F1D91A7" w:rsidR="007A20D3" w:rsidRPr="006365FC" w:rsidRDefault="000A1116" w:rsidP="004C3883">
            <w:r>
              <w:rPr>
                <w:rFonts w:hint="cs"/>
                <w:rtl/>
              </w:rPr>
              <w:t>2024-12-27</w:t>
            </w:r>
          </w:p>
        </w:tc>
        <w:tc>
          <w:tcPr>
            <w:tcW w:w="4954" w:type="dxa"/>
            <w:tcBorders>
              <w:top w:val="nil"/>
            </w:tcBorders>
          </w:tcPr>
          <w:p w14:paraId="199B3B84" w14:textId="5CC20830" w:rsidR="007A20D3" w:rsidRPr="006365FC" w:rsidRDefault="00FE287D" w:rsidP="004C3883">
            <w:r>
              <w:rPr>
                <w:rFonts w:hint="cs"/>
                <w:rtl/>
              </w:rPr>
              <w:t>حسب وثيقة المراجعة نسخة 1.0</w:t>
            </w:r>
          </w:p>
        </w:tc>
        <w:tc>
          <w:tcPr>
            <w:tcW w:w="1584" w:type="dxa"/>
            <w:tcBorders>
              <w:top w:val="nil"/>
            </w:tcBorders>
          </w:tcPr>
          <w:p w14:paraId="7346E841" w14:textId="33389450" w:rsidR="007A20D3" w:rsidRPr="006365FC" w:rsidRDefault="00FE287D" w:rsidP="004C3883">
            <w:r>
              <w:rPr>
                <w:rFonts w:hint="cs"/>
                <w:rtl/>
              </w:rPr>
              <w:t>1.1</w:t>
            </w:r>
          </w:p>
        </w:tc>
      </w:tr>
      <w:tr w:rsidR="007A20D3" w:rsidRPr="006365FC" w14:paraId="531D1C0D" w14:textId="77777777" w:rsidTr="000A1116">
        <w:tc>
          <w:tcPr>
            <w:tcW w:w="1686" w:type="dxa"/>
            <w:tcBorders>
              <w:bottom w:val="single" w:sz="12" w:space="0" w:color="auto"/>
            </w:tcBorders>
          </w:tcPr>
          <w:p w14:paraId="43ADD47D" w14:textId="77777777" w:rsidR="007A20D3" w:rsidRPr="006365FC" w:rsidRDefault="007A20D3" w:rsidP="004C3883"/>
        </w:tc>
        <w:tc>
          <w:tcPr>
            <w:tcW w:w="1644" w:type="dxa"/>
            <w:tcBorders>
              <w:bottom w:val="single" w:sz="12" w:space="0" w:color="auto"/>
            </w:tcBorders>
          </w:tcPr>
          <w:p w14:paraId="7EBD89BD" w14:textId="77777777" w:rsidR="007A20D3" w:rsidRPr="006365FC" w:rsidRDefault="007A20D3" w:rsidP="004C3883"/>
        </w:tc>
        <w:tc>
          <w:tcPr>
            <w:tcW w:w="4954" w:type="dxa"/>
            <w:tcBorders>
              <w:bottom w:val="single" w:sz="12" w:space="0" w:color="auto"/>
            </w:tcBorders>
          </w:tcPr>
          <w:p w14:paraId="485A0FB2" w14:textId="77777777" w:rsidR="007A20D3" w:rsidRPr="006365FC" w:rsidRDefault="007A20D3" w:rsidP="004C3883"/>
        </w:tc>
        <w:tc>
          <w:tcPr>
            <w:tcW w:w="1584" w:type="dxa"/>
            <w:tcBorders>
              <w:bottom w:val="single" w:sz="12" w:space="0" w:color="auto"/>
            </w:tcBorders>
          </w:tcPr>
          <w:p w14:paraId="4218F934" w14:textId="77777777" w:rsidR="007A20D3" w:rsidRPr="006365FC" w:rsidRDefault="007A20D3" w:rsidP="004C3883"/>
        </w:tc>
      </w:tr>
    </w:tbl>
    <w:p w14:paraId="1ECA0899" w14:textId="77777777" w:rsidR="007A20D3" w:rsidRDefault="007A20D3" w:rsidP="004C3883"/>
    <w:p w14:paraId="11378A8B"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1ACAA1CF" w14:textId="77777777" w:rsidR="007A20D3" w:rsidRDefault="006D36D1" w:rsidP="004C3883">
      <w:pPr>
        <w:pStyle w:val="1"/>
        <w:rPr>
          <w:lang w:bidi="ar-SA"/>
        </w:rPr>
      </w:pPr>
      <w:bookmarkStart w:id="7" w:name="_Toc181815048"/>
      <w:r>
        <w:rPr>
          <w:rFonts w:hint="cs"/>
          <w:rtl/>
          <w:lang w:bidi="ar-SA"/>
        </w:rPr>
        <w:lastRenderedPageBreak/>
        <w:t>مقدمة</w:t>
      </w:r>
      <w:bookmarkEnd w:id="7"/>
    </w:p>
    <w:p w14:paraId="6AAE3539" w14:textId="77777777" w:rsidR="007A20D3" w:rsidRDefault="006D36D1" w:rsidP="004C3883">
      <w:pPr>
        <w:pStyle w:val="2"/>
        <w:rPr>
          <w:lang w:bidi="ar-SA"/>
        </w:rPr>
      </w:pPr>
      <w:bookmarkStart w:id="8" w:name="_Toc181815049"/>
      <w:r w:rsidRPr="001E610A">
        <w:rPr>
          <w:rFonts w:hint="cs"/>
          <w:szCs w:val="28"/>
          <w:rtl/>
          <w:lang w:bidi="ar-SA"/>
        </w:rPr>
        <w:t>الغرض</w:t>
      </w:r>
      <w:r>
        <w:rPr>
          <w:rFonts w:hint="cs"/>
          <w:rtl/>
          <w:lang w:bidi="ar-SA"/>
        </w:rPr>
        <w:t xml:space="preserve"> من الوثيقة</w:t>
      </w:r>
      <w:r w:rsidR="00E63789">
        <w:rPr>
          <w:rFonts w:hint="cs"/>
          <w:rtl/>
          <w:lang w:bidi="ar-SA"/>
        </w:rPr>
        <w:t xml:space="preserve"> </w:t>
      </w:r>
      <w:r w:rsidR="00E63789">
        <w:rPr>
          <w:lang w:bidi="ar-SA"/>
        </w:rPr>
        <w:t>Document Purpose</w:t>
      </w:r>
      <w:bookmarkEnd w:id="8"/>
    </w:p>
    <w:p w14:paraId="383CC04C" w14:textId="68DCA383" w:rsidR="006D36D1" w:rsidRPr="004C3883" w:rsidRDefault="00200D0F" w:rsidP="00200D0F">
      <w:r w:rsidRPr="00200D0F">
        <w:rPr>
          <w:rtl/>
        </w:rPr>
        <w:t xml:space="preserve">الهدف من هذا النظام هو توفير أداة سهلة الاستخدام لإدارة العمليات اليومية للمكتبة مثل إدارة الكتب، الأعضاء، الإعارة والإرجاع، بالإضافة إلى </w:t>
      </w:r>
      <w:r>
        <w:rPr>
          <w:rFonts w:hint="cs"/>
          <w:rtl/>
        </w:rPr>
        <w:t>إدارة التصنيفات</w:t>
      </w:r>
      <w:r w:rsidR="001D1B97">
        <w:rPr>
          <w:rFonts w:hint="cs"/>
          <w:rtl/>
        </w:rPr>
        <w:t xml:space="preserve"> وعرضها</w:t>
      </w:r>
      <w:r>
        <w:rPr>
          <w:rFonts w:hint="cs"/>
          <w:rtl/>
        </w:rPr>
        <w:t xml:space="preserve"> .</w:t>
      </w:r>
    </w:p>
    <w:p w14:paraId="695E121B" w14:textId="57639A6F" w:rsidR="00205749" w:rsidRDefault="00173383" w:rsidP="00205749">
      <w:pPr>
        <w:pStyle w:val="2"/>
        <w:rPr>
          <w:rtl/>
          <w:lang w:bidi="ar-SA"/>
        </w:rPr>
      </w:pPr>
      <w:bookmarkStart w:id="9" w:name="_Toc181815050"/>
      <w:r w:rsidRPr="004C3883">
        <w:rPr>
          <w:rFonts w:hint="cs"/>
          <w:rtl/>
          <w:lang w:bidi="ar-SA"/>
        </w:rPr>
        <w:t>أسلوب</w:t>
      </w:r>
      <w:r w:rsidR="006D36D1" w:rsidRPr="004C3883">
        <w:rPr>
          <w:rFonts w:hint="cs"/>
          <w:rtl/>
          <w:lang w:bidi="ar-SA"/>
        </w:rPr>
        <w:t xml:space="preserve"> الكتابة المستخدم داخل الوثيقة </w:t>
      </w:r>
      <w:r w:rsidR="00E63789">
        <w:rPr>
          <w:lang w:bidi="ar-SA"/>
        </w:rPr>
        <w:t xml:space="preserve"> </w:t>
      </w:r>
      <w:bookmarkStart w:id="10" w:name="_Toc439994668"/>
      <w:r w:rsidR="00E63789">
        <w:rPr>
          <w:lang w:bidi="ar-SA"/>
        </w:rPr>
        <w:t>Document Conventions</w:t>
      </w:r>
      <w:bookmarkEnd w:id="9"/>
      <w:bookmarkEnd w:id="10"/>
    </w:p>
    <w:p w14:paraId="58E98F0B" w14:textId="77777777" w:rsidR="00205749" w:rsidRDefault="00205749" w:rsidP="00205749">
      <w:pPr>
        <w:rPr>
          <w:rtl/>
        </w:rPr>
      </w:pPr>
      <w:r>
        <w:rPr>
          <w:rFonts w:hint="cs"/>
          <w:rtl/>
        </w:rPr>
        <w:t xml:space="preserve">- </w:t>
      </w:r>
      <w:r>
        <w:rPr>
          <w:rtl/>
        </w:rPr>
        <w:t>مكتبة: تشير إلى النظام بالكامل لإدارة الكتب، الموظفين، والمستعيرين.</w:t>
      </w:r>
    </w:p>
    <w:p w14:paraId="13216ECB" w14:textId="77777777" w:rsidR="00205749" w:rsidRDefault="00205749" w:rsidP="00205749">
      <w:pPr>
        <w:rPr>
          <w:rtl/>
        </w:rPr>
      </w:pPr>
      <w:r>
        <w:rPr>
          <w:rtl/>
        </w:rPr>
        <w:t>- مسؤول: المستخدم ذو أعلى مستوى من الصلاحيات، المسؤول عن إدارة المكتبة.</w:t>
      </w:r>
    </w:p>
    <w:p w14:paraId="42EB023F" w14:textId="77777777" w:rsidR="00B10467" w:rsidRDefault="00205749" w:rsidP="00205749">
      <w:pPr>
        <w:rPr>
          <w:color w:val="FF0000"/>
          <w:rtl/>
        </w:rPr>
      </w:pPr>
      <w:r>
        <w:rPr>
          <w:rtl/>
        </w:rPr>
        <w:t xml:space="preserve">- </w:t>
      </w:r>
      <w:r w:rsidR="006E1935">
        <w:rPr>
          <w:rFonts w:hint="cs"/>
          <w:rtl/>
        </w:rPr>
        <w:t>العضو</w:t>
      </w:r>
      <w:r>
        <w:rPr>
          <w:rtl/>
        </w:rPr>
        <w:t>:</w:t>
      </w:r>
      <w:r w:rsidR="006E1935">
        <w:rPr>
          <w:rFonts w:hint="cs"/>
          <w:rtl/>
        </w:rPr>
        <w:t xml:space="preserve"> هو المستعير</w:t>
      </w:r>
      <w:r>
        <w:rPr>
          <w:rtl/>
        </w:rPr>
        <w:t xml:space="preserve"> أي شخص يستعير الكتب من المكتبة</w:t>
      </w:r>
      <w:r w:rsidR="00B10467">
        <w:rPr>
          <w:rFonts w:hint="cs"/>
          <w:rtl/>
        </w:rPr>
        <w:t xml:space="preserve"> </w:t>
      </w:r>
      <w:r w:rsidR="00B10467">
        <w:rPr>
          <w:rFonts w:hint="cs"/>
          <w:color w:val="FF0000"/>
          <w:rtl/>
        </w:rPr>
        <w:t xml:space="preserve"> </w:t>
      </w:r>
    </w:p>
    <w:p w14:paraId="04A41467" w14:textId="1A29751F" w:rsidR="00205749" w:rsidRPr="004C3883" w:rsidRDefault="00B10467" w:rsidP="00205749">
      <w:r>
        <w:rPr>
          <w:rFonts w:hint="cs"/>
          <w:color w:val="FF0000"/>
          <w:rtl/>
        </w:rPr>
        <w:t xml:space="preserve">  </w:t>
      </w:r>
      <w:r w:rsidRPr="00B10467">
        <w:rPr>
          <w:rFonts w:hint="cs"/>
          <w:color w:val="FF0000"/>
          <w:rtl/>
        </w:rPr>
        <w:t xml:space="preserve">"العضو </w:t>
      </w:r>
      <w:r>
        <w:rPr>
          <w:rFonts w:hint="cs"/>
          <w:color w:val="FF0000"/>
          <w:rtl/>
        </w:rPr>
        <w:t>:</w:t>
      </w:r>
      <w:r w:rsidRPr="00B10467">
        <w:rPr>
          <w:rFonts w:hint="cs"/>
          <w:color w:val="FF0000"/>
          <w:rtl/>
        </w:rPr>
        <w:t xml:space="preserve"> المستعير "</w:t>
      </w:r>
    </w:p>
    <w:p w14:paraId="6C81AFB8" w14:textId="77777777" w:rsidR="00E63789" w:rsidRPr="00E63789" w:rsidRDefault="00E63789" w:rsidP="00E63789">
      <w:pPr>
        <w:pStyle w:val="2"/>
        <w:rPr>
          <w:rtl/>
          <w:lang w:bidi="ar-SA"/>
        </w:rPr>
      </w:pPr>
      <w:bookmarkStart w:id="11" w:name="_Toc181815051"/>
      <w:r>
        <w:rPr>
          <w:rFonts w:hint="cs"/>
          <w:rtl/>
          <w:lang w:bidi="ar-SA"/>
        </w:rPr>
        <w:t xml:space="preserve">المستهدفون من الوثيقة </w:t>
      </w:r>
      <w:bookmarkStart w:id="12" w:name="_Toc439994669"/>
      <w:r>
        <w:rPr>
          <w:lang w:bidi="ar-SA"/>
        </w:rPr>
        <w:t>Intended Audience and Reading Suggestions</w:t>
      </w:r>
      <w:bookmarkEnd w:id="11"/>
      <w:bookmarkEnd w:id="12"/>
      <w:r>
        <w:rPr>
          <w:lang w:bidi="ar-SA"/>
        </w:rPr>
        <w:t xml:space="preserve"> </w:t>
      </w:r>
    </w:p>
    <w:p w14:paraId="606648A3" w14:textId="77777777" w:rsidR="00027CE2" w:rsidRDefault="00027CE2" w:rsidP="00027CE2">
      <w:pPr>
        <w:rPr>
          <w:rtl/>
          <w:lang w:bidi="ar-LY"/>
        </w:rPr>
      </w:pPr>
      <w:r>
        <w:rPr>
          <w:rtl/>
          <w:lang w:bidi="ar-LY"/>
        </w:rPr>
        <w:t>هذه الوثيقة موجهة إلى:</w:t>
      </w:r>
    </w:p>
    <w:p w14:paraId="4EFD7E6A" w14:textId="044E966B" w:rsidR="00027CE2" w:rsidRDefault="00027CE2" w:rsidP="00027CE2">
      <w:pPr>
        <w:rPr>
          <w:rtl/>
          <w:lang w:bidi="ar-LY"/>
        </w:rPr>
      </w:pPr>
      <w:r>
        <w:rPr>
          <w:rtl/>
          <w:lang w:bidi="ar-LY"/>
        </w:rPr>
        <w:t xml:space="preserve">- المطورين </w:t>
      </w:r>
      <w:r w:rsidR="00DE4B93">
        <w:rPr>
          <w:rFonts w:hint="cs"/>
          <w:rtl/>
          <w:lang w:bidi="ar-LY"/>
        </w:rPr>
        <w:t xml:space="preserve"> </w:t>
      </w:r>
      <w:r>
        <w:rPr>
          <w:rtl/>
          <w:lang w:bidi="ar-LY"/>
        </w:rPr>
        <w:t>العاملين على النظام.</w:t>
      </w:r>
    </w:p>
    <w:p w14:paraId="17727428" w14:textId="6DE7833E" w:rsidR="00027CE2" w:rsidRDefault="00027CE2" w:rsidP="00027CE2">
      <w:pPr>
        <w:rPr>
          <w:rtl/>
          <w:lang w:bidi="ar-LY"/>
        </w:rPr>
      </w:pPr>
      <w:r>
        <w:rPr>
          <w:rtl/>
          <w:lang w:bidi="ar-LY"/>
        </w:rPr>
        <w:t>- المسؤولين الذين سيستخدمون النظام لإدارة عمليات المكتبة.</w:t>
      </w:r>
    </w:p>
    <w:p w14:paraId="6357ACB2" w14:textId="28DC9371" w:rsidR="00DE4B93" w:rsidRDefault="00DE4B93" w:rsidP="00027CE2">
      <w:pPr>
        <w:rPr>
          <w:rtl/>
          <w:lang w:bidi="ar-LY"/>
        </w:rPr>
      </w:pPr>
      <w:r>
        <w:rPr>
          <w:rFonts w:hint="cs"/>
          <w:rtl/>
          <w:lang w:bidi="ar-LY"/>
        </w:rPr>
        <w:t>- مختصين ضمان الجودة الذين يختبرون جودة النظام .</w:t>
      </w:r>
    </w:p>
    <w:p w14:paraId="42A2547B" w14:textId="0EEE5747" w:rsidR="00DE4B93" w:rsidRPr="00027CE2" w:rsidRDefault="00DE4B93" w:rsidP="00027CE2">
      <w:pPr>
        <w:rPr>
          <w:rtl/>
          <w:lang w:bidi="ar-LY"/>
        </w:rPr>
      </w:pPr>
      <w:r>
        <w:rPr>
          <w:rFonts w:hint="cs"/>
          <w:rtl/>
          <w:lang w:bidi="ar-LY"/>
        </w:rPr>
        <w:t>-  مدير المشروع الذي يشرف علي المشروع .</w:t>
      </w:r>
    </w:p>
    <w:p w14:paraId="7ED75536" w14:textId="77777777" w:rsidR="007A20D3" w:rsidRDefault="00CD3153" w:rsidP="004C3883">
      <w:pPr>
        <w:pStyle w:val="2"/>
        <w:rPr>
          <w:rtl/>
          <w:lang w:bidi="ar-SA"/>
        </w:rPr>
      </w:pPr>
      <w:bookmarkStart w:id="13" w:name="_Toc181815052"/>
      <w:r>
        <w:rPr>
          <w:rFonts w:hint="cs"/>
          <w:rtl/>
          <w:lang w:bidi="ar-SA"/>
        </w:rPr>
        <w:t>نطاق المنتج</w:t>
      </w:r>
      <w:r w:rsidR="00E63789">
        <w:rPr>
          <w:rFonts w:hint="cs"/>
          <w:rtl/>
          <w:lang w:bidi="ar-SA"/>
        </w:rPr>
        <w:t xml:space="preserve"> </w:t>
      </w:r>
      <w:bookmarkStart w:id="14" w:name="_Toc439994670"/>
      <w:r w:rsidR="00E63789">
        <w:rPr>
          <w:lang w:bidi="ar-SA"/>
        </w:rPr>
        <w:t>Product Scope</w:t>
      </w:r>
      <w:bookmarkEnd w:id="13"/>
      <w:bookmarkEnd w:id="14"/>
    </w:p>
    <w:p w14:paraId="731B3709" w14:textId="2BE86C4E" w:rsidR="00CD3153" w:rsidRDefault="00312BA0" w:rsidP="00312BA0">
      <w:pPr>
        <w:rPr>
          <w:rtl/>
          <w:lang w:bidi="ar-LY"/>
        </w:rPr>
      </w:pPr>
      <w:r w:rsidRPr="00312BA0">
        <w:rPr>
          <w:rtl/>
        </w:rPr>
        <w:t>يهدف نظام إدارة المكتبة إلى توفير منصة شاملة وموثوقة لإدارة العمليات المختلفة داخل المكتبة بطريقة فعّالة ومنظمة. يركز النظام على تحقيق الكفاءة في العمليات اليومية وتقليل الجهد اليدوي من خلال إدخال التكنولوجيا الرقمية</w:t>
      </w:r>
      <w:r>
        <w:rPr>
          <w:rFonts w:hint="cs"/>
          <w:rtl/>
          <w:lang w:bidi="ar-LY"/>
        </w:rPr>
        <w:t xml:space="preserve"> و</w:t>
      </w:r>
      <w:r w:rsidRPr="00312BA0">
        <w:rPr>
          <w:rtl/>
        </w:rPr>
        <w:t>يهدف نظام إدارة المكتبة إلى تسهيل العمليات الأساسية داخل المكتبة من خلال خمس إدارات رئيسية</w:t>
      </w:r>
      <w:r w:rsidRPr="00312BA0">
        <w:rPr>
          <w:lang w:bidi="ar-LY"/>
        </w:rPr>
        <w:t>:</w:t>
      </w:r>
    </w:p>
    <w:p w14:paraId="7FC26A73" w14:textId="77777777" w:rsidR="00312BA0" w:rsidRPr="00312BA0" w:rsidRDefault="00312BA0" w:rsidP="00312BA0">
      <w:pPr>
        <w:numPr>
          <w:ilvl w:val="0"/>
          <w:numId w:val="66"/>
        </w:numPr>
        <w:rPr>
          <w:lang w:bidi="ar-LY"/>
        </w:rPr>
      </w:pPr>
      <w:r w:rsidRPr="00312BA0">
        <w:rPr>
          <w:b/>
          <w:bCs/>
          <w:rtl/>
        </w:rPr>
        <w:t>إدارة الكتب</w:t>
      </w:r>
      <w:r w:rsidRPr="00312BA0">
        <w:rPr>
          <w:b/>
          <w:bCs/>
          <w:lang w:bidi="ar-LY"/>
        </w:rPr>
        <w:t>:</w:t>
      </w:r>
      <w:r w:rsidRPr="00312BA0">
        <w:rPr>
          <w:lang w:bidi="ar-LY"/>
        </w:rPr>
        <w:t xml:space="preserve"> </w:t>
      </w:r>
      <w:r w:rsidRPr="00312BA0">
        <w:rPr>
          <w:rtl/>
        </w:rPr>
        <w:t>تسجيل وإدارة بيانات الكتب وتصنيفها</w:t>
      </w:r>
      <w:r w:rsidRPr="00312BA0">
        <w:rPr>
          <w:lang w:bidi="ar-LY"/>
        </w:rPr>
        <w:t>.</w:t>
      </w:r>
    </w:p>
    <w:p w14:paraId="607AAB79" w14:textId="5B3145F3" w:rsidR="00312BA0" w:rsidRPr="00312BA0" w:rsidRDefault="00312BA0" w:rsidP="00312BA0">
      <w:pPr>
        <w:numPr>
          <w:ilvl w:val="0"/>
          <w:numId w:val="66"/>
        </w:numPr>
        <w:rPr>
          <w:lang w:bidi="ar-LY"/>
        </w:rPr>
      </w:pPr>
      <w:r w:rsidRPr="00312BA0">
        <w:rPr>
          <w:b/>
          <w:bCs/>
          <w:rtl/>
        </w:rPr>
        <w:t>إدارة الأعضاء</w:t>
      </w:r>
      <w:r w:rsidRPr="00312BA0">
        <w:rPr>
          <w:b/>
          <w:bCs/>
          <w:lang w:bidi="ar-LY"/>
        </w:rPr>
        <w:t>:</w:t>
      </w:r>
      <w:r w:rsidRPr="00312BA0">
        <w:rPr>
          <w:lang w:bidi="ar-LY"/>
        </w:rPr>
        <w:t xml:space="preserve"> </w:t>
      </w:r>
      <w:r w:rsidRPr="00312BA0">
        <w:rPr>
          <w:rtl/>
        </w:rPr>
        <w:t xml:space="preserve">تسجيل ومتابعة بيانات الأعضاء </w:t>
      </w:r>
      <w:r>
        <w:rPr>
          <w:rFonts w:hint="cs"/>
          <w:rtl/>
        </w:rPr>
        <w:t>.</w:t>
      </w:r>
    </w:p>
    <w:p w14:paraId="5D1117CC" w14:textId="2645EF14" w:rsidR="00312BA0" w:rsidRPr="00312BA0" w:rsidRDefault="00312BA0" w:rsidP="00312BA0">
      <w:pPr>
        <w:numPr>
          <w:ilvl w:val="0"/>
          <w:numId w:val="66"/>
        </w:numPr>
        <w:rPr>
          <w:lang w:bidi="ar-LY"/>
        </w:rPr>
      </w:pPr>
      <w:r w:rsidRPr="00312BA0">
        <w:rPr>
          <w:b/>
          <w:bCs/>
          <w:rtl/>
        </w:rPr>
        <w:t>إدارة الاستعارة</w:t>
      </w:r>
      <w:r w:rsidRPr="00312BA0">
        <w:rPr>
          <w:b/>
          <w:bCs/>
          <w:lang w:bidi="ar-LY"/>
        </w:rPr>
        <w:t>:</w:t>
      </w:r>
      <w:r w:rsidRPr="00312BA0">
        <w:rPr>
          <w:lang w:bidi="ar-LY"/>
        </w:rPr>
        <w:t xml:space="preserve"> </w:t>
      </w:r>
      <w:r w:rsidRPr="00312BA0">
        <w:rPr>
          <w:rtl/>
        </w:rPr>
        <w:t xml:space="preserve">تتبع عمليات الإعارة والإرجاع </w:t>
      </w:r>
      <w:r>
        <w:rPr>
          <w:rFonts w:hint="cs"/>
          <w:rtl/>
        </w:rPr>
        <w:t>.</w:t>
      </w:r>
    </w:p>
    <w:p w14:paraId="73CADAF4" w14:textId="63F1A4E9" w:rsidR="00312BA0" w:rsidRPr="00312BA0" w:rsidRDefault="00312BA0" w:rsidP="00312BA0">
      <w:pPr>
        <w:numPr>
          <w:ilvl w:val="0"/>
          <w:numId w:val="66"/>
        </w:numPr>
        <w:rPr>
          <w:lang w:bidi="ar-LY"/>
        </w:rPr>
      </w:pPr>
      <w:r w:rsidRPr="00312BA0">
        <w:rPr>
          <w:b/>
          <w:bCs/>
          <w:rtl/>
        </w:rPr>
        <w:lastRenderedPageBreak/>
        <w:t>إدارة الموظفين</w:t>
      </w:r>
      <w:r w:rsidRPr="00312BA0">
        <w:rPr>
          <w:b/>
          <w:bCs/>
          <w:lang w:bidi="ar-LY"/>
        </w:rPr>
        <w:t>:</w:t>
      </w:r>
      <w:r w:rsidRPr="00312BA0">
        <w:rPr>
          <w:lang w:bidi="ar-LY"/>
        </w:rPr>
        <w:t xml:space="preserve"> </w:t>
      </w:r>
      <w:r w:rsidRPr="00312BA0">
        <w:rPr>
          <w:rtl/>
        </w:rPr>
        <w:t xml:space="preserve">إدارة بيانات الموظفين </w:t>
      </w:r>
      <w:r>
        <w:rPr>
          <w:rFonts w:hint="cs"/>
          <w:rtl/>
          <w:lang w:bidi="ar-LY"/>
        </w:rPr>
        <w:t>.</w:t>
      </w:r>
    </w:p>
    <w:p w14:paraId="483EA76B" w14:textId="77777777" w:rsidR="00312BA0" w:rsidRPr="00312BA0" w:rsidRDefault="00312BA0" w:rsidP="00312BA0">
      <w:pPr>
        <w:numPr>
          <w:ilvl w:val="0"/>
          <w:numId w:val="66"/>
        </w:numPr>
        <w:rPr>
          <w:lang w:bidi="ar-LY"/>
        </w:rPr>
      </w:pPr>
      <w:r w:rsidRPr="00312BA0">
        <w:rPr>
          <w:b/>
          <w:bCs/>
          <w:rtl/>
        </w:rPr>
        <w:t>إدارة التصنيفات</w:t>
      </w:r>
      <w:r w:rsidRPr="00312BA0">
        <w:rPr>
          <w:b/>
          <w:bCs/>
          <w:lang w:bidi="ar-LY"/>
        </w:rPr>
        <w:t>:</w:t>
      </w:r>
      <w:r w:rsidRPr="00312BA0">
        <w:rPr>
          <w:lang w:bidi="ar-LY"/>
        </w:rPr>
        <w:t xml:space="preserve"> </w:t>
      </w:r>
      <w:r w:rsidRPr="00312BA0">
        <w:rPr>
          <w:rtl/>
        </w:rPr>
        <w:t>تنظيم الكتب والمصادر وفق تصنيفات قياسية</w:t>
      </w:r>
      <w:r w:rsidRPr="00312BA0">
        <w:rPr>
          <w:lang w:bidi="ar-LY"/>
        </w:rPr>
        <w:t>.</w:t>
      </w:r>
    </w:p>
    <w:p w14:paraId="15F7EE7D" w14:textId="071027AB" w:rsidR="00312BA0" w:rsidRPr="00312BA0" w:rsidRDefault="00312BA0" w:rsidP="00312BA0">
      <w:pPr>
        <w:rPr>
          <w:rtl/>
          <w:lang w:bidi="ar-LY"/>
        </w:rPr>
      </w:pPr>
      <w:r w:rsidRPr="00312BA0">
        <w:rPr>
          <w:rtl/>
        </w:rPr>
        <w:t>النظام يوفر واجهة سهلة الاستخدام لتحسين الكفاءة التشغيلية وتقليل الأخطاء اليدوية</w:t>
      </w:r>
      <w:r w:rsidRPr="00312BA0">
        <w:rPr>
          <w:lang w:bidi="ar-LY"/>
        </w:rPr>
        <w:t>.</w:t>
      </w:r>
    </w:p>
    <w:p w14:paraId="761B4389" w14:textId="77777777" w:rsidR="007A20D3" w:rsidRDefault="00F410A0" w:rsidP="004C3883">
      <w:pPr>
        <w:pStyle w:val="1"/>
        <w:rPr>
          <w:lang w:bidi="ar-SA"/>
        </w:rPr>
      </w:pPr>
      <w:bookmarkStart w:id="15" w:name="_Toc181815054"/>
      <w:r>
        <w:rPr>
          <w:rFonts w:hint="cs"/>
          <w:rtl/>
          <w:lang w:bidi="ar-SA"/>
        </w:rPr>
        <w:t>الوصف العام</w:t>
      </w:r>
      <w:r w:rsidR="00E63789">
        <w:rPr>
          <w:rFonts w:hint="cs"/>
          <w:rtl/>
          <w:lang w:bidi="ar-SA"/>
        </w:rPr>
        <w:t xml:space="preserve"> </w:t>
      </w:r>
      <w:r w:rsidR="00E63789">
        <w:rPr>
          <w:lang w:bidi="ar-SA"/>
        </w:rPr>
        <w:t>General Description</w:t>
      </w:r>
      <w:bookmarkEnd w:id="15"/>
    </w:p>
    <w:p w14:paraId="0EFAD4EF" w14:textId="77777777" w:rsidR="007A20D3" w:rsidRDefault="00F410A0" w:rsidP="004C3883">
      <w:pPr>
        <w:pStyle w:val="2"/>
        <w:rPr>
          <w:rtl/>
          <w:lang w:bidi="ar-SA"/>
        </w:rPr>
      </w:pPr>
      <w:bookmarkStart w:id="16" w:name="_Toc181815055"/>
      <w:r>
        <w:rPr>
          <w:rFonts w:hint="cs"/>
          <w:rtl/>
          <w:lang w:bidi="ar-SA"/>
        </w:rPr>
        <w:t>وصف المنتج</w:t>
      </w:r>
      <w:bookmarkStart w:id="17" w:name="_Toc439994674"/>
      <w:r w:rsidR="00E63789" w:rsidRPr="00E63789">
        <w:rPr>
          <w:lang w:bidi="ar-SA"/>
        </w:rPr>
        <w:t xml:space="preserve"> </w:t>
      </w:r>
      <w:r w:rsidR="00E63789">
        <w:rPr>
          <w:lang w:bidi="ar-SA"/>
        </w:rPr>
        <w:t>Product Perspective</w:t>
      </w:r>
      <w:bookmarkEnd w:id="16"/>
      <w:bookmarkEnd w:id="17"/>
      <w:r w:rsidR="00E63789">
        <w:rPr>
          <w:lang w:bidi="ar-SA"/>
        </w:rPr>
        <w:t xml:space="preserve"> </w:t>
      </w:r>
    </w:p>
    <w:p w14:paraId="29FFE73F" w14:textId="77777777" w:rsidR="00312BA0" w:rsidRDefault="00312BA0" w:rsidP="00312BA0">
      <w:pPr>
        <w:rPr>
          <w:rtl/>
        </w:rPr>
      </w:pPr>
      <w:r>
        <w:rPr>
          <w:rtl/>
        </w:rPr>
        <w:t>نظام إدارة المكتبة هو نظام برمجي شامل يهدف إلى تنظيم العمليات الأساسية داخل المكتبة بطريقة فعالة وحديثة. يوفر النظام أدوات متكاملة لإدارة الكتب، الأعضاء، الموظفين، عمليات الإعارة، والتصنيفات، مع ضمان السهولة في الاستخدام والدقة في الأداء.</w:t>
      </w:r>
    </w:p>
    <w:p w14:paraId="595737D3" w14:textId="77777777" w:rsidR="00312BA0" w:rsidRDefault="00312BA0" w:rsidP="00312BA0">
      <w:pPr>
        <w:rPr>
          <w:rtl/>
        </w:rPr>
      </w:pPr>
    </w:p>
    <w:p w14:paraId="416A092A" w14:textId="0C5C6D59" w:rsidR="00312BA0" w:rsidRPr="00312BA0" w:rsidRDefault="00312BA0" w:rsidP="00312BA0">
      <w:r>
        <w:rPr>
          <w:rtl/>
        </w:rPr>
        <w:t>يعمل النظام على تسجيل جميع بيانات الكتب وتصنيفها بناءً على معايير قياسية،. كما يدير بيانات الأعضاء وسجلات الإعارة والإرجاع، يتيح النظام أيضًا ل</w:t>
      </w:r>
      <w:r>
        <w:rPr>
          <w:rFonts w:hint="cs"/>
          <w:rtl/>
        </w:rPr>
        <w:t>مسؤول</w:t>
      </w:r>
      <w:r>
        <w:rPr>
          <w:rtl/>
        </w:rPr>
        <w:t xml:space="preserve"> المكتبة متابعة الموظفين وصلاحياتهم لضمان سير العمليات بسلاسة.</w:t>
      </w:r>
    </w:p>
    <w:p w14:paraId="4F59E5E6" w14:textId="77777777" w:rsidR="00F410A0" w:rsidRDefault="00F410A0" w:rsidP="004C3883">
      <w:pPr>
        <w:pStyle w:val="template"/>
        <w:rPr>
          <w:rtl/>
        </w:rPr>
      </w:pPr>
    </w:p>
    <w:p w14:paraId="46D58D2F" w14:textId="77777777" w:rsidR="007A20D3" w:rsidRDefault="002B0D1B" w:rsidP="004C3883">
      <w:pPr>
        <w:pStyle w:val="2"/>
        <w:rPr>
          <w:rtl/>
          <w:lang w:bidi="ar-SA"/>
        </w:rPr>
      </w:pPr>
      <w:bookmarkStart w:id="18" w:name="_Toc181815056"/>
      <w:r>
        <w:rPr>
          <w:rFonts w:hint="cs"/>
          <w:rtl/>
          <w:lang w:bidi="ar-SA"/>
        </w:rPr>
        <w:t>وظائف المنتج</w:t>
      </w:r>
      <w:r w:rsidR="00E63789">
        <w:rPr>
          <w:rFonts w:hint="cs"/>
          <w:rtl/>
          <w:lang w:bidi="ar-SA"/>
        </w:rPr>
        <w:t xml:space="preserve"> </w:t>
      </w:r>
      <w:bookmarkStart w:id="19" w:name="_Toc439994675"/>
      <w:r w:rsidR="00E63789">
        <w:rPr>
          <w:lang w:bidi="ar-SA"/>
        </w:rPr>
        <w:t>Product Functions</w:t>
      </w:r>
      <w:bookmarkEnd w:id="18"/>
      <w:bookmarkEnd w:id="19"/>
    </w:p>
    <w:p w14:paraId="779791B4" w14:textId="4F41343C" w:rsidR="00FE4AD2" w:rsidRPr="00FE4AD2" w:rsidRDefault="00FE4AD2" w:rsidP="00FE4AD2">
      <w:pPr>
        <w:rPr>
          <w:b/>
          <w:bCs/>
          <w:rtl/>
          <w:lang w:bidi="ar-LY"/>
        </w:rPr>
      </w:pPr>
      <w:r w:rsidRPr="00FE4AD2">
        <w:rPr>
          <w:b/>
          <w:bCs/>
          <w:rtl/>
          <w:lang w:bidi="ar-LY"/>
        </w:rPr>
        <w:t>1. إدارة ال</w:t>
      </w:r>
      <w:r w:rsidR="00C72686">
        <w:rPr>
          <w:rFonts w:hint="cs"/>
          <w:b/>
          <w:bCs/>
          <w:rtl/>
          <w:lang w:bidi="ar-LY"/>
        </w:rPr>
        <w:t>اعضاء</w:t>
      </w:r>
      <w:r w:rsidRPr="00FE4AD2">
        <w:rPr>
          <w:b/>
          <w:bCs/>
          <w:rtl/>
          <w:lang w:bidi="ar-LY"/>
        </w:rPr>
        <w:t>:</w:t>
      </w:r>
    </w:p>
    <w:p w14:paraId="0CBDA7A5" w14:textId="0D2519EB" w:rsidR="00FE4AD2" w:rsidRDefault="00FE4AD2" w:rsidP="00FE4AD2">
      <w:pPr>
        <w:rPr>
          <w:rtl/>
          <w:lang w:bidi="ar-LY"/>
        </w:rPr>
      </w:pPr>
      <w:r>
        <w:rPr>
          <w:rtl/>
          <w:lang w:bidi="ar-LY"/>
        </w:rPr>
        <w:t>- إضافة، تحديث،</w:t>
      </w:r>
      <w:r w:rsidR="001D1B97">
        <w:rPr>
          <w:rFonts w:hint="cs"/>
          <w:rtl/>
          <w:lang w:bidi="ar-LY"/>
        </w:rPr>
        <w:t>عرض</w:t>
      </w:r>
      <w:r w:rsidR="001D1B97">
        <w:rPr>
          <w:rtl/>
          <w:lang w:bidi="ar-LY"/>
        </w:rPr>
        <w:t>،</w:t>
      </w:r>
      <w:r w:rsidR="001D1B97">
        <w:rPr>
          <w:rFonts w:hint="cs"/>
          <w:rtl/>
          <w:lang w:bidi="ar-LY"/>
        </w:rPr>
        <w:t xml:space="preserve"> </w:t>
      </w:r>
      <w:r>
        <w:rPr>
          <w:rtl/>
          <w:lang w:bidi="ar-LY"/>
        </w:rPr>
        <w:t xml:space="preserve"> حذف ال</w:t>
      </w:r>
      <w:r w:rsidR="00C72686">
        <w:rPr>
          <w:rFonts w:hint="cs"/>
          <w:rtl/>
          <w:lang w:bidi="ar-LY"/>
        </w:rPr>
        <w:t>اعضاء</w:t>
      </w:r>
      <w:r>
        <w:rPr>
          <w:rtl/>
          <w:lang w:bidi="ar-LY"/>
        </w:rPr>
        <w:t>.</w:t>
      </w:r>
    </w:p>
    <w:p w14:paraId="62D52527" w14:textId="77777777" w:rsidR="00FE4AD2" w:rsidRPr="00FE4AD2" w:rsidRDefault="00FE4AD2" w:rsidP="00FE4AD2">
      <w:pPr>
        <w:rPr>
          <w:b/>
          <w:bCs/>
          <w:rtl/>
          <w:lang w:bidi="ar-LY"/>
        </w:rPr>
      </w:pPr>
      <w:r>
        <w:rPr>
          <w:rtl/>
          <w:lang w:bidi="ar-LY"/>
        </w:rPr>
        <w:t>2</w:t>
      </w:r>
      <w:r w:rsidRPr="00FE4AD2">
        <w:rPr>
          <w:b/>
          <w:bCs/>
          <w:rtl/>
          <w:lang w:bidi="ar-LY"/>
        </w:rPr>
        <w:t>. إدارة الكتب:</w:t>
      </w:r>
    </w:p>
    <w:p w14:paraId="25FF3C8F" w14:textId="7CA80BE3" w:rsidR="00FE4AD2" w:rsidRDefault="00FE4AD2" w:rsidP="00FE4AD2">
      <w:pPr>
        <w:rPr>
          <w:rtl/>
          <w:lang w:bidi="ar-LY"/>
        </w:rPr>
      </w:pPr>
      <w:r>
        <w:rPr>
          <w:rtl/>
          <w:lang w:bidi="ar-LY"/>
        </w:rPr>
        <w:t xml:space="preserve">- إضافة، تحديث، </w:t>
      </w:r>
      <w:r w:rsidR="001D1B97">
        <w:rPr>
          <w:rFonts w:hint="cs"/>
          <w:rtl/>
          <w:lang w:bidi="ar-LY"/>
        </w:rPr>
        <w:t xml:space="preserve">عرض </w:t>
      </w:r>
      <w:r w:rsidR="001D1B97">
        <w:rPr>
          <w:rtl/>
          <w:lang w:bidi="ar-LY"/>
        </w:rPr>
        <w:t>،</w:t>
      </w:r>
      <w:r>
        <w:rPr>
          <w:rtl/>
          <w:lang w:bidi="ar-LY"/>
        </w:rPr>
        <w:t>حذف بيانات الكتب.</w:t>
      </w:r>
    </w:p>
    <w:p w14:paraId="4BC3094C" w14:textId="77777777" w:rsidR="00FE4AD2" w:rsidRDefault="00FE4AD2" w:rsidP="00FE4AD2">
      <w:pPr>
        <w:rPr>
          <w:rtl/>
          <w:lang w:bidi="ar-LY"/>
        </w:rPr>
      </w:pPr>
      <w:r>
        <w:rPr>
          <w:rtl/>
          <w:lang w:bidi="ar-LY"/>
        </w:rPr>
        <w:t>- عرض العدد الإجمالي للكتب وحالة توفرها.</w:t>
      </w:r>
    </w:p>
    <w:p w14:paraId="1448902A" w14:textId="77777777" w:rsidR="00FE4AD2" w:rsidRPr="00C72686" w:rsidRDefault="00FE4AD2" w:rsidP="00FE4AD2">
      <w:pPr>
        <w:rPr>
          <w:b/>
          <w:bCs/>
          <w:rtl/>
          <w:lang w:bidi="ar-LY"/>
        </w:rPr>
      </w:pPr>
      <w:r w:rsidRPr="00C72686">
        <w:rPr>
          <w:b/>
          <w:bCs/>
          <w:rtl/>
          <w:lang w:bidi="ar-LY"/>
        </w:rPr>
        <w:t>3. إدارة الاستعارة والمستعيرين:</w:t>
      </w:r>
    </w:p>
    <w:p w14:paraId="3ECF4FC8" w14:textId="1E1D01E4" w:rsidR="00FE4AD2" w:rsidRDefault="00FE4AD2" w:rsidP="00FE4AD2">
      <w:pPr>
        <w:rPr>
          <w:rtl/>
          <w:lang w:bidi="ar-LY"/>
        </w:rPr>
      </w:pPr>
      <w:r>
        <w:rPr>
          <w:rtl/>
          <w:lang w:bidi="ar-LY"/>
        </w:rPr>
        <w:t>- تسجيل بيانات المستعيرين</w:t>
      </w:r>
      <w:r w:rsidR="001D1B97">
        <w:rPr>
          <w:rFonts w:hint="cs"/>
          <w:rtl/>
          <w:lang w:bidi="ar-LY"/>
        </w:rPr>
        <w:t xml:space="preserve"> وعرضها </w:t>
      </w:r>
      <w:r>
        <w:rPr>
          <w:rtl/>
          <w:lang w:bidi="ar-LY"/>
        </w:rPr>
        <w:t>.</w:t>
      </w:r>
    </w:p>
    <w:p w14:paraId="31FAA0A9" w14:textId="04569C75" w:rsidR="00FE4AD2" w:rsidRDefault="00FE4AD2" w:rsidP="00C72686">
      <w:pPr>
        <w:rPr>
          <w:rtl/>
          <w:lang w:bidi="ar-LY"/>
        </w:rPr>
      </w:pPr>
      <w:r>
        <w:rPr>
          <w:rtl/>
          <w:lang w:bidi="ar-LY"/>
        </w:rPr>
        <w:t>- تتبع الكتب المستعارة مع تواريخ الإرجاع وحالتها.</w:t>
      </w:r>
    </w:p>
    <w:p w14:paraId="6BA3B70F" w14:textId="01692733" w:rsidR="00C72686" w:rsidRDefault="00C72686" w:rsidP="00FE4AD2">
      <w:pPr>
        <w:rPr>
          <w:b/>
          <w:bCs/>
          <w:rtl/>
          <w:lang w:bidi="ar-LY"/>
        </w:rPr>
      </w:pPr>
      <w:r>
        <w:rPr>
          <w:rFonts w:hint="cs"/>
          <w:b/>
          <w:bCs/>
          <w:rtl/>
          <w:lang w:bidi="ar-LY"/>
        </w:rPr>
        <w:t>4</w:t>
      </w:r>
      <w:r w:rsidRPr="00C72686">
        <w:rPr>
          <w:b/>
          <w:bCs/>
          <w:rtl/>
          <w:lang w:bidi="ar-LY"/>
        </w:rPr>
        <w:t>. إدارة ا</w:t>
      </w:r>
      <w:r>
        <w:rPr>
          <w:rFonts w:hint="cs"/>
          <w:b/>
          <w:bCs/>
          <w:rtl/>
          <w:lang w:bidi="ar-LY"/>
        </w:rPr>
        <w:t>لتصنيفات :</w:t>
      </w:r>
    </w:p>
    <w:p w14:paraId="6E2437CB" w14:textId="54E56C1E" w:rsidR="00C72686" w:rsidRDefault="00C72686" w:rsidP="00FE4AD2">
      <w:pPr>
        <w:rPr>
          <w:rtl/>
          <w:lang w:bidi="ar-LY"/>
        </w:rPr>
      </w:pPr>
      <w:r>
        <w:rPr>
          <w:rFonts w:hint="cs"/>
          <w:b/>
          <w:bCs/>
          <w:rtl/>
          <w:lang w:bidi="ar-LY"/>
        </w:rPr>
        <w:t xml:space="preserve">- </w:t>
      </w:r>
      <w:r>
        <w:rPr>
          <w:rtl/>
          <w:lang w:bidi="ar-LY"/>
        </w:rPr>
        <w:t xml:space="preserve">إضافة، تحديث، </w:t>
      </w:r>
      <w:r w:rsidR="001D1B97">
        <w:rPr>
          <w:rFonts w:hint="cs"/>
          <w:rtl/>
          <w:lang w:bidi="ar-LY"/>
        </w:rPr>
        <w:t xml:space="preserve"> عرض </w:t>
      </w:r>
      <w:r w:rsidR="001D1B97">
        <w:rPr>
          <w:rtl/>
          <w:lang w:bidi="ar-LY"/>
        </w:rPr>
        <w:t>،</w:t>
      </w:r>
      <w:r>
        <w:rPr>
          <w:rtl/>
          <w:lang w:bidi="ar-LY"/>
        </w:rPr>
        <w:t>حذف</w:t>
      </w:r>
      <w:r>
        <w:rPr>
          <w:rFonts w:hint="cs"/>
          <w:rtl/>
          <w:lang w:bidi="ar-LY"/>
        </w:rPr>
        <w:t xml:space="preserve"> تصنيفات .</w:t>
      </w:r>
    </w:p>
    <w:p w14:paraId="5A2EA3CD" w14:textId="7B6912C7" w:rsidR="00C6604D" w:rsidRDefault="00C6604D" w:rsidP="00FE4AD2">
      <w:pPr>
        <w:rPr>
          <w:b/>
          <w:bCs/>
          <w:rtl/>
          <w:lang w:bidi="ar-LY"/>
        </w:rPr>
      </w:pPr>
      <w:r>
        <w:rPr>
          <w:rFonts w:hint="cs"/>
          <w:b/>
          <w:bCs/>
          <w:rtl/>
          <w:lang w:bidi="ar-LY"/>
        </w:rPr>
        <w:lastRenderedPageBreak/>
        <w:t>5</w:t>
      </w:r>
      <w:r w:rsidRPr="00C72686">
        <w:rPr>
          <w:b/>
          <w:bCs/>
          <w:rtl/>
          <w:lang w:bidi="ar-LY"/>
        </w:rPr>
        <w:t xml:space="preserve">. </w:t>
      </w:r>
      <w:r w:rsidR="00312BA0">
        <w:rPr>
          <w:rFonts w:hint="cs"/>
          <w:b/>
          <w:bCs/>
          <w:rtl/>
          <w:lang w:bidi="ar-LY"/>
        </w:rPr>
        <w:t>إدارة عملية المصادقة :</w:t>
      </w:r>
    </w:p>
    <w:p w14:paraId="710D3C54" w14:textId="77777777" w:rsidR="00C65141" w:rsidRPr="00C65141" w:rsidRDefault="00C65141" w:rsidP="00C65141">
      <w:pPr>
        <w:rPr>
          <w:lang w:bidi="ar-LY"/>
        </w:rPr>
      </w:pPr>
      <w:r w:rsidRPr="00C65141">
        <w:rPr>
          <w:rtl/>
        </w:rPr>
        <w:t xml:space="preserve">وظيفة </w:t>
      </w:r>
      <w:r w:rsidRPr="00C65141">
        <w:rPr>
          <w:b/>
          <w:bCs/>
          <w:rtl/>
        </w:rPr>
        <w:t>إدارة عملية المصادقة</w:t>
      </w:r>
      <w:r w:rsidRPr="00C65141">
        <w:rPr>
          <w:rtl/>
        </w:rPr>
        <w:t xml:space="preserve"> </w:t>
      </w:r>
      <w:r w:rsidRPr="00C65141">
        <w:rPr>
          <w:lang w:bidi="ar-LY"/>
        </w:rPr>
        <w:t xml:space="preserve">(Authentication Management) </w:t>
      </w:r>
      <w:r w:rsidRPr="00C65141">
        <w:rPr>
          <w:rtl/>
        </w:rPr>
        <w:t>تتعامل مع التحقق من هوية المستخدمين عند محاولتهم الدخول إلى النظام. تشمل هذه الوظيفة</w:t>
      </w:r>
      <w:r w:rsidRPr="00C65141">
        <w:rPr>
          <w:lang w:bidi="ar-LY"/>
        </w:rPr>
        <w:t>:</w:t>
      </w:r>
    </w:p>
    <w:p w14:paraId="23D043A0" w14:textId="77777777" w:rsidR="00C65141" w:rsidRPr="00C65141" w:rsidRDefault="00C65141" w:rsidP="00C65141">
      <w:pPr>
        <w:numPr>
          <w:ilvl w:val="0"/>
          <w:numId w:val="67"/>
        </w:numPr>
        <w:rPr>
          <w:lang w:bidi="ar-LY"/>
        </w:rPr>
      </w:pPr>
      <w:r w:rsidRPr="00C65141">
        <w:rPr>
          <w:b/>
          <w:bCs/>
          <w:rtl/>
        </w:rPr>
        <w:t>التحقق من البيانات</w:t>
      </w:r>
      <w:r w:rsidRPr="00C65141">
        <w:rPr>
          <w:lang w:bidi="ar-LY"/>
        </w:rPr>
        <w:t xml:space="preserve">: </w:t>
      </w:r>
      <w:r w:rsidRPr="00C65141">
        <w:rPr>
          <w:rtl/>
        </w:rPr>
        <w:t>التأكد من صحة اسم المستخدم وكلمة المرور</w:t>
      </w:r>
      <w:r w:rsidRPr="00C65141">
        <w:rPr>
          <w:lang w:bidi="ar-LY"/>
        </w:rPr>
        <w:t>.</w:t>
      </w:r>
    </w:p>
    <w:p w14:paraId="07BF1431" w14:textId="77777777" w:rsidR="00C65141" w:rsidRPr="00C65141" w:rsidRDefault="00C65141" w:rsidP="00C65141">
      <w:pPr>
        <w:numPr>
          <w:ilvl w:val="0"/>
          <w:numId w:val="67"/>
        </w:numPr>
        <w:rPr>
          <w:lang w:bidi="ar-LY"/>
        </w:rPr>
      </w:pPr>
      <w:r w:rsidRPr="00C65141">
        <w:rPr>
          <w:b/>
          <w:bCs/>
          <w:rtl/>
        </w:rPr>
        <w:t>إدارة الجلسات</w:t>
      </w:r>
      <w:r w:rsidRPr="00C65141">
        <w:rPr>
          <w:lang w:bidi="ar-LY"/>
        </w:rPr>
        <w:t xml:space="preserve">: </w:t>
      </w:r>
      <w:r w:rsidRPr="00C65141">
        <w:rPr>
          <w:rtl/>
        </w:rPr>
        <w:t>إنشاء جلسة للمستخدم عند المصادقة بنجاح، وتتبعها حتى تسجيل الخروج</w:t>
      </w:r>
      <w:r w:rsidRPr="00C65141">
        <w:rPr>
          <w:lang w:bidi="ar-LY"/>
        </w:rPr>
        <w:t>.</w:t>
      </w:r>
    </w:p>
    <w:p w14:paraId="48763EB8" w14:textId="77777777" w:rsidR="00C65141" w:rsidRPr="00C65141" w:rsidRDefault="00C65141" w:rsidP="00C65141">
      <w:pPr>
        <w:numPr>
          <w:ilvl w:val="0"/>
          <w:numId w:val="67"/>
        </w:numPr>
        <w:rPr>
          <w:lang w:bidi="ar-LY"/>
        </w:rPr>
      </w:pPr>
      <w:r w:rsidRPr="00C65141">
        <w:rPr>
          <w:b/>
          <w:bCs/>
          <w:rtl/>
        </w:rPr>
        <w:t>إدارة الأخطاء</w:t>
      </w:r>
      <w:r w:rsidRPr="00C65141">
        <w:rPr>
          <w:lang w:bidi="ar-LY"/>
        </w:rPr>
        <w:t xml:space="preserve">: </w:t>
      </w:r>
      <w:r w:rsidRPr="00C65141">
        <w:rPr>
          <w:rtl/>
        </w:rPr>
        <w:t>معالجة محاولات الدخول الفاشلة وإظهار رسائل مناسبة</w:t>
      </w:r>
      <w:r w:rsidRPr="00C65141">
        <w:rPr>
          <w:lang w:bidi="ar-LY"/>
        </w:rPr>
        <w:t>.</w:t>
      </w:r>
    </w:p>
    <w:p w14:paraId="7B50E50B" w14:textId="77777777" w:rsidR="00C65141" w:rsidRPr="00C65141" w:rsidRDefault="00C65141" w:rsidP="00C65141">
      <w:pPr>
        <w:numPr>
          <w:ilvl w:val="0"/>
          <w:numId w:val="67"/>
        </w:numPr>
        <w:rPr>
          <w:lang w:bidi="ar-LY"/>
        </w:rPr>
      </w:pPr>
      <w:r w:rsidRPr="00C65141">
        <w:rPr>
          <w:b/>
          <w:bCs/>
          <w:rtl/>
        </w:rPr>
        <w:t>التحقق من الصلاحيات</w:t>
      </w:r>
      <w:r w:rsidRPr="00C65141">
        <w:rPr>
          <w:lang w:bidi="ar-LY"/>
        </w:rPr>
        <w:t xml:space="preserve">: </w:t>
      </w:r>
      <w:r w:rsidRPr="00C65141">
        <w:rPr>
          <w:rtl/>
        </w:rPr>
        <w:t>التأكد من أن للمستخدم الأذونات المناسبة للوصول إلى محتوى النظام بعد المصادقة</w:t>
      </w:r>
      <w:r w:rsidRPr="00C65141">
        <w:rPr>
          <w:lang w:bidi="ar-LY"/>
        </w:rPr>
        <w:t>.</w:t>
      </w:r>
    </w:p>
    <w:p w14:paraId="696FCCC8" w14:textId="77777777" w:rsidR="00C65141" w:rsidRPr="00C65141" w:rsidRDefault="00C65141" w:rsidP="00C65141">
      <w:pPr>
        <w:rPr>
          <w:lang w:bidi="ar-LY"/>
        </w:rPr>
      </w:pPr>
      <w:r w:rsidRPr="00C65141">
        <w:rPr>
          <w:rtl/>
        </w:rPr>
        <w:t>بشكل مختصر، تضمن هذه الوظيفة أن فقط المستخدمين المصرح لهم يمكنهم الوصول إلى النظام</w:t>
      </w:r>
      <w:r w:rsidRPr="00C65141">
        <w:rPr>
          <w:lang w:bidi="ar-LY"/>
        </w:rPr>
        <w:t>.</w:t>
      </w:r>
    </w:p>
    <w:p w14:paraId="27FDBD5D" w14:textId="0AF9A36A" w:rsidR="00C6604D" w:rsidRPr="00C65141" w:rsidRDefault="00C6604D" w:rsidP="00FE4AD2">
      <w:pPr>
        <w:rPr>
          <w:rtl/>
          <w:lang w:bidi="ar-LY"/>
        </w:rPr>
      </w:pPr>
    </w:p>
    <w:p w14:paraId="0CC8EA29" w14:textId="77777777" w:rsidR="00C72686" w:rsidRPr="00FE4AD2" w:rsidRDefault="00C72686" w:rsidP="00FE4AD2">
      <w:pPr>
        <w:rPr>
          <w:rtl/>
          <w:lang w:bidi="ar-LY"/>
        </w:rPr>
      </w:pPr>
    </w:p>
    <w:p w14:paraId="5EB30F6E" w14:textId="77777777" w:rsidR="007A20D3" w:rsidRDefault="006F1B29" w:rsidP="004C3883">
      <w:pPr>
        <w:pStyle w:val="2"/>
        <w:rPr>
          <w:rtl/>
          <w:lang w:bidi="ar-SA"/>
        </w:rPr>
      </w:pPr>
      <w:bookmarkStart w:id="20" w:name="_Toc181815057"/>
      <w:r>
        <w:rPr>
          <w:rFonts w:hint="cs"/>
          <w:rtl/>
          <w:lang w:bidi="ar-SA"/>
        </w:rPr>
        <w:t>مستخدموا النظام وسلوكياتهم</w:t>
      </w:r>
      <w:r w:rsidR="00E63789">
        <w:rPr>
          <w:rFonts w:hint="cs"/>
          <w:rtl/>
          <w:lang w:bidi="ar-SA"/>
        </w:rPr>
        <w:t xml:space="preserve"> </w:t>
      </w:r>
      <w:bookmarkStart w:id="21" w:name="_Toc439994676"/>
      <w:r w:rsidR="00E63789">
        <w:rPr>
          <w:lang w:bidi="ar-SA"/>
        </w:rPr>
        <w:t>User Classes and Characteristics</w:t>
      </w:r>
      <w:bookmarkEnd w:id="20"/>
      <w:bookmarkEnd w:id="21"/>
    </w:p>
    <w:p w14:paraId="4AD56148" w14:textId="329387A0" w:rsidR="001D1B97" w:rsidRDefault="001D1B97" w:rsidP="001D1B97">
      <w:pPr>
        <w:pStyle w:val="3"/>
        <w:rPr>
          <w:rtl/>
        </w:rPr>
      </w:pPr>
      <w:r>
        <w:rPr>
          <w:rtl/>
        </w:rPr>
        <w:t xml:space="preserve"> المسؤول:</w:t>
      </w:r>
    </w:p>
    <w:p w14:paraId="1663CCC6" w14:textId="23DC99EE" w:rsidR="006F1B29" w:rsidRDefault="001D1B97" w:rsidP="001D1B97">
      <w:pPr>
        <w:rPr>
          <w:rtl/>
        </w:rPr>
      </w:pPr>
      <w:r>
        <w:rPr>
          <w:rtl/>
        </w:rPr>
        <w:t>- يمتلك السيطرة الكاملة على الموظفين، الكتب، وسجلات الاستعارة</w:t>
      </w:r>
      <w:r>
        <w:rPr>
          <w:rFonts w:hint="cs"/>
          <w:rtl/>
        </w:rPr>
        <w:t xml:space="preserve"> والتصنيفات</w:t>
      </w:r>
    </w:p>
    <w:p w14:paraId="74158F0A" w14:textId="1AAAEFB8" w:rsidR="001D1B97" w:rsidRDefault="001D1B97" w:rsidP="001D1B97">
      <w:pPr>
        <w:pStyle w:val="3"/>
        <w:rPr>
          <w:rtl/>
        </w:rPr>
      </w:pPr>
      <w:r>
        <w:rPr>
          <w:rtl/>
        </w:rPr>
        <w:t>الموظفون:</w:t>
      </w:r>
    </w:p>
    <w:p w14:paraId="574C20C1" w14:textId="7A1D7348" w:rsidR="001D1B97" w:rsidRDefault="001D1B97" w:rsidP="001D1B97">
      <w:pPr>
        <w:rPr>
          <w:rtl/>
        </w:rPr>
      </w:pPr>
      <w:r>
        <w:rPr>
          <w:rtl/>
        </w:rPr>
        <w:t>- يديرون العمليات اليومية للمكتبة ويساعدون المستعيرين.</w:t>
      </w:r>
    </w:p>
    <w:p w14:paraId="2E218DF8" w14:textId="132AA71F" w:rsidR="001D1B97" w:rsidRDefault="001D1B97" w:rsidP="001D1B97">
      <w:pPr>
        <w:pStyle w:val="3"/>
        <w:rPr>
          <w:rtl/>
        </w:rPr>
      </w:pPr>
      <w:r>
        <w:rPr>
          <w:rtl/>
        </w:rPr>
        <w:t xml:space="preserve"> </w:t>
      </w:r>
      <w:r w:rsidR="006E1935">
        <w:rPr>
          <w:rFonts w:hint="cs"/>
          <w:rtl/>
        </w:rPr>
        <w:t>الأعضاء :</w:t>
      </w:r>
    </w:p>
    <w:p w14:paraId="7710756C" w14:textId="5850204F" w:rsidR="001D1B97" w:rsidRPr="004C3883" w:rsidRDefault="001D1B97" w:rsidP="001D1B97">
      <w:r>
        <w:rPr>
          <w:rtl/>
        </w:rPr>
        <w:t>- يستعيرون الكتب ويطّلعون على تاريخ استعاراتهم</w:t>
      </w:r>
    </w:p>
    <w:p w14:paraId="0DB38B4B" w14:textId="77777777" w:rsidR="007A20D3" w:rsidRDefault="006F1B29" w:rsidP="004C3883">
      <w:pPr>
        <w:pStyle w:val="2"/>
        <w:rPr>
          <w:rtl/>
          <w:lang w:bidi="ar-SA"/>
        </w:rPr>
      </w:pPr>
      <w:bookmarkStart w:id="22" w:name="_Toc181815058"/>
      <w:r>
        <w:rPr>
          <w:rFonts w:hint="cs"/>
          <w:rtl/>
          <w:lang w:bidi="ar-SA"/>
        </w:rPr>
        <w:t>بيئة التشغيل</w:t>
      </w:r>
      <w:r w:rsidR="00E63789">
        <w:rPr>
          <w:rFonts w:hint="cs"/>
          <w:rtl/>
          <w:lang w:bidi="ar-SA"/>
        </w:rPr>
        <w:t xml:space="preserve"> </w:t>
      </w:r>
      <w:bookmarkStart w:id="23" w:name="_Toc439994677"/>
      <w:r w:rsidR="00E63789">
        <w:rPr>
          <w:lang w:bidi="ar-SA"/>
        </w:rPr>
        <w:t>Operating Environment</w:t>
      </w:r>
      <w:bookmarkEnd w:id="22"/>
      <w:bookmarkEnd w:id="23"/>
    </w:p>
    <w:p w14:paraId="343264E7" w14:textId="1800B51C" w:rsidR="00594D92" w:rsidRPr="00594D92" w:rsidRDefault="00594D92" w:rsidP="00594D92">
      <w:r w:rsidRPr="00594D92">
        <w:rPr>
          <w:rtl/>
        </w:rPr>
        <w:t>سيتم استضافة النظام على خادم ويمكن الوصول إليه عبر متصفحات الإنترنت</w:t>
      </w:r>
      <w:r w:rsidRPr="00594D92">
        <w:t xml:space="preserve">. </w:t>
      </w:r>
      <w:r w:rsidRPr="00594D92">
        <w:rPr>
          <w:rtl/>
        </w:rPr>
        <w:t>متوافق مع الأجهزة مثل الحواسيب المكتبية، المحمولة، والأجهزة الذكية</w:t>
      </w:r>
      <w:r w:rsidRPr="00594D92">
        <w:t>.</w:t>
      </w:r>
    </w:p>
    <w:p w14:paraId="3BF37B09" w14:textId="0C55D37B" w:rsidR="006F1B29" w:rsidRPr="00594D92" w:rsidRDefault="006F1B29" w:rsidP="004C3883"/>
    <w:p w14:paraId="06C3EA5B" w14:textId="77777777" w:rsidR="007A20D3" w:rsidRDefault="006F1B29" w:rsidP="004C3883">
      <w:pPr>
        <w:pStyle w:val="2"/>
        <w:rPr>
          <w:rtl/>
          <w:lang w:bidi="ar-SA"/>
        </w:rPr>
      </w:pPr>
      <w:bookmarkStart w:id="24" w:name="_Toc181815059"/>
      <w:r>
        <w:rPr>
          <w:rFonts w:hint="cs"/>
          <w:rtl/>
          <w:lang w:bidi="ar-SA"/>
        </w:rPr>
        <w:lastRenderedPageBreak/>
        <w:t>قيود التصميم والتنفيذ</w:t>
      </w:r>
      <w:r w:rsidR="00E63789">
        <w:rPr>
          <w:rFonts w:hint="cs"/>
          <w:rtl/>
          <w:lang w:bidi="ar-SA"/>
        </w:rPr>
        <w:t xml:space="preserve"> </w:t>
      </w:r>
      <w:bookmarkStart w:id="25" w:name="_Toc439994678"/>
      <w:r w:rsidR="00E63789">
        <w:rPr>
          <w:lang w:bidi="ar-SA"/>
        </w:rPr>
        <w:t>Design and Implementation Constraints</w:t>
      </w:r>
      <w:bookmarkEnd w:id="24"/>
      <w:bookmarkEnd w:id="25"/>
    </w:p>
    <w:p w14:paraId="25024F9F" w14:textId="55DE7965" w:rsidR="006F1B29" w:rsidRDefault="00AA540B" w:rsidP="00AA540B">
      <w:pPr>
        <w:pStyle w:val="a7"/>
        <w:numPr>
          <w:ilvl w:val="0"/>
          <w:numId w:val="13"/>
        </w:numPr>
      </w:pPr>
      <w:r w:rsidRPr="00AA540B">
        <w:rPr>
          <w:rtl/>
        </w:rPr>
        <w:t xml:space="preserve">يجب أن يتم استضافة النظام على </w:t>
      </w:r>
      <w:r w:rsidR="00C65141">
        <w:rPr>
          <w:rFonts w:hint="cs"/>
          <w:rtl/>
        </w:rPr>
        <w:t xml:space="preserve">خادم </w:t>
      </w:r>
      <w:r w:rsidRPr="00AA540B">
        <w:rPr>
          <w:rtl/>
        </w:rPr>
        <w:t>سحابي</w:t>
      </w:r>
      <w:r w:rsidR="006F1B29" w:rsidRPr="004C3883">
        <w:rPr>
          <w:rFonts w:hint="cs"/>
          <w:rtl/>
        </w:rPr>
        <w:t xml:space="preserve"> </w:t>
      </w:r>
      <w:r w:rsidR="00C65141">
        <w:rPr>
          <w:rFonts w:hint="cs"/>
          <w:rtl/>
        </w:rPr>
        <w:t>.</w:t>
      </w:r>
    </w:p>
    <w:p w14:paraId="0DB3FCF5" w14:textId="7279247F" w:rsidR="00B10467" w:rsidRDefault="00B10467" w:rsidP="00AA540B">
      <w:pPr>
        <w:pStyle w:val="a7"/>
        <w:numPr>
          <w:ilvl w:val="0"/>
          <w:numId w:val="13"/>
        </w:numPr>
      </w:pPr>
      <w:r>
        <w:rPr>
          <w:rFonts w:hint="cs"/>
          <w:rtl/>
        </w:rPr>
        <w:t>اللغة الرئيسية في النظام هي اللغة الإنجليزية.</w:t>
      </w:r>
    </w:p>
    <w:p w14:paraId="5803C840" w14:textId="57220D2E" w:rsidR="00AA540B" w:rsidRDefault="00AA540B" w:rsidP="00AA540B">
      <w:pPr>
        <w:pStyle w:val="a7"/>
        <w:numPr>
          <w:ilvl w:val="0"/>
          <w:numId w:val="13"/>
        </w:numPr>
      </w:pPr>
      <w:r w:rsidRPr="00AA540B">
        <w:rPr>
          <w:rtl/>
        </w:rPr>
        <w:t xml:space="preserve">يجب ان يتم تصميم النظام بحيث يمكن الوصول اليه عن طريق </w:t>
      </w:r>
      <w:r w:rsidR="00735CCC">
        <w:rPr>
          <w:rFonts w:hint="cs"/>
          <w:rtl/>
        </w:rPr>
        <w:t>الان</w:t>
      </w:r>
      <w:r w:rsidRPr="00AA540B">
        <w:rPr>
          <w:rtl/>
        </w:rPr>
        <w:t>ترنت</w:t>
      </w:r>
      <w:r w:rsidR="00735CCC">
        <w:rPr>
          <w:rFonts w:hint="cs"/>
          <w:rtl/>
        </w:rPr>
        <w:t>.</w:t>
      </w:r>
    </w:p>
    <w:p w14:paraId="1D377FF6" w14:textId="50608470" w:rsidR="00AA540B" w:rsidRDefault="00AA540B" w:rsidP="00AA540B">
      <w:pPr>
        <w:pStyle w:val="a7"/>
        <w:numPr>
          <w:ilvl w:val="0"/>
          <w:numId w:val="13"/>
        </w:numPr>
      </w:pPr>
      <w:r w:rsidRPr="00AA540B">
        <w:rPr>
          <w:rtl/>
        </w:rPr>
        <w:t>سيتم تطوير النظام بواجهة مستخدم متجاوبة وسهلة الاستخدام</w:t>
      </w:r>
      <w:r w:rsidR="00735CCC">
        <w:rPr>
          <w:rFonts w:hint="cs"/>
          <w:rtl/>
        </w:rPr>
        <w:t>.</w:t>
      </w:r>
    </w:p>
    <w:p w14:paraId="04DB1BFE" w14:textId="21C597A7" w:rsidR="00AA540B" w:rsidRPr="004C3883" w:rsidRDefault="00AA540B" w:rsidP="00AA540B">
      <w:pPr>
        <w:pStyle w:val="a7"/>
        <w:numPr>
          <w:ilvl w:val="0"/>
          <w:numId w:val="13"/>
        </w:numPr>
      </w:pPr>
      <w:r w:rsidRPr="00AA540B">
        <w:rPr>
          <w:rtl/>
        </w:rPr>
        <w:t xml:space="preserve">يتم استخدام </w:t>
      </w:r>
      <w:r w:rsidRPr="00AA540B">
        <w:t>MySQL</w:t>
      </w:r>
      <w:r w:rsidRPr="00AA540B">
        <w:rPr>
          <w:rtl/>
        </w:rPr>
        <w:t xml:space="preserve"> كقاعدة بيانات</w:t>
      </w:r>
      <w:r w:rsidR="00735CCC">
        <w:rPr>
          <w:rFonts w:hint="cs"/>
          <w:rtl/>
        </w:rPr>
        <w:t>.</w:t>
      </w:r>
    </w:p>
    <w:p w14:paraId="64B540D4" w14:textId="77777777" w:rsidR="007A20D3" w:rsidRDefault="006F1B29" w:rsidP="004C3883">
      <w:pPr>
        <w:pStyle w:val="2"/>
        <w:rPr>
          <w:rtl/>
          <w:lang w:bidi="ar-SA"/>
        </w:rPr>
      </w:pPr>
      <w:bookmarkStart w:id="26" w:name="_Toc181815060"/>
      <w:r>
        <w:rPr>
          <w:rFonts w:hint="cs"/>
          <w:rtl/>
          <w:lang w:bidi="ar-SA"/>
        </w:rPr>
        <w:t>وثائق المستخدم</w:t>
      </w:r>
      <w:r w:rsidR="00E63789">
        <w:rPr>
          <w:rFonts w:hint="cs"/>
          <w:rtl/>
          <w:lang w:bidi="ar-SA"/>
        </w:rPr>
        <w:t xml:space="preserve"> </w:t>
      </w:r>
      <w:bookmarkStart w:id="27" w:name="_Toc439994679"/>
      <w:r w:rsidR="00E63789">
        <w:rPr>
          <w:lang w:bidi="ar-SA"/>
        </w:rPr>
        <w:t>User Documentation</w:t>
      </w:r>
      <w:bookmarkEnd w:id="26"/>
      <w:bookmarkEnd w:id="27"/>
    </w:p>
    <w:p w14:paraId="1884FC74" w14:textId="7225461B" w:rsidR="006F1B29" w:rsidRPr="004C3883" w:rsidRDefault="00AA540B" w:rsidP="004C3883">
      <w:pPr>
        <w:rPr>
          <w:rtl/>
          <w:lang w:bidi="ar-LY"/>
        </w:rPr>
      </w:pPr>
      <w:r w:rsidRPr="00AA540B">
        <w:rPr>
          <w:rtl/>
        </w:rPr>
        <w:t>يجب أن يتوفر دليل مستخدم شامل يحتوي على إرشادات حول كيفية استخدام النظام، مثل تسجيل الدخول، إضافة الكتب، وإدارة الإعارة والإرجاع</w:t>
      </w:r>
      <w:r>
        <w:rPr>
          <w:rFonts w:hint="cs"/>
          <w:rtl/>
        </w:rPr>
        <w:t xml:space="preserve"> .</w:t>
      </w:r>
    </w:p>
    <w:p w14:paraId="40D5B626" w14:textId="77777777" w:rsidR="007A20D3" w:rsidRDefault="00881BB1" w:rsidP="004C3883">
      <w:pPr>
        <w:pStyle w:val="2"/>
        <w:rPr>
          <w:rtl/>
          <w:lang w:bidi="ar-SA"/>
        </w:rPr>
      </w:pPr>
      <w:bookmarkStart w:id="28" w:name="_Toc181815061"/>
      <w:r>
        <w:rPr>
          <w:rFonts w:hint="cs"/>
          <w:rtl/>
          <w:lang w:bidi="ar-SA"/>
        </w:rPr>
        <w:t>الفرضيات والاعتمادية</w:t>
      </w:r>
      <w:r w:rsidR="00E63789">
        <w:rPr>
          <w:rFonts w:hint="cs"/>
          <w:rtl/>
          <w:lang w:bidi="ar-SA"/>
        </w:rPr>
        <w:t xml:space="preserve"> </w:t>
      </w:r>
      <w:bookmarkStart w:id="29" w:name="_Toc439994680"/>
      <w:r w:rsidR="00E63789">
        <w:rPr>
          <w:lang w:bidi="ar-SA"/>
        </w:rPr>
        <w:t>Assumptions and Dependencies</w:t>
      </w:r>
      <w:bookmarkEnd w:id="28"/>
      <w:bookmarkEnd w:id="29"/>
      <w:r w:rsidR="00E63789">
        <w:rPr>
          <w:lang w:bidi="ar-SA"/>
        </w:rPr>
        <w:t xml:space="preserve"> </w:t>
      </w:r>
    </w:p>
    <w:p w14:paraId="28216DF9" w14:textId="3FC279C3" w:rsidR="00A41295" w:rsidRDefault="00236427" w:rsidP="00236427">
      <w:pPr>
        <w:pStyle w:val="a7"/>
        <w:numPr>
          <w:ilvl w:val="0"/>
          <w:numId w:val="14"/>
        </w:numPr>
      </w:pPr>
      <w:r w:rsidRPr="00236427">
        <w:rPr>
          <w:rtl/>
        </w:rPr>
        <w:t>الفرضيات</w:t>
      </w:r>
      <w:r>
        <w:rPr>
          <w:rFonts w:hint="cs"/>
          <w:rtl/>
        </w:rPr>
        <w:t xml:space="preserve"> </w:t>
      </w:r>
      <w:r w:rsidRPr="00236427">
        <w:rPr>
          <w:rtl/>
        </w:rPr>
        <w:t>:</w:t>
      </w:r>
    </w:p>
    <w:p w14:paraId="49F0487D" w14:textId="39CEAE0B" w:rsidR="00236427" w:rsidRDefault="00236427" w:rsidP="00236427">
      <w:pPr>
        <w:pStyle w:val="a7"/>
        <w:rPr>
          <w:rtl/>
        </w:rPr>
      </w:pPr>
      <w:r w:rsidRPr="00236427">
        <w:rPr>
          <w:rtl/>
        </w:rPr>
        <w:t>توفر اتصال مستقر بالإنترنت مع مهارات تقنية أساسية للمستخدمين</w:t>
      </w:r>
      <w:r>
        <w:rPr>
          <w:rFonts w:hint="cs"/>
          <w:rtl/>
        </w:rPr>
        <w:t>.</w:t>
      </w:r>
    </w:p>
    <w:p w14:paraId="759B6C27" w14:textId="0DDEDCF0" w:rsidR="00236427" w:rsidRDefault="00236427" w:rsidP="00236427">
      <w:pPr>
        <w:pStyle w:val="a7"/>
        <w:rPr>
          <w:rtl/>
        </w:rPr>
      </w:pPr>
      <w:r w:rsidRPr="00236427">
        <w:rPr>
          <w:rtl/>
        </w:rPr>
        <w:t>المستخدمون لديهم مهارات أساسية في استخدام الحاسوب</w:t>
      </w:r>
      <w:r>
        <w:rPr>
          <w:rFonts w:hint="cs"/>
          <w:rtl/>
        </w:rPr>
        <w:t xml:space="preserve"> .</w:t>
      </w:r>
    </w:p>
    <w:p w14:paraId="5EEB683C" w14:textId="666FD332" w:rsidR="00236427" w:rsidRDefault="00236427" w:rsidP="00236427">
      <w:pPr>
        <w:pStyle w:val="a7"/>
        <w:numPr>
          <w:ilvl w:val="0"/>
          <w:numId w:val="14"/>
        </w:numPr>
      </w:pPr>
      <w:r w:rsidRPr="00236427">
        <w:rPr>
          <w:rtl/>
        </w:rPr>
        <w:t>الاعتمادية:</w:t>
      </w:r>
    </w:p>
    <w:p w14:paraId="2EDF3B9A" w14:textId="33C9C38C" w:rsidR="00236427" w:rsidRDefault="00C82010" w:rsidP="00236427">
      <w:pPr>
        <w:pStyle w:val="a7"/>
        <w:rPr>
          <w:rtl/>
        </w:rPr>
      </w:pPr>
      <w:r w:rsidRPr="00C82010">
        <w:rPr>
          <w:rtl/>
        </w:rPr>
        <w:t xml:space="preserve">قاعدة بيانات (مثل </w:t>
      </w:r>
      <w:r w:rsidRPr="00C82010">
        <w:t>MySQL</w:t>
      </w:r>
      <w:r w:rsidRPr="00C82010">
        <w:rPr>
          <w:rtl/>
        </w:rPr>
        <w:t>) لتخزين بيانات الكتب والأعضاء</w:t>
      </w:r>
      <w:r>
        <w:rPr>
          <w:rFonts w:hint="cs"/>
          <w:rtl/>
        </w:rPr>
        <w:t xml:space="preserve"> .</w:t>
      </w:r>
    </w:p>
    <w:p w14:paraId="74E57733" w14:textId="7A9E4AC1" w:rsidR="00735CCC" w:rsidRDefault="00735CCC" w:rsidP="00236427">
      <w:pPr>
        <w:pStyle w:val="a7"/>
      </w:pPr>
      <w:r>
        <w:rPr>
          <w:rFonts w:hint="cs"/>
          <w:rtl/>
        </w:rPr>
        <w:t>ادخال وتسجيل الكتب و الاستعارات والتصنيفات والأعضاء والموظفين  يدويا .</w:t>
      </w:r>
    </w:p>
    <w:p w14:paraId="3514E240" w14:textId="5F6DC1D6" w:rsidR="00D71ED2" w:rsidRDefault="00D71ED2" w:rsidP="00236427">
      <w:pPr>
        <w:pStyle w:val="a7"/>
        <w:rPr>
          <w:rtl/>
        </w:rPr>
      </w:pPr>
      <w:r w:rsidRPr="00C82010">
        <w:rPr>
          <w:rtl/>
        </w:rPr>
        <w:t xml:space="preserve">خادم ويب لتشغيل النظام (مثل </w:t>
      </w:r>
      <w:r w:rsidRPr="00C82010">
        <w:t>Apache</w:t>
      </w:r>
      <w:r w:rsidRPr="00C82010">
        <w:rPr>
          <w:rtl/>
        </w:rPr>
        <w:t>)</w:t>
      </w:r>
      <w:r w:rsidR="00735CCC">
        <w:rPr>
          <w:rFonts w:hint="cs"/>
          <w:rtl/>
        </w:rPr>
        <w:t xml:space="preserve"> للاختبار  </w:t>
      </w:r>
      <w:r w:rsidRPr="00C82010">
        <w:rPr>
          <w:rtl/>
        </w:rPr>
        <w:t>.</w:t>
      </w:r>
    </w:p>
    <w:p w14:paraId="58064077" w14:textId="03C664EE" w:rsidR="00D63806" w:rsidRDefault="00D63806" w:rsidP="00D63806">
      <w:pPr>
        <w:pStyle w:val="1"/>
      </w:pPr>
      <w:bookmarkStart w:id="30" w:name="_Toc181815062"/>
      <w:r>
        <w:rPr>
          <w:rFonts w:hint="cs"/>
          <w:rtl/>
        </w:rPr>
        <w:t>متطلبات الواجهات الخارجية</w:t>
      </w:r>
      <w:bookmarkStart w:id="31" w:name="_Toc439994682"/>
      <w:r>
        <w:rPr>
          <w:rFonts w:hint="cs"/>
          <w:rtl/>
        </w:rPr>
        <w:t xml:space="preserve"> </w:t>
      </w:r>
      <w:r>
        <w:t>External Interface Requirements</w:t>
      </w:r>
      <w:bookmarkEnd w:id="30"/>
      <w:bookmarkEnd w:id="31"/>
    </w:p>
    <w:p w14:paraId="02E40374" w14:textId="77777777" w:rsidR="00D63806" w:rsidRDefault="00D63806" w:rsidP="00D63806">
      <w:pPr>
        <w:pStyle w:val="2"/>
      </w:pPr>
      <w:bookmarkStart w:id="32" w:name="_Toc181815063"/>
      <w:r>
        <w:rPr>
          <w:rFonts w:hint="cs"/>
          <w:rtl/>
        </w:rPr>
        <w:t>واجهات الاستخدام</w:t>
      </w:r>
      <w:r>
        <w:t xml:space="preserve"> </w:t>
      </w:r>
      <w:r>
        <w:rPr>
          <w:rFonts w:hint="cs"/>
          <w:rtl/>
          <w:lang w:bidi="ar-SA"/>
        </w:rPr>
        <w:t xml:space="preserve"> </w:t>
      </w:r>
      <w:r>
        <w:t>User Interfaces</w:t>
      </w:r>
      <w:bookmarkEnd w:id="32"/>
    </w:p>
    <w:p w14:paraId="0F2D232E" w14:textId="77777777" w:rsidR="00F51C65" w:rsidRDefault="00F51C65" w:rsidP="00F51C65">
      <w:pPr>
        <w:rPr>
          <w:rtl/>
          <w:lang w:bidi="ar-LY"/>
        </w:rPr>
      </w:pPr>
      <w:r>
        <w:rPr>
          <w:rtl/>
          <w:lang w:bidi="ar-LY"/>
        </w:rPr>
        <w:t>تتكون واجهات المستخدم للنظام من مجموعة من الشاشات التفاعلية المصممة لتسهيل إدارة المكتبة. تم تصميمها لتكون بسيطة وسهلة الاستخدام لجميع المستخدمين، بما في ذلك المسؤولين والموظفين.</w:t>
      </w:r>
    </w:p>
    <w:p w14:paraId="51AB5D92" w14:textId="7B252E07" w:rsidR="00F51C65" w:rsidRDefault="00F51C65" w:rsidP="00F51C65">
      <w:pPr>
        <w:pStyle w:val="3"/>
        <w:rPr>
          <w:rtl/>
          <w:lang w:bidi="ar-LY"/>
        </w:rPr>
      </w:pPr>
      <w:r>
        <w:rPr>
          <w:rtl/>
          <w:lang w:bidi="ar-LY"/>
        </w:rPr>
        <w:lastRenderedPageBreak/>
        <w:t xml:space="preserve"> شاشة إدارة الأعضاء</w:t>
      </w:r>
      <w:r w:rsidR="006E1935">
        <w:rPr>
          <w:rFonts w:hint="cs"/>
          <w:rtl/>
          <w:lang w:bidi="ar-LY"/>
        </w:rPr>
        <w:t xml:space="preserve"> :</w:t>
      </w:r>
    </w:p>
    <w:p w14:paraId="36319D48" w14:textId="77777777" w:rsidR="00F51C65" w:rsidRDefault="00F51C65" w:rsidP="00F51C65">
      <w:pPr>
        <w:rPr>
          <w:rtl/>
          <w:lang w:bidi="ar-LY"/>
        </w:rPr>
      </w:pPr>
      <w:r>
        <w:rPr>
          <w:rtl/>
          <w:lang w:bidi="ar-LY"/>
        </w:rPr>
        <w:t>المكونات الرئيسية:</w:t>
      </w:r>
    </w:p>
    <w:p w14:paraId="286B9492" w14:textId="77777777" w:rsidR="00F51C65" w:rsidRDefault="00F51C65" w:rsidP="00F51C65">
      <w:pPr>
        <w:rPr>
          <w:rtl/>
          <w:lang w:bidi="ar-LY"/>
        </w:rPr>
      </w:pPr>
      <w:r>
        <w:rPr>
          <w:rtl/>
          <w:lang w:bidi="ar-LY"/>
        </w:rPr>
        <w:t>جدول يعرض قائمة الأعضاء مع أزرار لإضافة عضو جديد، تحديث معلومات عضو، أو حذف عضو.</w:t>
      </w:r>
    </w:p>
    <w:p w14:paraId="422F6E78" w14:textId="77777777" w:rsidR="00F51C65" w:rsidRDefault="00F51C65" w:rsidP="00F51C65">
      <w:pPr>
        <w:rPr>
          <w:rtl/>
          <w:lang w:bidi="ar-LY"/>
        </w:rPr>
      </w:pPr>
      <w:r>
        <w:rPr>
          <w:rtl/>
          <w:lang w:bidi="ar-LY"/>
        </w:rPr>
        <w:t>الوظائف المعروضة:</w:t>
      </w:r>
    </w:p>
    <w:p w14:paraId="30ADCBBC" w14:textId="77777777" w:rsidR="00F51C65" w:rsidRDefault="00F51C65" w:rsidP="00F51C65">
      <w:pPr>
        <w:rPr>
          <w:rtl/>
          <w:lang w:bidi="ar-LY"/>
        </w:rPr>
      </w:pPr>
      <w:r>
        <w:rPr>
          <w:rtl/>
          <w:lang w:bidi="ar-LY"/>
        </w:rPr>
        <w:t>إضافة عضو: فتح نموذج لتعبئة بيانات العضو الجديد.</w:t>
      </w:r>
    </w:p>
    <w:p w14:paraId="166DB27B" w14:textId="77777777" w:rsidR="00F51C65" w:rsidRDefault="00F51C65" w:rsidP="00F51C65">
      <w:pPr>
        <w:rPr>
          <w:rtl/>
          <w:lang w:bidi="ar-LY"/>
        </w:rPr>
      </w:pPr>
      <w:r>
        <w:rPr>
          <w:rtl/>
          <w:lang w:bidi="ar-LY"/>
        </w:rPr>
        <w:t>تحديث العضو: فتح تفاصيل العضو لتعديلها.</w:t>
      </w:r>
    </w:p>
    <w:p w14:paraId="0964E198" w14:textId="77777777" w:rsidR="00F51C65" w:rsidRDefault="00F51C65" w:rsidP="00F51C65">
      <w:pPr>
        <w:rPr>
          <w:rtl/>
          <w:lang w:bidi="ar-LY"/>
        </w:rPr>
      </w:pPr>
      <w:r>
        <w:rPr>
          <w:rtl/>
          <w:lang w:bidi="ar-LY"/>
        </w:rPr>
        <w:t>حذف العضو: تأكيد الحذف قبل الإجراء.</w:t>
      </w:r>
    </w:p>
    <w:p w14:paraId="7E2F2D93" w14:textId="77777777" w:rsidR="00F51C65" w:rsidRDefault="00F51C65" w:rsidP="00F51C65">
      <w:pPr>
        <w:rPr>
          <w:rtl/>
          <w:lang w:bidi="ar-LY"/>
        </w:rPr>
      </w:pPr>
      <w:r>
        <w:rPr>
          <w:rtl/>
          <w:lang w:bidi="ar-LY"/>
        </w:rPr>
        <w:t>رسائل الخطأ:</w:t>
      </w:r>
    </w:p>
    <w:p w14:paraId="72F46ACB" w14:textId="77777777" w:rsidR="00F51C65" w:rsidRDefault="00F51C65" w:rsidP="00F51C65">
      <w:pPr>
        <w:rPr>
          <w:rtl/>
          <w:lang w:bidi="ar-LY"/>
        </w:rPr>
      </w:pPr>
      <w:r>
        <w:rPr>
          <w:rtl/>
          <w:lang w:bidi="ar-LY"/>
        </w:rPr>
        <w:t>"الرجاء إدخال جميع الحقول المطلوبة" عند ترك حقل فارغ.</w:t>
      </w:r>
    </w:p>
    <w:p w14:paraId="25B1DA78" w14:textId="77777777" w:rsidR="00F51C65" w:rsidRDefault="00F51C65" w:rsidP="00F51C65">
      <w:pPr>
        <w:rPr>
          <w:rtl/>
          <w:lang w:bidi="ar-LY"/>
        </w:rPr>
      </w:pPr>
      <w:r>
        <w:rPr>
          <w:rtl/>
          <w:lang w:bidi="ar-LY"/>
        </w:rPr>
        <w:t>"لا يمكن حذف العضو، هناك كتب مستعارة مسجلة لديه".</w:t>
      </w:r>
    </w:p>
    <w:p w14:paraId="3316F6A6" w14:textId="77777777" w:rsidR="00F51C65" w:rsidRDefault="00F51C65" w:rsidP="00F51C65">
      <w:pPr>
        <w:pStyle w:val="3"/>
        <w:rPr>
          <w:rtl/>
          <w:lang w:bidi="ar-LY"/>
        </w:rPr>
      </w:pPr>
      <w:r>
        <w:rPr>
          <w:rtl/>
          <w:lang w:bidi="ar-LY"/>
        </w:rPr>
        <w:t>شاشة إدارة الكتب:</w:t>
      </w:r>
    </w:p>
    <w:p w14:paraId="13011BF8" w14:textId="77777777" w:rsidR="00F51C65" w:rsidRDefault="00F51C65" w:rsidP="00F51C65">
      <w:pPr>
        <w:rPr>
          <w:rtl/>
          <w:lang w:bidi="ar-LY"/>
        </w:rPr>
      </w:pPr>
      <w:r>
        <w:rPr>
          <w:rtl/>
          <w:lang w:bidi="ar-LY"/>
        </w:rPr>
        <w:t>المكونات الرئيسية:</w:t>
      </w:r>
    </w:p>
    <w:p w14:paraId="2C9AAE85" w14:textId="50DBAC19" w:rsidR="00F51C65" w:rsidRDefault="00F51C65" w:rsidP="00F51C65">
      <w:pPr>
        <w:rPr>
          <w:rtl/>
          <w:lang w:bidi="ar-LY"/>
        </w:rPr>
      </w:pPr>
      <w:r>
        <w:rPr>
          <w:rFonts w:hint="cs"/>
          <w:rtl/>
          <w:lang w:bidi="ar-LY"/>
        </w:rPr>
        <w:t xml:space="preserve">جدول يعرض </w:t>
      </w:r>
      <w:r>
        <w:rPr>
          <w:rtl/>
          <w:lang w:bidi="ar-LY"/>
        </w:rPr>
        <w:t>قائمة الكتب</w:t>
      </w:r>
      <w:r>
        <w:rPr>
          <w:rFonts w:hint="cs"/>
          <w:rtl/>
          <w:lang w:bidi="ar-LY"/>
        </w:rPr>
        <w:t>.</w:t>
      </w:r>
    </w:p>
    <w:p w14:paraId="4525EB59" w14:textId="77777777" w:rsidR="00F51C65" w:rsidRDefault="00F51C65" w:rsidP="00F51C65">
      <w:pPr>
        <w:rPr>
          <w:rtl/>
          <w:lang w:bidi="ar-LY"/>
        </w:rPr>
      </w:pPr>
      <w:r>
        <w:rPr>
          <w:rtl/>
          <w:lang w:bidi="ar-LY"/>
        </w:rPr>
        <w:t>الوظائف المعروضة:</w:t>
      </w:r>
    </w:p>
    <w:p w14:paraId="5AC296AA" w14:textId="77777777" w:rsidR="00F51C65" w:rsidRDefault="00F51C65" w:rsidP="00F51C65">
      <w:pPr>
        <w:rPr>
          <w:rtl/>
          <w:lang w:bidi="ar-LY"/>
        </w:rPr>
      </w:pPr>
      <w:r>
        <w:rPr>
          <w:rtl/>
          <w:lang w:bidi="ar-LY"/>
        </w:rPr>
        <w:t>قائمة ال</w:t>
      </w:r>
      <w:r>
        <w:rPr>
          <w:rFonts w:hint="cs"/>
          <w:rtl/>
          <w:lang w:bidi="ar-LY"/>
        </w:rPr>
        <w:t xml:space="preserve">كتب </w:t>
      </w:r>
      <w:r>
        <w:rPr>
          <w:rtl/>
          <w:lang w:bidi="ar-LY"/>
        </w:rPr>
        <w:t xml:space="preserve"> مع أزرار لإضافة </w:t>
      </w:r>
      <w:r>
        <w:rPr>
          <w:rFonts w:hint="cs"/>
          <w:rtl/>
          <w:lang w:bidi="ar-LY"/>
        </w:rPr>
        <w:t>كتاب</w:t>
      </w:r>
      <w:r>
        <w:rPr>
          <w:rtl/>
          <w:lang w:bidi="ar-LY"/>
        </w:rPr>
        <w:t xml:space="preserve"> جديد أو حذف </w:t>
      </w:r>
      <w:r>
        <w:rPr>
          <w:rFonts w:hint="cs"/>
          <w:rtl/>
          <w:lang w:bidi="ar-LY"/>
        </w:rPr>
        <w:t>كتاب</w:t>
      </w:r>
      <w:r>
        <w:rPr>
          <w:rtl/>
          <w:lang w:bidi="ar-LY"/>
        </w:rPr>
        <w:t xml:space="preserve"> موجود</w:t>
      </w:r>
      <w:r>
        <w:rPr>
          <w:rFonts w:hint="cs"/>
          <w:rtl/>
          <w:lang w:bidi="ar-LY"/>
        </w:rPr>
        <w:t xml:space="preserve"> او تحديث كتاب موجود.</w:t>
      </w:r>
    </w:p>
    <w:p w14:paraId="761ACFB8" w14:textId="77777777" w:rsidR="00F51C65" w:rsidRDefault="00F51C65" w:rsidP="00F51C65">
      <w:pPr>
        <w:rPr>
          <w:rtl/>
          <w:lang w:bidi="ar-LY"/>
        </w:rPr>
      </w:pPr>
    </w:p>
    <w:p w14:paraId="7D9FCF7C" w14:textId="77777777" w:rsidR="00F51C65" w:rsidRDefault="00F51C65" w:rsidP="00F51C65">
      <w:pPr>
        <w:rPr>
          <w:rtl/>
          <w:lang w:bidi="ar-LY"/>
        </w:rPr>
      </w:pPr>
    </w:p>
    <w:p w14:paraId="76E7BBCF" w14:textId="77777777" w:rsidR="00F51C65" w:rsidRDefault="00F51C65" w:rsidP="00F51C65">
      <w:pPr>
        <w:pStyle w:val="3"/>
        <w:rPr>
          <w:rtl/>
          <w:lang w:bidi="ar-LY"/>
        </w:rPr>
      </w:pPr>
      <w:r>
        <w:rPr>
          <w:rtl/>
          <w:lang w:bidi="ar-LY"/>
        </w:rPr>
        <w:t>شاشة إدارة التصنيفات:</w:t>
      </w:r>
    </w:p>
    <w:p w14:paraId="331CE677" w14:textId="77777777" w:rsidR="00F51C65" w:rsidRDefault="00F51C65" w:rsidP="00F51C65">
      <w:pPr>
        <w:rPr>
          <w:rtl/>
          <w:lang w:bidi="ar-LY"/>
        </w:rPr>
      </w:pPr>
      <w:r>
        <w:rPr>
          <w:rtl/>
          <w:lang w:bidi="ar-LY"/>
        </w:rPr>
        <w:t>المكونات الرئيسية:</w:t>
      </w:r>
    </w:p>
    <w:p w14:paraId="76C23D37" w14:textId="166620D6" w:rsidR="00F51C65" w:rsidRDefault="00F51C65" w:rsidP="00F51C65">
      <w:pPr>
        <w:rPr>
          <w:rtl/>
          <w:lang w:bidi="ar-LY"/>
        </w:rPr>
      </w:pPr>
      <w:r>
        <w:rPr>
          <w:rFonts w:hint="cs"/>
          <w:rtl/>
          <w:lang w:bidi="ar-LY"/>
        </w:rPr>
        <w:t xml:space="preserve">جدول يعرض </w:t>
      </w:r>
      <w:r>
        <w:rPr>
          <w:rtl/>
          <w:lang w:bidi="ar-LY"/>
        </w:rPr>
        <w:t>قائمة ال</w:t>
      </w:r>
      <w:r>
        <w:rPr>
          <w:rFonts w:hint="cs"/>
          <w:rtl/>
          <w:lang w:bidi="ar-LY"/>
        </w:rPr>
        <w:t>تصنيفات.</w:t>
      </w:r>
    </w:p>
    <w:p w14:paraId="14B36CF5" w14:textId="77777777" w:rsidR="00F51C65" w:rsidRDefault="00F51C65" w:rsidP="00F51C65">
      <w:pPr>
        <w:rPr>
          <w:rtl/>
          <w:lang w:bidi="ar-LY"/>
        </w:rPr>
      </w:pPr>
      <w:r>
        <w:rPr>
          <w:rtl/>
          <w:lang w:bidi="ar-LY"/>
        </w:rPr>
        <w:t>الوظائف المعروضة:</w:t>
      </w:r>
    </w:p>
    <w:p w14:paraId="42679DCA" w14:textId="77777777" w:rsidR="00F51C65" w:rsidRDefault="00F51C65" w:rsidP="00F51C65">
      <w:pPr>
        <w:rPr>
          <w:rtl/>
          <w:lang w:bidi="ar-LY"/>
        </w:rPr>
      </w:pPr>
      <w:bookmarkStart w:id="33" w:name="_Toc181815064"/>
      <w:r>
        <w:rPr>
          <w:rtl/>
          <w:lang w:bidi="ar-LY"/>
        </w:rPr>
        <w:t>قائمة ال</w:t>
      </w:r>
      <w:r>
        <w:rPr>
          <w:rFonts w:hint="cs"/>
          <w:rtl/>
          <w:lang w:bidi="ar-LY"/>
        </w:rPr>
        <w:t xml:space="preserve">تصنيفات </w:t>
      </w:r>
      <w:r>
        <w:rPr>
          <w:rtl/>
          <w:lang w:bidi="ar-LY"/>
        </w:rPr>
        <w:t xml:space="preserve"> مع أزرار لإضافة </w:t>
      </w:r>
      <w:r>
        <w:rPr>
          <w:rFonts w:hint="cs"/>
          <w:rtl/>
          <w:lang w:bidi="ar-LY"/>
        </w:rPr>
        <w:t>تصنيف</w:t>
      </w:r>
      <w:r>
        <w:rPr>
          <w:rtl/>
          <w:lang w:bidi="ar-LY"/>
        </w:rPr>
        <w:t xml:space="preserve"> جديد أو حذف </w:t>
      </w:r>
      <w:r>
        <w:rPr>
          <w:rFonts w:hint="cs"/>
          <w:rtl/>
          <w:lang w:bidi="ar-LY"/>
        </w:rPr>
        <w:t>تصنيف</w:t>
      </w:r>
      <w:r>
        <w:rPr>
          <w:rtl/>
          <w:lang w:bidi="ar-LY"/>
        </w:rPr>
        <w:t xml:space="preserve"> موجود</w:t>
      </w:r>
      <w:r>
        <w:rPr>
          <w:rFonts w:hint="cs"/>
          <w:rtl/>
          <w:lang w:bidi="ar-LY"/>
        </w:rPr>
        <w:t xml:space="preserve"> بما (لايتعارض مع قواعد البيانات )او تحديث تصنيف موجود.</w:t>
      </w:r>
    </w:p>
    <w:p w14:paraId="1C1D1D5C" w14:textId="77777777" w:rsidR="00F51C65" w:rsidRDefault="00F51C65" w:rsidP="00F51C65">
      <w:pPr>
        <w:pStyle w:val="3"/>
        <w:rPr>
          <w:rtl/>
          <w:lang w:bidi="ar-LY"/>
        </w:rPr>
      </w:pPr>
      <w:r>
        <w:rPr>
          <w:rtl/>
          <w:lang w:bidi="ar-LY"/>
        </w:rPr>
        <w:lastRenderedPageBreak/>
        <w:t xml:space="preserve">شاشة إدارة </w:t>
      </w:r>
      <w:r>
        <w:rPr>
          <w:rFonts w:hint="cs"/>
          <w:rtl/>
          <w:lang w:bidi="ar-LY"/>
        </w:rPr>
        <w:t xml:space="preserve">الأستعارة </w:t>
      </w:r>
      <w:r>
        <w:rPr>
          <w:rtl/>
          <w:lang w:bidi="ar-LY"/>
        </w:rPr>
        <w:t>:</w:t>
      </w:r>
    </w:p>
    <w:p w14:paraId="23FC1722" w14:textId="77777777" w:rsidR="00F51C65" w:rsidRDefault="00F51C65" w:rsidP="00F51C65">
      <w:pPr>
        <w:rPr>
          <w:rtl/>
          <w:lang w:bidi="ar-LY"/>
        </w:rPr>
      </w:pPr>
      <w:r>
        <w:rPr>
          <w:rtl/>
          <w:lang w:bidi="ar-LY"/>
        </w:rPr>
        <w:t>المكونات الرئيسية:</w:t>
      </w:r>
    </w:p>
    <w:p w14:paraId="19103C7C" w14:textId="77777777" w:rsidR="00F51C65" w:rsidRDefault="00F51C65" w:rsidP="00F51C65">
      <w:pPr>
        <w:rPr>
          <w:rtl/>
          <w:lang w:bidi="ar-LY"/>
        </w:rPr>
      </w:pPr>
      <w:r>
        <w:rPr>
          <w:rFonts w:hint="cs"/>
          <w:rtl/>
          <w:lang w:bidi="ar-LY"/>
        </w:rPr>
        <w:t>جدول يعرص جميع عمليات الاستعارة الحاليه مع تاريخ الاستعارة وتاريخ الارجاع .</w:t>
      </w:r>
    </w:p>
    <w:p w14:paraId="1EED1F51" w14:textId="77777777" w:rsidR="00F51C65" w:rsidRDefault="00F51C65" w:rsidP="00F51C65">
      <w:pPr>
        <w:rPr>
          <w:rtl/>
          <w:lang w:bidi="ar-LY"/>
        </w:rPr>
      </w:pPr>
      <w:r>
        <w:rPr>
          <w:rtl/>
          <w:lang w:bidi="ar-LY"/>
        </w:rPr>
        <w:t>الوظائف المعروضة:</w:t>
      </w:r>
    </w:p>
    <w:p w14:paraId="09D717BB" w14:textId="77777777" w:rsidR="00F51C65" w:rsidRDefault="00F51C65" w:rsidP="00F51C65">
      <w:pPr>
        <w:rPr>
          <w:rtl/>
          <w:lang w:bidi="ar-LY"/>
        </w:rPr>
      </w:pPr>
      <w:r>
        <w:rPr>
          <w:rFonts w:hint="cs"/>
          <w:rtl/>
          <w:lang w:bidi="ar-LY"/>
        </w:rPr>
        <w:t>قائمة الاستعارة مع ازرار لإضافة استعارة جديدة او حذف استعارة او تعديلها .</w:t>
      </w:r>
    </w:p>
    <w:p w14:paraId="1BB62858" w14:textId="77777777" w:rsidR="00F51C65" w:rsidRDefault="00F51C65" w:rsidP="00F51C65">
      <w:pPr>
        <w:pStyle w:val="3"/>
        <w:rPr>
          <w:rtl/>
          <w:lang w:bidi="ar-LY"/>
        </w:rPr>
      </w:pPr>
      <w:r>
        <w:rPr>
          <w:rtl/>
          <w:lang w:bidi="ar-LY"/>
        </w:rPr>
        <w:t xml:space="preserve">شاشة </w:t>
      </w:r>
      <w:r>
        <w:rPr>
          <w:rFonts w:hint="cs"/>
          <w:rtl/>
          <w:lang w:bidi="ar-LY"/>
        </w:rPr>
        <w:t xml:space="preserve">تسجيل الدخول </w:t>
      </w:r>
      <w:r>
        <w:rPr>
          <w:rtl/>
          <w:lang w:bidi="ar-LY"/>
        </w:rPr>
        <w:t>:</w:t>
      </w:r>
    </w:p>
    <w:p w14:paraId="36366F6B" w14:textId="32929DBC" w:rsidR="00F51C65" w:rsidRPr="00BC1A4B" w:rsidRDefault="00F51C65" w:rsidP="00F51C65">
      <w:pPr>
        <w:rPr>
          <w:rtl/>
        </w:rPr>
      </w:pPr>
      <w:r w:rsidRPr="00BC1A4B">
        <w:rPr>
          <w:rtl/>
        </w:rPr>
        <w:t>واجهة تسجيل الدخول تتيح للمستخدم إدخال اسم المستخدم وكلمة المرور للتحقق من بياناته والوصول إلى النظا</w:t>
      </w:r>
      <w:r>
        <w:rPr>
          <w:rFonts w:hint="cs"/>
          <w:rtl/>
        </w:rPr>
        <w:t>م</w:t>
      </w:r>
      <w:r w:rsidR="006E1935">
        <w:rPr>
          <w:rFonts w:hint="cs"/>
          <w:rtl/>
        </w:rPr>
        <w:t xml:space="preserve"> وتحديد صلاحياته .</w:t>
      </w:r>
    </w:p>
    <w:p w14:paraId="615D1F3B" w14:textId="77777777" w:rsidR="00F51C65" w:rsidRDefault="00F51C65" w:rsidP="00F51C65">
      <w:pPr>
        <w:rPr>
          <w:rtl/>
        </w:rPr>
      </w:pPr>
      <w:r>
        <w:rPr>
          <w:rFonts w:hint="cs"/>
          <w:rtl/>
        </w:rPr>
        <w:t>المكونات الرئيسية :</w:t>
      </w:r>
    </w:p>
    <w:p w14:paraId="4C83FF96" w14:textId="77777777" w:rsidR="00F51C65" w:rsidRDefault="00F51C65" w:rsidP="00F51C65">
      <w:pPr>
        <w:rPr>
          <w:rtl/>
          <w:lang w:bidi="ar-LY"/>
        </w:rPr>
      </w:pPr>
      <w:r>
        <w:rPr>
          <w:rFonts w:hint="cs"/>
          <w:rtl/>
        </w:rPr>
        <w:t xml:space="preserve">حقل لادخال الايميل او </w:t>
      </w:r>
      <w:r>
        <w:rPr>
          <w:lang w:bidi="ar-LY"/>
        </w:rPr>
        <w:t>username"</w:t>
      </w:r>
      <w:r>
        <w:rPr>
          <w:rFonts w:hint="cs"/>
          <w:rtl/>
          <w:lang w:bidi="ar-LY"/>
        </w:rPr>
        <w:t>"</w:t>
      </w:r>
    </w:p>
    <w:p w14:paraId="1CD0D8A1" w14:textId="32CCAAF3" w:rsidR="00F51C65" w:rsidRDefault="00F51C65" w:rsidP="00F51C65">
      <w:pPr>
        <w:rPr>
          <w:rtl/>
          <w:lang w:bidi="ar-LY"/>
        </w:rPr>
      </w:pPr>
      <w:r>
        <w:rPr>
          <w:rFonts w:hint="cs"/>
          <w:rtl/>
          <w:lang w:bidi="ar-LY"/>
        </w:rPr>
        <w:t>حقل لادخال كلمة المرور .</w:t>
      </w:r>
    </w:p>
    <w:p w14:paraId="69F68AA1" w14:textId="77777777" w:rsidR="00F51C65" w:rsidRDefault="00F51C65" w:rsidP="00F51C65">
      <w:pPr>
        <w:pStyle w:val="2"/>
        <w:rPr>
          <w:rtl/>
          <w:lang w:bidi="ar-SA"/>
        </w:rPr>
      </w:pPr>
      <w:bookmarkStart w:id="34" w:name="_Toc181815065"/>
      <w:bookmarkEnd w:id="33"/>
      <w:r>
        <w:rPr>
          <w:rFonts w:hint="cs"/>
          <w:rtl/>
          <w:lang w:bidi="ar-SA"/>
        </w:rPr>
        <w:t xml:space="preserve">الواجهات البرمجية </w:t>
      </w:r>
      <w:bookmarkStart w:id="35" w:name="_Toc439994685"/>
      <w:r>
        <w:rPr>
          <w:lang w:bidi="ar-SA"/>
        </w:rPr>
        <w:t>Software Interfaces</w:t>
      </w:r>
      <w:bookmarkEnd w:id="34"/>
      <w:bookmarkEnd w:id="35"/>
      <w:r>
        <w:rPr>
          <w:lang w:bidi="ar-SA"/>
        </w:rPr>
        <w:t xml:space="preserve"> </w:t>
      </w:r>
      <w:r>
        <w:rPr>
          <w:rFonts w:hint="cs"/>
          <w:rtl/>
          <w:lang w:bidi="ar-SA"/>
        </w:rPr>
        <w:t xml:space="preserve"> </w:t>
      </w:r>
    </w:p>
    <w:p w14:paraId="3231277E" w14:textId="77777777" w:rsidR="00F51C65" w:rsidRDefault="00F51C65" w:rsidP="00F51C65">
      <w:pPr>
        <w:pStyle w:val="a7"/>
        <w:numPr>
          <w:ilvl w:val="0"/>
          <w:numId w:val="16"/>
        </w:numPr>
        <w:rPr>
          <w:rtl/>
        </w:rPr>
      </w:pPr>
      <w:r w:rsidRPr="00B71488">
        <w:rPr>
          <w:b/>
          <w:bCs/>
          <w:rtl/>
        </w:rPr>
        <w:t>قاعدة البيانات</w:t>
      </w:r>
      <w:r w:rsidRPr="00B71488">
        <w:rPr>
          <w:b/>
          <w:bCs/>
        </w:rPr>
        <w:t>:</w:t>
      </w:r>
      <w:r w:rsidRPr="00B71488">
        <w:t xml:space="preserve"> </w:t>
      </w:r>
      <w:r w:rsidRPr="00B71488">
        <w:rPr>
          <w:rtl/>
        </w:rPr>
        <w:t>النظام يعتمد على قاعدة بيانات مركزي</w:t>
      </w:r>
      <w:r>
        <w:rPr>
          <w:rFonts w:hint="cs"/>
          <w:rtl/>
          <w:lang w:bidi="ar-LY"/>
        </w:rPr>
        <w:t>ه</w:t>
      </w:r>
      <w:r>
        <w:rPr>
          <w:rFonts w:hint="cs"/>
          <w:rtl/>
        </w:rPr>
        <w:t xml:space="preserve"> </w:t>
      </w:r>
      <w:r w:rsidRPr="00B71488">
        <w:rPr>
          <w:rtl/>
        </w:rPr>
        <w:t>مثل</w:t>
      </w:r>
      <w:r w:rsidRPr="00B71488">
        <w:t xml:space="preserve"> MySQL </w:t>
      </w:r>
      <w:r w:rsidRPr="00B71488">
        <w:rPr>
          <w:rtl/>
        </w:rPr>
        <w:t>تحتوي على جداول مخصصة لإدارة الكتب، الأعضاء، التصنيفات، وعمليات الاستعارة</w:t>
      </w:r>
    </w:p>
    <w:p w14:paraId="22C4E0EC" w14:textId="77777777" w:rsidR="00F51C65" w:rsidRPr="00C516EE" w:rsidRDefault="00F51C65" w:rsidP="00F51C65">
      <w:pPr>
        <w:ind w:left="360"/>
        <w:rPr>
          <w:rtl/>
        </w:rPr>
      </w:pPr>
    </w:p>
    <w:p w14:paraId="75F57088" w14:textId="77777777" w:rsidR="00F51C65" w:rsidRDefault="00F51C65" w:rsidP="00F51C65">
      <w:pPr>
        <w:pStyle w:val="2"/>
        <w:rPr>
          <w:rtl/>
          <w:lang w:bidi="ar-SA"/>
        </w:rPr>
      </w:pPr>
      <w:bookmarkStart w:id="36" w:name="_Toc181815066"/>
      <w:r>
        <w:rPr>
          <w:rFonts w:hint="cs"/>
          <w:rtl/>
          <w:lang w:bidi="ar-SA"/>
        </w:rPr>
        <w:t xml:space="preserve">واجهات الاتصال </w:t>
      </w:r>
      <w:bookmarkStart w:id="37" w:name="_Toc439994686"/>
      <w:r>
        <w:rPr>
          <w:lang w:bidi="ar-SA"/>
        </w:rPr>
        <w:t>Communications Interfaces</w:t>
      </w:r>
      <w:bookmarkEnd w:id="36"/>
      <w:bookmarkEnd w:id="37"/>
    </w:p>
    <w:p w14:paraId="63EB1773" w14:textId="77777777" w:rsidR="00F51C65" w:rsidRPr="00DC7B55" w:rsidRDefault="00F51C65" w:rsidP="00F51C65">
      <w:pPr>
        <w:pStyle w:val="a7"/>
        <w:numPr>
          <w:ilvl w:val="0"/>
          <w:numId w:val="16"/>
        </w:numPr>
        <w:rPr>
          <w:rtl/>
          <w:lang w:bidi="ar-LY"/>
        </w:rPr>
      </w:pPr>
      <w:r w:rsidRPr="00DC7B55">
        <w:rPr>
          <w:rtl/>
        </w:rPr>
        <w:t>يدعم النظام الاتصال عبر الشبكات المحلية</w:t>
      </w:r>
      <w:r w:rsidRPr="00DC7B55">
        <w:rPr>
          <w:lang w:bidi="ar-LY"/>
        </w:rPr>
        <w:t xml:space="preserve"> (LAN) </w:t>
      </w:r>
      <w:r w:rsidRPr="00DC7B55">
        <w:rPr>
          <w:rtl/>
        </w:rPr>
        <w:t>والإنترنت لتوفير تجربة مستخدم متعددة الأطراف</w:t>
      </w:r>
      <w:r w:rsidRPr="00DC7B55">
        <w:rPr>
          <w:lang w:bidi="ar-LY"/>
        </w:rPr>
        <w:t>.</w:t>
      </w:r>
    </w:p>
    <w:p w14:paraId="31AE6809" w14:textId="77777777" w:rsidR="00D63806" w:rsidRDefault="00D63806" w:rsidP="00D63806">
      <w:pPr>
        <w:pStyle w:val="1"/>
        <w:rPr>
          <w:rtl/>
        </w:rPr>
      </w:pPr>
      <w:r>
        <w:t xml:space="preserve">  </w:t>
      </w:r>
      <w:bookmarkStart w:id="38" w:name="_Toc181815067"/>
      <w:r>
        <w:rPr>
          <w:rFonts w:hint="cs"/>
          <w:rtl/>
        </w:rPr>
        <w:t xml:space="preserve">عناصر النظام </w:t>
      </w:r>
      <w:bookmarkStart w:id="39" w:name="_Toc439994687"/>
      <w:r>
        <w:t>System Features</w:t>
      </w:r>
      <w:bookmarkEnd w:id="38"/>
      <w:bookmarkEnd w:id="39"/>
    </w:p>
    <w:p w14:paraId="277D5362" w14:textId="615826C8" w:rsidR="00BF17AA" w:rsidRPr="00BC1A4B" w:rsidRDefault="00F51C65" w:rsidP="006E1935">
      <w:pPr>
        <w:rPr>
          <w:rtl/>
        </w:rPr>
      </w:pPr>
      <w:bookmarkStart w:id="40" w:name="_Toc181815068"/>
      <w:r w:rsidRPr="00DC7B55">
        <w:rPr>
          <w:rtl/>
        </w:rPr>
        <w:t>فيما يلي وصف ال</w:t>
      </w:r>
      <w:r w:rsidR="00735CCC">
        <w:rPr>
          <w:rFonts w:hint="cs"/>
          <w:rtl/>
        </w:rPr>
        <w:t>أ</w:t>
      </w:r>
      <w:r w:rsidRPr="00DC7B55">
        <w:rPr>
          <w:rtl/>
        </w:rPr>
        <w:t>جزاء النظام وما تحتويه من وظائف</w:t>
      </w:r>
      <w:r w:rsidRPr="00DC7B55">
        <w:t>:</w:t>
      </w:r>
      <w:r>
        <w:t xml:space="preserve"> </w:t>
      </w:r>
    </w:p>
    <w:p w14:paraId="1D7C4E65" w14:textId="77777777" w:rsidR="00BF17AA" w:rsidRDefault="00BF17AA" w:rsidP="00BF17AA">
      <w:pPr>
        <w:pStyle w:val="2"/>
        <w:rPr>
          <w:rtl/>
          <w:lang w:bidi="ar-SA"/>
        </w:rPr>
      </w:pPr>
      <w:r w:rsidRPr="00DC7B55">
        <w:rPr>
          <w:rtl/>
          <w:lang w:bidi="ar-SA"/>
        </w:rPr>
        <w:t>إدارة الكتب</w:t>
      </w:r>
    </w:p>
    <w:p w14:paraId="44D841D2" w14:textId="77777777" w:rsidR="00BF17AA" w:rsidRPr="00A20BB9" w:rsidRDefault="00BF17AA" w:rsidP="00BF17AA">
      <w:pPr>
        <w:rPr>
          <w:rtl/>
          <w:lang w:bidi="ar-LY"/>
        </w:rPr>
      </w:pPr>
      <w:r w:rsidRPr="006044B2">
        <w:rPr>
          <w:rtl/>
        </w:rPr>
        <w:t>تسهيل عملية تتبع الكتب داخل المكتبة وتنظيمها</w:t>
      </w:r>
      <w:r w:rsidRPr="006044B2">
        <w:t>.</w:t>
      </w:r>
    </w:p>
    <w:p w14:paraId="3761F9EB" w14:textId="77777777" w:rsidR="00BF17AA" w:rsidRDefault="00BF17AA" w:rsidP="00BF17AA">
      <w:pPr>
        <w:pStyle w:val="3"/>
        <w:rPr>
          <w:rtl/>
        </w:rPr>
      </w:pPr>
      <w:r>
        <w:rPr>
          <w:rFonts w:hint="cs"/>
          <w:rtl/>
        </w:rPr>
        <w:lastRenderedPageBreak/>
        <w:t xml:space="preserve">الوصف والاولويات </w:t>
      </w:r>
      <w:r>
        <w:t xml:space="preserve">Description and </w:t>
      </w:r>
      <w:r w:rsidRPr="001E610A">
        <w:t>Priority</w:t>
      </w:r>
    </w:p>
    <w:p w14:paraId="44BD840A" w14:textId="67067ED7" w:rsidR="00BF17AA" w:rsidRPr="006044B2" w:rsidRDefault="00BF17AA" w:rsidP="00BF17AA">
      <w:pPr>
        <w:pStyle w:val="a7"/>
        <w:numPr>
          <w:ilvl w:val="0"/>
          <w:numId w:val="16"/>
        </w:numPr>
      </w:pPr>
      <w:r w:rsidRPr="006044B2">
        <w:rPr>
          <w:rtl/>
        </w:rPr>
        <w:t>تتيح هذه الميزة إضافة كتب جديدة، تعديل بيانات الكتب، حذف الكتب،</w:t>
      </w:r>
      <w:r w:rsidRPr="006044B2">
        <w:t>.</w:t>
      </w:r>
    </w:p>
    <w:p w14:paraId="357F3B0A" w14:textId="77777777" w:rsidR="00BF17AA" w:rsidRDefault="00BF17AA" w:rsidP="00BF17AA">
      <w:pPr>
        <w:pStyle w:val="a7"/>
        <w:numPr>
          <w:ilvl w:val="0"/>
          <w:numId w:val="16"/>
        </w:numPr>
        <w:rPr>
          <w:rtl/>
        </w:rPr>
      </w:pPr>
      <w:r w:rsidRPr="006044B2">
        <w:rPr>
          <w:rtl/>
        </w:rPr>
        <w:t>أولوية عالية</w:t>
      </w:r>
      <w:r w:rsidRPr="006044B2">
        <w:t>.</w:t>
      </w:r>
    </w:p>
    <w:p w14:paraId="6D08CC71" w14:textId="77777777" w:rsidR="00BF17AA" w:rsidRDefault="00BF17AA" w:rsidP="00BF17AA">
      <w:pPr>
        <w:pStyle w:val="3"/>
      </w:pPr>
      <w:r w:rsidRPr="001E610A">
        <w:rPr>
          <w:rFonts w:hint="cs"/>
          <w:rtl/>
        </w:rPr>
        <w:t>السيناري</w:t>
      </w:r>
      <w:r w:rsidRPr="001E610A">
        <w:rPr>
          <w:rFonts w:hint="eastAsia"/>
          <w:rtl/>
        </w:rPr>
        <w:t>و</w:t>
      </w:r>
      <w:r>
        <w:rPr>
          <w:rFonts w:hint="cs"/>
          <w:rtl/>
        </w:rPr>
        <w:t xml:space="preserve"> الخاص بهذه الوظيفة </w:t>
      </w:r>
      <w:r>
        <w:t>Stimulus/Response Sequences</w:t>
      </w:r>
    </w:p>
    <w:p w14:paraId="0597F4C7" w14:textId="2D7851D2" w:rsidR="00BF17AA" w:rsidRPr="006044B2" w:rsidRDefault="00BF17AA" w:rsidP="00BF17AA">
      <w:pPr>
        <w:numPr>
          <w:ilvl w:val="0"/>
          <w:numId w:val="4"/>
        </w:numPr>
      </w:pPr>
      <w:r w:rsidRPr="006044B2">
        <w:rPr>
          <w:rtl/>
        </w:rPr>
        <w:t>يقوم الم</w:t>
      </w:r>
      <w:r w:rsidR="00082D26">
        <w:rPr>
          <w:rFonts w:hint="cs"/>
          <w:rtl/>
        </w:rPr>
        <w:t xml:space="preserve">وظف </w:t>
      </w:r>
      <w:r w:rsidRPr="006044B2">
        <w:rPr>
          <w:rtl/>
        </w:rPr>
        <w:t>بالدخول إلى شاشة إدارة الكتب</w:t>
      </w:r>
      <w:r w:rsidRPr="006044B2">
        <w:t>.</w:t>
      </w:r>
    </w:p>
    <w:p w14:paraId="31963529" w14:textId="616DD473" w:rsidR="00BF17AA" w:rsidRPr="006044B2" w:rsidRDefault="00BF17AA" w:rsidP="00BF17AA">
      <w:pPr>
        <w:numPr>
          <w:ilvl w:val="0"/>
          <w:numId w:val="4"/>
        </w:numPr>
      </w:pPr>
      <w:r w:rsidRPr="006044B2">
        <w:rPr>
          <w:rtl/>
        </w:rPr>
        <w:t>يحدد الإجراء المطلوب (إضافة، تعديل، حذف)</w:t>
      </w:r>
      <w:r w:rsidRPr="006044B2">
        <w:t>.</w:t>
      </w:r>
    </w:p>
    <w:p w14:paraId="6A822894" w14:textId="77777777" w:rsidR="00BF17AA" w:rsidRDefault="00BF17AA" w:rsidP="00BF17AA">
      <w:pPr>
        <w:numPr>
          <w:ilvl w:val="0"/>
          <w:numId w:val="4"/>
        </w:numPr>
      </w:pPr>
      <w:r w:rsidRPr="006044B2">
        <w:rPr>
          <w:rtl/>
        </w:rPr>
        <w:t>يتم تنفيذ الإجراء بناءً على المدخلات المقدمة مع التأكيد من قبل النظام</w:t>
      </w:r>
      <w:r w:rsidRPr="006044B2">
        <w:t>.</w:t>
      </w:r>
    </w:p>
    <w:p w14:paraId="1E5BA8EF" w14:textId="77777777" w:rsidR="00BF17AA" w:rsidRDefault="00BF17AA" w:rsidP="00BF17AA">
      <w:pPr>
        <w:pStyle w:val="3"/>
        <w:rPr>
          <w:rtl/>
        </w:rPr>
      </w:pPr>
      <w:r>
        <w:rPr>
          <w:rFonts w:hint="cs"/>
          <w:rtl/>
        </w:rPr>
        <w:t xml:space="preserve">المتطلبات الوظيفية للعنصر </w:t>
      </w:r>
      <w:r>
        <w:t>Functional Requirements</w:t>
      </w:r>
    </w:p>
    <w:p w14:paraId="3D6C9345" w14:textId="77777777" w:rsidR="00BF17AA" w:rsidRDefault="00BF17AA" w:rsidP="00BF17AA">
      <w:pPr>
        <w:pStyle w:val="requirement"/>
        <w:numPr>
          <w:ilvl w:val="0"/>
          <w:numId w:val="17"/>
        </w:numPr>
        <w:jc w:val="left"/>
      </w:pPr>
      <w:r>
        <w:rPr>
          <w:rtl/>
        </w:rPr>
        <w:t>يجب أن يدعم النظام البحث عن الكتب باستخدام العنوان أو المؤلف أو التصنيف.</w:t>
      </w:r>
    </w:p>
    <w:p w14:paraId="095A8B9F" w14:textId="77777777" w:rsidR="00BF17AA" w:rsidRDefault="00BF17AA" w:rsidP="00BF17AA">
      <w:pPr>
        <w:pStyle w:val="requirement"/>
        <w:numPr>
          <w:ilvl w:val="0"/>
          <w:numId w:val="17"/>
        </w:numPr>
        <w:jc w:val="left"/>
      </w:pPr>
      <w:r>
        <w:rPr>
          <w:rtl/>
        </w:rPr>
        <w:t>يجب إصدار رقم فريد لكل كتاب عند إضافته.</w:t>
      </w:r>
    </w:p>
    <w:p w14:paraId="71AB0629" w14:textId="77777777" w:rsidR="00BF17AA" w:rsidRDefault="00BF17AA" w:rsidP="00BF17AA">
      <w:pPr>
        <w:pStyle w:val="requirement"/>
        <w:numPr>
          <w:ilvl w:val="0"/>
          <w:numId w:val="17"/>
        </w:numPr>
        <w:jc w:val="left"/>
        <w:rPr>
          <w:rtl/>
        </w:rPr>
      </w:pPr>
      <w:r>
        <w:rPr>
          <w:rtl/>
        </w:rPr>
        <w:t>يجب أن يعرض النظام حالة الكتاب (متاح/غير متاح).</w:t>
      </w:r>
    </w:p>
    <w:p w14:paraId="491843F6" w14:textId="77777777" w:rsidR="00BF17AA" w:rsidRDefault="00BF17AA" w:rsidP="00BF17AA">
      <w:pPr>
        <w:pStyle w:val="level3text"/>
        <w:numPr>
          <w:ilvl w:val="12"/>
          <w:numId w:val="0"/>
        </w:numPr>
        <w:ind w:left="1350" w:hanging="716"/>
        <w:rPr>
          <w:rtl/>
        </w:rPr>
      </w:pPr>
    </w:p>
    <w:p w14:paraId="42F411F4" w14:textId="77777777" w:rsidR="00BF17AA" w:rsidRDefault="00BF17AA" w:rsidP="00BF17AA">
      <w:pPr>
        <w:pStyle w:val="2"/>
        <w:rPr>
          <w:rtl/>
          <w:lang w:bidi="ar-SA"/>
        </w:rPr>
      </w:pPr>
      <w:r w:rsidRPr="00C13746">
        <w:rPr>
          <w:rtl/>
          <w:lang w:bidi="ar-SA"/>
        </w:rPr>
        <w:t>إدارة الأعضاء</w:t>
      </w:r>
    </w:p>
    <w:p w14:paraId="28619276" w14:textId="77777777" w:rsidR="00BF17AA" w:rsidRDefault="00BF17AA" w:rsidP="00BF17AA">
      <w:pPr>
        <w:pStyle w:val="3"/>
        <w:rPr>
          <w:rtl/>
        </w:rPr>
      </w:pPr>
      <w:r>
        <w:rPr>
          <w:rFonts w:hint="cs"/>
          <w:rtl/>
        </w:rPr>
        <w:t xml:space="preserve">الوصف والاولويات </w:t>
      </w:r>
      <w:r>
        <w:t xml:space="preserve">Description and </w:t>
      </w:r>
      <w:r w:rsidRPr="001E610A">
        <w:t>Priority</w:t>
      </w:r>
    </w:p>
    <w:p w14:paraId="423C8405" w14:textId="77777777" w:rsidR="00BF17AA" w:rsidRDefault="00BF17AA" w:rsidP="00BF17AA">
      <w:pPr>
        <w:pStyle w:val="a7"/>
        <w:numPr>
          <w:ilvl w:val="0"/>
          <w:numId w:val="18"/>
        </w:numPr>
        <w:rPr>
          <w:rtl/>
        </w:rPr>
      </w:pPr>
      <w:r>
        <w:rPr>
          <w:rtl/>
        </w:rPr>
        <w:t>تمكّن هذه الميزة الموظفين من تسجيل الأعضاء الجدد، تعديل بياناتهم</w:t>
      </w:r>
      <w:r>
        <w:rPr>
          <w:rFonts w:hint="cs"/>
          <w:rtl/>
        </w:rPr>
        <w:t xml:space="preserve"> .</w:t>
      </w:r>
    </w:p>
    <w:p w14:paraId="26A194C7" w14:textId="77777777" w:rsidR="00BF17AA" w:rsidRPr="00C13746" w:rsidRDefault="00BF17AA" w:rsidP="00BF17AA">
      <w:pPr>
        <w:pStyle w:val="a7"/>
        <w:numPr>
          <w:ilvl w:val="0"/>
          <w:numId w:val="18"/>
        </w:numPr>
        <w:rPr>
          <w:rtl/>
        </w:rPr>
      </w:pPr>
      <w:r>
        <w:rPr>
          <w:rtl/>
        </w:rPr>
        <w:t>أولوية متوسطة.</w:t>
      </w:r>
    </w:p>
    <w:p w14:paraId="1FD54B6B" w14:textId="77777777" w:rsidR="00BF17AA" w:rsidRDefault="00BF17AA" w:rsidP="00BF17AA">
      <w:pPr>
        <w:pStyle w:val="3"/>
      </w:pPr>
      <w:r w:rsidRPr="001E610A">
        <w:rPr>
          <w:rFonts w:hint="cs"/>
          <w:rtl/>
        </w:rPr>
        <w:t>السيناري</w:t>
      </w:r>
      <w:r w:rsidRPr="001E610A">
        <w:rPr>
          <w:rFonts w:hint="eastAsia"/>
          <w:rtl/>
        </w:rPr>
        <w:t>و</w:t>
      </w:r>
      <w:r>
        <w:rPr>
          <w:rFonts w:hint="cs"/>
          <w:rtl/>
        </w:rPr>
        <w:t xml:space="preserve"> الخاص بهذه الوظيفة </w:t>
      </w:r>
      <w:r>
        <w:t>Stimulus/Response Sequences</w:t>
      </w:r>
    </w:p>
    <w:p w14:paraId="54BB1964" w14:textId="60060CC1" w:rsidR="00BF17AA" w:rsidRDefault="00BF17AA" w:rsidP="00BF17AA">
      <w:pPr>
        <w:pStyle w:val="a7"/>
        <w:numPr>
          <w:ilvl w:val="0"/>
          <w:numId w:val="19"/>
        </w:numPr>
      </w:pPr>
      <w:r>
        <w:rPr>
          <w:rtl/>
        </w:rPr>
        <w:t xml:space="preserve">يقوم </w:t>
      </w:r>
      <w:r w:rsidR="00F660AF">
        <w:rPr>
          <w:rFonts w:hint="cs"/>
          <w:rtl/>
        </w:rPr>
        <w:t xml:space="preserve">الموظف </w:t>
      </w:r>
      <w:r>
        <w:rPr>
          <w:rtl/>
        </w:rPr>
        <w:t>بفتح شاشة إدارة الأعضاء.</w:t>
      </w:r>
    </w:p>
    <w:p w14:paraId="28CA0325" w14:textId="77777777" w:rsidR="00BF17AA" w:rsidRDefault="00BF17AA" w:rsidP="00BF17AA">
      <w:pPr>
        <w:pStyle w:val="a7"/>
        <w:numPr>
          <w:ilvl w:val="0"/>
          <w:numId w:val="19"/>
        </w:numPr>
        <w:rPr>
          <w:rtl/>
        </w:rPr>
      </w:pPr>
      <w:r>
        <w:rPr>
          <w:rFonts w:hint="cs"/>
          <w:rtl/>
        </w:rPr>
        <w:t>يتم عرض جدول به جميع الأعضاء .</w:t>
      </w:r>
    </w:p>
    <w:p w14:paraId="68E778E8" w14:textId="77777777" w:rsidR="00BF17AA" w:rsidRDefault="00BF17AA" w:rsidP="00BF17AA">
      <w:pPr>
        <w:pStyle w:val="a7"/>
        <w:numPr>
          <w:ilvl w:val="0"/>
          <w:numId w:val="19"/>
        </w:numPr>
        <w:rPr>
          <w:rtl/>
        </w:rPr>
      </w:pPr>
      <w:r>
        <w:rPr>
          <w:rtl/>
        </w:rPr>
        <w:t xml:space="preserve">يضيف بيانات العضو الجديد أو يعدل </w:t>
      </w:r>
      <w:r>
        <w:rPr>
          <w:rFonts w:hint="cs"/>
          <w:rtl/>
        </w:rPr>
        <w:t xml:space="preserve"> أو يحذف </w:t>
      </w:r>
      <w:r>
        <w:rPr>
          <w:rtl/>
        </w:rPr>
        <w:t>بيانات عضو حالي.</w:t>
      </w:r>
    </w:p>
    <w:p w14:paraId="13164DA7" w14:textId="77777777" w:rsidR="00BF17AA" w:rsidRDefault="00BF17AA" w:rsidP="00BF17AA">
      <w:pPr>
        <w:pStyle w:val="a7"/>
        <w:numPr>
          <w:ilvl w:val="0"/>
          <w:numId w:val="19"/>
        </w:numPr>
      </w:pPr>
      <w:r>
        <w:rPr>
          <w:rtl/>
        </w:rPr>
        <w:t>يتم حفظ البيانات وعرض رسالة تأكيد.</w:t>
      </w:r>
    </w:p>
    <w:p w14:paraId="59ADAC53" w14:textId="77777777" w:rsidR="00BF17AA" w:rsidRDefault="00BF17AA" w:rsidP="00BF17AA">
      <w:pPr>
        <w:pStyle w:val="3"/>
        <w:rPr>
          <w:rtl/>
        </w:rPr>
      </w:pPr>
      <w:r>
        <w:rPr>
          <w:rFonts w:hint="cs"/>
          <w:rtl/>
        </w:rPr>
        <w:lastRenderedPageBreak/>
        <w:t xml:space="preserve">المتطلبات الوظيفية للعنصر </w:t>
      </w:r>
      <w:r>
        <w:t>Functional Requirements</w:t>
      </w:r>
    </w:p>
    <w:p w14:paraId="76B8CFE1" w14:textId="77777777" w:rsidR="00BF17AA" w:rsidRPr="00A138C3" w:rsidRDefault="00BF17AA" w:rsidP="00BF17AA">
      <w:pPr>
        <w:pStyle w:val="a7"/>
        <w:numPr>
          <w:ilvl w:val="0"/>
          <w:numId w:val="21"/>
        </w:numPr>
        <w:rPr>
          <w:rtl/>
        </w:rPr>
      </w:pPr>
      <w:r w:rsidRPr="00A138C3">
        <w:rPr>
          <w:rtl/>
        </w:rPr>
        <w:t>يجب تسجيل بيانات العضو (الاسم، العنوان، رقم الهاتف، البريد الإلكتروني).</w:t>
      </w:r>
    </w:p>
    <w:p w14:paraId="2B0BE1E0" w14:textId="77777777" w:rsidR="00BF17AA" w:rsidRDefault="00BF17AA" w:rsidP="00BF17AA">
      <w:pPr>
        <w:pStyle w:val="a7"/>
        <w:numPr>
          <w:ilvl w:val="0"/>
          <w:numId w:val="21"/>
        </w:numPr>
      </w:pPr>
      <w:r w:rsidRPr="00A138C3">
        <w:rPr>
          <w:rtl/>
        </w:rPr>
        <w:t>يجب عرض قائمة بتاريخ الاستعارات لكل عضو.</w:t>
      </w:r>
    </w:p>
    <w:p w14:paraId="01E52106" w14:textId="77777777" w:rsidR="00BF17AA" w:rsidRDefault="00BF17AA" w:rsidP="00BF17AA">
      <w:pPr>
        <w:pStyle w:val="2"/>
        <w:rPr>
          <w:rtl/>
          <w:lang w:bidi="ar-SA"/>
        </w:rPr>
      </w:pPr>
      <w:r w:rsidRPr="00C13746">
        <w:rPr>
          <w:rtl/>
          <w:lang w:bidi="ar-SA"/>
        </w:rPr>
        <w:t>إدارة</w:t>
      </w:r>
      <w:r>
        <w:rPr>
          <w:rFonts w:hint="cs"/>
          <w:rtl/>
          <w:lang w:bidi="ar-SA"/>
        </w:rPr>
        <w:t xml:space="preserve"> الاستعارة </w:t>
      </w:r>
    </w:p>
    <w:p w14:paraId="4E30A411" w14:textId="77777777" w:rsidR="00BF17AA" w:rsidRDefault="00BF17AA" w:rsidP="00BF17AA">
      <w:pPr>
        <w:pStyle w:val="3"/>
        <w:rPr>
          <w:rtl/>
        </w:rPr>
      </w:pPr>
      <w:r>
        <w:rPr>
          <w:rFonts w:hint="cs"/>
          <w:rtl/>
        </w:rPr>
        <w:t xml:space="preserve">الوصف والاولويات </w:t>
      </w:r>
      <w:r>
        <w:t xml:space="preserve">Description and </w:t>
      </w:r>
      <w:r w:rsidRPr="001E610A">
        <w:t>Priority</w:t>
      </w:r>
    </w:p>
    <w:p w14:paraId="3B13058F" w14:textId="77777777" w:rsidR="00BF17AA" w:rsidRDefault="00BF17AA" w:rsidP="00BF17AA">
      <w:pPr>
        <w:pStyle w:val="a7"/>
        <w:numPr>
          <w:ilvl w:val="0"/>
          <w:numId w:val="34"/>
        </w:numPr>
        <w:rPr>
          <w:rtl/>
        </w:rPr>
      </w:pPr>
      <w:r>
        <w:rPr>
          <w:rtl/>
        </w:rPr>
        <w:t>تسجل عمليات الاستعارة والإرجاع وتتبع حالة الكتب المستعارة.</w:t>
      </w:r>
    </w:p>
    <w:p w14:paraId="63C90036" w14:textId="77777777" w:rsidR="00BF17AA" w:rsidRPr="006C6291" w:rsidRDefault="00BF17AA" w:rsidP="00BF17AA">
      <w:pPr>
        <w:pStyle w:val="a7"/>
        <w:numPr>
          <w:ilvl w:val="0"/>
          <w:numId w:val="34"/>
        </w:numPr>
        <w:rPr>
          <w:rtl/>
        </w:rPr>
      </w:pPr>
      <w:r>
        <w:rPr>
          <w:rtl/>
        </w:rPr>
        <w:t>أولوية عالية.</w:t>
      </w:r>
    </w:p>
    <w:p w14:paraId="3119F97A" w14:textId="77777777" w:rsidR="00BF17AA" w:rsidRDefault="00BF17AA" w:rsidP="00BF17AA">
      <w:pPr>
        <w:pStyle w:val="3"/>
        <w:rPr>
          <w:rtl/>
        </w:rPr>
      </w:pPr>
      <w:r w:rsidRPr="001E610A">
        <w:rPr>
          <w:rFonts w:hint="cs"/>
          <w:rtl/>
        </w:rPr>
        <w:t>السيناري</w:t>
      </w:r>
      <w:r w:rsidRPr="001E610A">
        <w:rPr>
          <w:rFonts w:hint="eastAsia"/>
          <w:rtl/>
        </w:rPr>
        <w:t>و</w:t>
      </w:r>
      <w:r>
        <w:rPr>
          <w:rFonts w:hint="cs"/>
          <w:rtl/>
        </w:rPr>
        <w:t xml:space="preserve"> الخاص بهذه الوظيفة </w:t>
      </w:r>
      <w:r>
        <w:t>Stimulus/Response Sequences</w:t>
      </w:r>
    </w:p>
    <w:p w14:paraId="4C847956" w14:textId="30375415" w:rsidR="00BF17AA" w:rsidRDefault="00BF17AA" w:rsidP="00BF17AA">
      <w:pPr>
        <w:pStyle w:val="a7"/>
        <w:numPr>
          <w:ilvl w:val="0"/>
          <w:numId w:val="35"/>
        </w:numPr>
      </w:pPr>
      <w:r>
        <w:rPr>
          <w:rtl/>
        </w:rPr>
        <w:t>يقوم الم</w:t>
      </w:r>
      <w:r w:rsidR="00F660AF">
        <w:rPr>
          <w:rFonts w:hint="cs"/>
          <w:rtl/>
        </w:rPr>
        <w:t xml:space="preserve">وظف </w:t>
      </w:r>
      <w:r>
        <w:rPr>
          <w:rtl/>
        </w:rPr>
        <w:t xml:space="preserve"> بفتح شاشة إدارة الاستعارة.</w:t>
      </w:r>
    </w:p>
    <w:p w14:paraId="112FC50B" w14:textId="77777777" w:rsidR="00BF17AA" w:rsidRDefault="00BF17AA" w:rsidP="00BF17AA">
      <w:pPr>
        <w:pStyle w:val="a7"/>
        <w:numPr>
          <w:ilvl w:val="0"/>
          <w:numId w:val="35"/>
        </w:numPr>
      </w:pPr>
      <w:r>
        <w:rPr>
          <w:rFonts w:hint="cs"/>
          <w:rtl/>
        </w:rPr>
        <w:t>يتم عرض جدول به جميع عمليات الاستعارة الحاليه .</w:t>
      </w:r>
    </w:p>
    <w:p w14:paraId="70A6E094" w14:textId="77777777" w:rsidR="00BF17AA" w:rsidRDefault="00BF17AA" w:rsidP="00BF17AA">
      <w:pPr>
        <w:pStyle w:val="a7"/>
        <w:numPr>
          <w:ilvl w:val="0"/>
          <w:numId w:val="35"/>
        </w:numPr>
        <w:rPr>
          <w:rtl/>
        </w:rPr>
      </w:pPr>
      <w:r>
        <w:rPr>
          <w:rFonts w:hint="cs"/>
          <w:rtl/>
        </w:rPr>
        <w:t>يمكنه إضافة استعارة جديدة عن طريق زر إضافة استعارة جديدة</w:t>
      </w:r>
    </w:p>
    <w:p w14:paraId="4D0286B3" w14:textId="50968AA9" w:rsidR="00BF17AA" w:rsidRDefault="00BF17AA" w:rsidP="00BF17AA">
      <w:pPr>
        <w:pStyle w:val="a7"/>
        <w:numPr>
          <w:ilvl w:val="0"/>
          <w:numId w:val="35"/>
        </w:numPr>
        <w:rPr>
          <w:rtl/>
        </w:rPr>
      </w:pPr>
      <w:r>
        <w:rPr>
          <w:rFonts w:hint="cs"/>
          <w:rtl/>
        </w:rPr>
        <w:t>يقوم بإدخال</w:t>
      </w:r>
      <w:r>
        <w:rPr>
          <w:rtl/>
        </w:rPr>
        <w:t xml:space="preserve"> بيانات العضو وتاريخ الإرجاع المتوقع</w:t>
      </w:r>
      <w:r>
        <w:rPr>
          <w:rFonts w:hint="cs"/>
          <w:rtl/>
        </w:rPr>
        <w:t xml:space="preserve"> واسم الكتاب المراد استعارته </w:t>
      </w:r>
      <w:r w:rsidR="004E6643">
        <w:rPr>
          <w:rFonts w:hint="cs"/>
          <w:rtl/>
        </w:rPr>
        <w:t xml:space="preserve"> من قبل الموظف</w:t>
      </w:r>
      <w:r>
        <w:rPr>
          <w:rFonts w:hint="cs"/>
          <w:rtl/>
        </w:rPr>
        <w:t>.</w:t>
      </w:r>
    </w:p>
    <w:p w14:paraId="74F66175" w14:textId="77777777" w:rsidR="00BF17AA" w:rsidRDefault="00BF17AA" w:rsidP="00BF17AA">
      <w:pPr>
        <w:pStyle w:val="a7"/>
        <w:numPr>
          <w:ilvl w:val="0"/>
          <w:numId w:val="35"/>
        </w:numPr>
      </w:pPr>
      <w:r>
        <w:rPr>
          <w:rtl/>
        </w:rPr>
        <w:t>ي</w:t>
      </w:r>
      <w:r>
        <w:rPr>
          <w:rFonts w:hint="cs"/>
          <w:rtl/>
        </w:rPr>
        <w:t>قوم النظام بالتأكد من  حالة الكتاب اذا لم يكن في حالة إعارة . واذا كان العكس يعرض رسالة تنبيه .</w:t>
      </w:r>
    </w:p>
    <w:p w14:paraId="2B05BCF1" w14:textId="2BEBAB9D" w:rsidR="00BF17AA" w:rsidRDefault="00BF17AA" w:rsidP="00BF17AA">
      <w:pPr>
        <w:pStyle w:val="a7"/>
        <w:numPr>
          <w:ilvl w:val="0"/>
          <w:numId w:val="35"/>
        </w:numPr>
      </w:pPr>
      <w:r>
        <w:rPr>
          <w:rFonts w:hint="cs"/>
          <w:rtl/>
        </w:rPr>
        <w:t xml:space="preserve">يتم </w:t>
      </w:r>
      <w:r>
        <w:rPr>
          <w:rtl/>
        </w:rPr>
        <w:t xml:space="preserve"> تسجيل العملية</w:t>
      </w:r>
      <w:r w:rsidR="004E6643">
        <w:rPr>
          <w:rFonts w:hint="cs"/>
          <w:rtl/>
        </w:rPr>
        <w:t xml:space="preserve"> </w:t>
      </w:r>
      <w:r>
        <w:rPr>
          <w:rtl/>
        </w:rPr>
        <w:t xml:space="preserve"> وعرض رسالة تأكيد.</w:t>
      </w:r>
    </w:p>
    <w:p w14:paraId="162E31B6" w14:textId="7DA11BA8" w:rsidR="00BF17AA" w:rsidRDefault="00BF17AA" w:rsidP="00BF17AA">
      <w:pPr>
        <w:pStyle w:val="a7"/>
        <w:numPr>
          <w:ilvl w:val="0"/>
          <w:numId w:val="35"/>
        </w:numPr>
      </w:pPr>
      <w:r>
        <w:rPr>
          <w:rFonts w:hint="cs"/>
          <w:rtl/>
        </w:rPr>
        <w:t>يمكن</w:t>
      </w:r>
      <w:r w:rsidR="004E6643">
        <w:rPr>
          <w:rFonts w:hint="cs"/>
          <w:rtl/>
        </w:rPr>
        <w:t xml:space="preserve"> للموظف </w:t>
      </w:r>
      <w:r>
        <w:rPr>
          <w:rFonts w:hint="cs"/>
          <w:rtl/>
        </w:rPr>
        <w:t>حذف استعارة حاليه عن طريق النقر علي زر حذف استعارة الموجود امام كل عملية استعارة .</w:t>
      </w:r>
    </w:p>
    <w:p w14:paraId="0535C386" w14:textId="77777777" w:rsidR="00BF17AA" w:rsidRDefault="00BF17AA" w:rsidP="00BF17AA">
      <w:pPr>
        <w:pStyle w:val="a7"/>
        <w:numPr>
          <w:ilvl w:val="0"/>
          <w:numId w:val="35"/>
        </w:numPr>
      </w:pPr>
      <w:r>
        <w:rPr>
          <w:rFonts w:hint="cs"/>
          <w:rtl/>
        </w:rPr>
        <w:t>يتم عرض رسالة تنبيه للحذف وعرض رسالة تأكيد .</w:t>
      </w:r>
    </w:p>
    <w:p w14:paraId="7A9AAC31" w14:textId="2AF1169A" w:rsidR="00BF17AA" w:rsidRDefault="00BF17AA" w:rsidP="00BF17AA">
      <w:pPr>
        <w:pStyle w:val="a7"/>
        <w:numPr>
          <w:ilvl w:val="0"/>
          <w:numId w:val="35"/>
        </w:numPr>
      </w:pPr>
      <w:r>
        <w:rPr>
          <w:rFonts w:hint="cs"/>
          <w:rtl/>
        </w:rPr>
        <w:t>يمكن</w:t>
      </w:r>
      <w:r w:rsidR="004E6643">
        <w:rPr>
          <w:rFonts w:hint="cs"/>
          <w:rtl/>
        </w:rPr>
        <w:t xml:space="preserve"> للموظف </w:t>
      </w:r>
      <w:r>
        <w:rPr>
          <w:rFonts w:hint="cs"/>
          <w:rtl/>
        </w:rPr>
        <w:t xml:space="preserve">تعديل عملية استعارة عن طريق النقر علي زر تعديل </w:t>
      </w:r>
      <w:r w:rsidRPr="003E355B">
        <w:rPr>
          <w:rtl/>
        </w:rPr>
        <w:t>الموجود امام كل عملية استعارة</w:t>
      </w:r>
      <w:r>
        <w:rPr>
          <w:rFonts w:hint="cs"/>
          <w:rtl/>
        </w:rPr>
        <w:t xml:space="preserve"> .</w:t>
      </w:r>
    </w:p>
    <w:p w14:paraId="1ACCBCB4" w14:textId="77777777" w:rsidR="00BF17AA" w:rsidRPr="006C6291" w:rsidRDefault="00BF17AA" w:rsidP="00BF17AA">
      <w:pPr>
        <w:pStyle w:val="a7"/>
        <w:numPr>
          <w:ilvl w:val="0"/>
          <w:numId w:val="35"/>
        </w:numPr>
        <w:rPr>
          <w:rtl/>
        </w:rPr>
      </w:pPr>
      <w:r w:rsidRPr="003E355B">
        <w:rPr>
          <w:rtl/>
        </w:rPr>
        <w:t>يتم تسجيل العملية وعرض رسالة تأكيد.</w:t>
      </w:r>
    </w:p>
    <w:p w14:paraId="3B700442" w14:textId="77777777" w:rsidR="00BF17AA" w:rsidRDefault="00BF17AA" w:rsidP="00BF17AA">
      <w:pPr>
        <w:pStyle w:val="3"/>
        <w:rPr>
          <w:rtl/>
        </w:rPr>
      </w:pPr>
      <w:r>
        <w:rPr>
          <w:rFonts w:hint="cs"/>
          <w:rtl/>
        </w:rPr>
        <w:t xml:space="preserve">المتطلبات الوظيفية للعنصر </w:t>
      </w:r>
      <w:r>
        <w:t>Functional Requirements</w:t>
      </w:r>
    </w:p>
    <w:p w14:paraId="53601AA9" w14:textId="77777777" w:rsidR="00BF17AA" w:rsidRDefault="00BF17AA" w:rsidP="00BF17AA">
      <w:pPr>
        <w:pStyle w:val="a7"/>
        <w:numPr>
          <w:ilvl w:val="0"/>
          <w:numId w:val="36"/>
        </w:numPr>
        <w:rPr>
          <w:rtl/>
        </w:rPr>
      </w:pPr>
      <w:r>
        <w:rPr>
          <w:rtl/>
        </w:rPr>
        <w:t>يجب عرض قائمة الكتب المستعارة حاليًا.</w:t>
      </w:r>
    </w:p>
    <w:p w14:paraId="6A4A8E10" w14:textId="69E91FDF" w:rsidR="004E6643" w:rsidRDefault="004E6643" w:rsidP="00BF17AA">
      <w:pPr>
        <w:pStyle w:val="a7"/>
        <w:numPr>
          <w:ilvl w:val="0"/>
          <w:numId w:val="36"/>
        </w:numPr>
      </w:pPr>
      <w:r>
        <w:rPr>
          <w:rFonts w:hint="cs"/>
          <w:rtl/>
        </w:rPr>
        <w:t xml:space="preserve">يجب ان يتمكن الموظف من ارجاع الكتب في حالة الاسترجاع </w:t>
      </w:r>
      <w:r w:rsidR="00F660AF">
        <w:rPr>
          <w:rFonts w:hint="cs"/>
          <w:rtl/>
          <w:lang w:bidi="ar-LY"/>
        </w:rPr>
        <w:t>.</w:t>
      </w:r>
    </w:p>
    <w:p w14:paraId="761426C1" w14:textId="77777777" w:rsidR="00BF17AA" w:rsidRDefault="00BF17AA" w:rsidP="00BF17AA">
      <w:pPr>
        <w:pStyle w:val="a7"/>
        <w:rPr>
          <w:rtl/>
        </w:rPr>
      </w:pPr>
    </w:p>
    <w:p w14:paraId="7E1FAE06" w14:textId="77777777" w:rsidR="00BF17AA" w:rsidRDefault="00BF17AA" w:rsidP="00BF17AA">
      <w:pPr>
        <w:pStyle w:val="a7"/>
      </w:pPr>
    </w:p>
    <w:p w14:paraId="20641C62" w14:textId="77777777" w:rsidR="00BF17AA" w:rsidRDefault="00BF17AA" w:rsidP="00BF17AA">
      <w:pPr>
        <w:pStyle w:val="2"/>
        <w:rPr>
          <w:rtl/>
          <w:lang w:bidi="ar-SA"/>
        </w:rPr>
      </w:pPr>
      <w:r w:rsidRPr="00C13746">
        <w:rPr>
          <w:rtl/>
          <w:lang w:bidi="ar-SA"/>
        </w:rPr>
        <w:t>إدارة</w:t>
      </w:r>
      <w:r>
        <w:rPr>
          <w:rFonts w:hint="cs"/>
          <w:rtl/>
          <w:lang w:bidi="ar-SA"/>
        </w:rPr>
        <w:t xml:space="preserve"> التصنيفات </w:t>
      </w:r>
    </w:p>
    <w:p w14:paraId="3BA1AD59" w14:textId="77777777" w:rsidR="00BF17AA" w:rsidRDefault="00BF17AA" w:rsidP="00BF17AA">
      <w:pPr>
        <w:pStyle w:val="3"/>
        <w:rPr>
          <w:rtl/>
        </w:rPr>
      </w:pPr>
      <w:r>
        <w:rPr>
          <w:rFonts w:hint="cs"/>
          <w:rtl/>
        </w:rPr>
        <w:t xml:space="preserve">الوصف والاولويات </w:t>
      </w:r>
      <w:r>
        <w:t xml:space="preserve">Description and </w:t>
      </w:r>
      <w:r w:rsidRPr="001E610A">
        <w:t>Priority</w:t>
      </w:r>
    </w:p>
    <w:p w14:paraId="44840FB1" w14:textId="77777777" w:rsidR="00BF17AA" w:rsidRPr="000B707E" w:rsidRDefault="00BF17AA" w:rsidP="00BF17AA">
      <w:pPr>
        <w:pStyle w:val="a7"/>
        <w:numPr>
          <w:ilvl w:val="1"/>
          <w:numId w:val="40"/>
        </w:numPr>
      </w:pPr>
      <w:r w:rsidRPr="000B707E">
        <w:rPr>
          <w:rtl/>
        </w:rPr>
        <w:t>تمكن هذه الميزة من إضافة وتعديل وحذف التصنيفات لتنظيم الكتب</w:t>
      </w:r>
      <w:r w:rsidRPr="000B707E">
        <w:t>.</w:t>
      </w:r>
    </w:p>
    <w:p w14:paraId="195AC368" w14:textId="77777777" w:rsidR="00BF17AA" w:rsidRPr="000B707E" w:rsidRDefault="00BF17AA" w:rsidP="00BF17AA">
      <w:pPr>
        <w:pStyle w:val="a7"/>
        <w:numPr>
          <w:ilvl w:val="1"/>
          <w:numId w:val="40"/>
        </w:numPr>
        <w:rPr>
          <w:rtl/>
        </w:rPr>
      </w:pPr>
      <w:r w:rsidRPr="000B707E">
        <w:rPr>
          <w:rtl/>
        </w:rPr>
        <w:t>أولوية متوسطة</w:t>
      </w:r>
      <w:r w:rsidRPr="000B707E">
        <w:t>.</w:t>
      </w:r>
    </w:p>
    <w:p w14:paraId="4A0738E8" w14:textId="77777777" w:rsidR="00BF17AA" w:rsidRDefault="00BF17AA" w:rsidP="00BF17AA">
      <w:pPr>
        <w:pStyle w:val="3"/>
        <w:rPr>
          <w:rtl/>
        </w:rPr>
      </w:pPr>
      <w:r w:rsidRPr="001E610A">
        <w:rPr>
          <w:rFonts w:hint="cs"/>
          <w:rtl/>
        </w:rPr>
        <w:t>السيناري</w:t>
      </w:r>
      <w:r w:rsidRPr="001E610A">
        <w:rPr>
          <w:rFonts w:hint="eastAsia"/>
          <w:rtl/>
        </w:rPr>
        <w:t>و</w:t>
      </w:r>
      <w:r>
        <w:rPr>
          <w:rFonts w:hint="cs"/>
          <w:rtl/>
        </w:rPr>
        <w:t xml:space="preserve"> الخاص بهذه الوظيفة </w:t>
      </w:r>
      <w:r>
        <w:t>Stimulus/Response Sequences</w:t>
      </w:r>
    </w:p>
    <w:p w14:paraId="121F0B1A" w14:textId="7A9ED6CC" w:rsidR="00BF17AA" w:rsidRDefault="00BF17AA" w:rsidP="00BF17AA">
      <w:pPr>
        <w:pStyle w:val="a7"/>
        <w:numPr>
          <w:ilvl w:val="0"/>
          <w:numId w:val="41"/>
        </w:numPr>
      </w:pPr>
      <w:r>
        <w:rPr>
          <w:rtl/>
        </w:rPr>
        <w:t>يدخل الم</w:t>
      </w:r>
      <w:r w:rsidR="00F660AF">
        <w:rPr>
          <w:rFonts w:hint="cs"/>
          <w:rtl/>
        </w:rPr>
        <w:t xml:space="preserve">وظف </w:t>
      </w:r>
      <w:r>
        <w:rPr>
          <w:rtl/>
        </w:rPr>
        <w:t xml:space="preserve"> إلى شاشة إدارة التصنيفات.</w:t>
      </w:r>
    </w:p>
    <w:p w14:paraId="4BF9B0B9" w14:textId="77777777" w:rsidR="00BF17AA" w:rsidRDefault="00BF17AA" w:rsidP="00BF17AA">
      <w:pPr>
        <w:pStyle w:val="a7"/>
        <w:numPr>
          <w:ilvl w:val="0"/>
          <w:numId w:val="41"/>
        </w:numPr>
        <w:rPr>
          <w:rtl/>
        </w:rPr>
      </w:pPr>
      <w:r>
        <w:rPr>
          <w:rFonts w:hint="cs"/>
          <w:rtl/>
        </w:rPr>
        <w:t>يتم عرض جدول به جميع التصنيفات الموجودة في المكتبة .</w:t>
      </w:r>
    </w:p>
    <w:p w14:paraId="44FD7F99" w14:textId="6FA58896" w:rsidR="00BF17AA" w:rsidRDefault="00BF17AA" w:rsidP="00BF17AA">
      <w:pPr>
        <w:pStyle w:val="a7"/>
        <w:numPr>
          <w:ilvl w:val="0"/>
          <w:numId w:val="41"/>
        </w:numPr>
        <w:rPr>
          <w:rtl/>
        </w:rPr>
      </w:pPr>
      <w:r>
        <w:rPr>
          <w:rtl/>
        </w:rPr>
        <w:t>يختار الإجراء المطلوب (إضافة، تعديل، حذف).</w:t>
      </w:r>
    </w:p>
    <w:p w14:paraId="4C14FAFB" w14:textId="77777777" w:rsidR="00BF17AA" w:rsidRPr="000B707E" w:rsidRDefault="00BF17AA" w:rsidP="00BF17AA">
      <w:pPr>
        <w:pStyle w:val="a7"/>
        <w:numPr>
          <w:ilvl w:val="0"/>
          <w:numId w:val="41"/>
        </w:numPr>
        <w:rPr>
          <w:rtl/>
        </w:rPr>
      </w:pPr>
      <w:r>
        <w:rPr>
          <w:rtl/>
        </w:rPr>
        <w:t>يتم تنفيذ الإجراء وحفظ التعديلات</w:t>
      </w:r>
      <w:r>
        <w:rPr>
          <w:rFonts w:hint="cs"/>
          <w:rtl/>
        </w:rPr>
        <w:t xml:space="preserve"> .</w:t>
      </w:r>
    </w:p>
    <w:p w14:paraId="5BED4653" w14:textId="77777777" w:rsidR="00BF17AA" w:rsidRPr="000B707E" w:rsidRDefault="00BF17AA" w:rsidP="00BF17AA">
      <w:pPr>
        <w:pStyle w:val="3"/>
        <w:rPr>
          <w:rtl/>
        </w:rPr>
      </w:pPr>
      <w:r>
        <w:rPr>
          <w:rFonts w:hint="cs"/>
          <w:rtl/>
        </w:rPr>
        <w:t xml:space="preserve">المتطلبات الوظيفية للعنصر </w:t>
      </w:r>
      <w:r>
        <w:t>Functional Requirements</w:t>
      </w:r>
    </w:p>
    <w:p w14:paraId="38AFC182" w14:textId="77777777" w:rsidR="00BF17AA" w:rsidRPr="000B707E" w:rsidRDefault="00BF17AA" w:rsidP="00BF17AA">
      <w:pPr>
        <w:pStyle w:val="1"/>
        <w:numPr>
          <w:ilvl w:val="0"/>
          <w:numId w:val="42"/>
        </w:numPr>
        <w:tabs>
          <w:tab w:val="clear" w:pos="720"/>
        </w:tabs>
        <w:spacing w:before="0"/>
        <w:rPr>
          <w:b w:val="0"/>
          <w:bCs w:val="0"/>
          <w:sz w:val="28"/>
          <w:szCs w:val="28"/>
        </w:rPr>
      </w:pPr>
      <w:r w:rsidRPr="000B707E">
        <w:rPr>
          <w:b w:val="0"/>
          <w:bCs w:val="0"/>
          <w:sz w:val="28"/>
          <w:szCs w:val="28"/>
          <w:rtl/>
        </w:rPr>
        <w:t>يجب أن يسمح النظام بإنشاء تصنيفات جديدة وربطها بالكتب</w:t>
      </w:r>
      <w:r w:rsidRPr="000B707E">
        <w:rPr>
          <w:b w:val="0"/>
          <w:bCs w:val="0"/>
          <w:sz w:val="28"/>
          <w:szCs w:val="28"/>
        </w:rPr>
        <w:t>.</w:t>
      </w:r>
    </w:p>
    <w:p w14:paraId="499F6C85" w14:textId="536E47C0" w:rsidR="00BF17AA" w:rsidRDefault="00BF17AA" w:rsidP="00BF17AA">
      <w:pPr>
        <w:pStyle w:val="1"/>
        <w:numPr>
          <w:ilvl w:val="0"/>
          <w:numId w:val="42"/>
        </w:numPr>
        <w:tabs>
          <w:tab w:val="clear" w:pos="720"/>
        </w:tabs>
        <w:spacing w:before="0"/>
        <w:rPr>
          <w:b w:val="0"/>
          <w:bCs w:val="0"/>
          <w:sz w:val="28"/>
          <w:szCs w:val="28"/>
          <w:rtl/>
        </w:rPr>
      </w:pPr>
      <w:r w:rsidRPr="000B707E">
        <w:rPr>
          <w:b w:val="0"/>
          <w:bCs w:val="0"/>
          <w:sz w:val="28"/>
          <w:szCs w:val="28"/>
          <w:rtl/>
        </w:rPr>
        <w:t xml:space="preserve">يجب أن يدعم النظام تعديل أسماء </w:t>
      </w:r>
      <w:r w:rsidR="00082D26">
        <w:rPr>
          <w:rFonts w:hint="cs"/>
          <w:b w:val="0"/>
          <w:bCs w:val="0"/>
          <w:sz w:val="28"/>
          <w:szCs w:val="28"/>
          <w:rtl/>
        </w:rPr>
        <w:t xml:space="preserve"> وحذف واضافة  </w:t>
      </w:r>
      <w:r w:rsidRPr="000B707E">
        <w:rPr>
          <w:b w:val="0"/>
          <w:bCs w:val="0"/>
          <w:sz w:val="28"/>
          <w:szCs w:val="28"/>
          <w:rtl/>
        </w:rPr>
        <w:t>التصنيفات</w:t>
      </w:r>
      <w:r w:rsidRPr="000B707E">
        <w:rPr>
          <w:b w:val="0"/>
          <w:bCs w:val="0"/>
          <w:sz w:val="28"/>
          <w:szCs w:val="28"/>
        </w:rPr>
        <w:t>.</w:t>
      </w:r>
    </w:p>
    <w:p w14:paraId="17A6FC58" w14:textId="2638C393" w:rsidR="006E1935" w:rsidRPr="006E1935" w:rsidRDefault="006E1935" w:rsidP="006E1935">
      <w:pPr>
        <w:pStyle w:val="2"/>
        <w:rPr>
          <w:rtl/>
          <w:lang w:bidi="ar-SA"/>
        </w:rPr>
      </w:pPr>
      <w:r>
        <w:rPr>
          <w:rFonts w:hint="cs"/>
          <w:rtl/>
          <w:lang w:bidi="ar-SA"/>
        </w:rPr>
        <w:t>إدارة الموظفين :</w:t>
      </w:r>
    </w:p>
    <w:p w14:paraId="2BF1A599" w14:textId="77777777" w:rsidR="006E1935" w:rsidRDefault="006E1935" w:rsidP="006E1935">
      <w:pPr>
        <w:pStyle w:val="3"/>
        <w:rPr>
          <w:rtl/>
        </w:rPr>
      </w:pPr>
      <w:r>
        <w:rPr>
          <w:rFonts w:hint="cs"/>
          <w:rtl/>
        </w:rPr>
        <w:t xml:space="preserve">الوصف والاولويات </w:t>
      </w:r>
      <w:r>
        <w:t xml:space="preserve">Description and </w:t>
      </w:r>
      <w:r w:rsidRPr="001E610A">
        <w:t>Priority</w:t>
      </w:r>
    </w:p>
    <w:p w14:paraId="1162F42A" w14:textId="7FC4861F" w:rsidR="00290F52" w:rsidRDefault="00290F52" w:rsidP="00290F52">
      <w:pPr>
        <w:pStyle w:val="a7"/>
        <w:numPr>
          <w:ilvl w:val="0"/>
          <w:numId w:val="54"/>
        </w:numPr>
      </w:pPr>
      <w:r w:rsidRPr="00290F52">
        <w:rPr>
          <w:rtl/>
        </w:rPr>
        <w:t>تمكن هذه الإدارة المسؤول من</w:t>
      </w:r>
      <w:r>
        <w:rPr>
          <w:rFonts w:hint="cs"/>
          <w:rtl/>
        </w:rPr>
        <w:t xml:space="preserve"> عرض الموظفين و</w:t>
      </w:r>
      <w:r w:rsidRPr="00290F52">
        <w:rPr>
          <w:rtl/>
        </w:rPr>
        <w:t xml:space="preserve"> إضافة موظفين جدد، تعديل بياناتهم، أو حذف حساباتهم عند الحاجة</w:t>
      </w:r>
      <w:r>
        <w:rPr>
          <w:rFonts w:hint="cs"/>
          <w:rtl/>
        </w:rPr>
        <w:t xml:space="preserve"> .</w:t>
      </w:r>
    </w:p>
    <w:p w14:paraId="1CE4209B" w14:textId="04906C97" w:rsidR="00290F52" w:rsidRPr="00290F52" w:rsidRDefault="00290F52" w:rsidP="00290F52">
      <w:pPr>
        <w:pStyle w:val="a7"/>
        <w:numPr>
          <w:ilvl w:val="0"/>
          <w:numId w:val="54"/>
        </w:numPr>
        <w:rPr>
          <w:rtl/>
        </w:rPr>
      </w:pPr>
      <w:r>
        <w:rPr>
          <w:rFonts w:hint="cs"/>
          <w:rtl/>
        </w:rPr>
        <w:t xml:space="preserve">الأولوية : عالية </w:t>
      </w:r>
    </w:p>
    <w:p w14:paraId="14CB87C2" w14:textId="77777777" w:rsidR="006E1935" w:rsidRDefault="006E1935" w:rsidP="006E1935">
      <w:pPr>
        <w:pStyle w:val="3"/>
        <w:rPr>
          <w:rtl/>
        </w:rPr>
      </w:pPr>
      <w:r w:rsidRPr="001E610A">
        <w:rPr>
          <w:rFonts w:hint="cs"/>
          <w:rtl/>
        </w:rPr>
        <w:lastRenderedPageBreak/>
        <w:t>السيناري</w:t>
      </w:r>
      <w:r w:rsidRPr="001E610A">
        <w:rPr>
          <w:rFonts w:hint="eastAsia"/>
          <w:rtl/>
        </w:rPr>
        <w:t>و</w:t>
      </w:r>
      <w:r>
        <w:rPr>
          <w:rFonts w:hint="cs"/>
          <w:rtl/>
        </w:rPr>
        <w:t xml:space="preserve"> الخاص بهذه الوظيفة </w:t>
      </w:r>
      <w:r>
        <w:t>Stimulus/Response Sequences</w:t>
      </w:r>
    </w:p>
    <w:p w14:paraId="5A542B6D" w14:textId="6171CB4A" w:rsidR="008D5B31" w:rsidRPr="00290F52" w:rsidRDefault="008D5B31" w:rsidP="008D5B31">
      <w:pPr>
        <w:numPr>
          <w:ilvl w:val="0"/>
          <w:numId w:val="55"/>
        </w:numPr>
        <w:rPr>
          <w:b/>
          <w:bCs/>
        </w:rPr>
      </w:pPr>
      <w:r>
        <w:rPr>
          <w:rFonts w:hint="cs"/>
          <w:b/>
          <w:bCs/>
          <w:rtl/>
        </w:rPr>
        <w:t>عرض بيانات الموظفين</w:t>
      </w:r>
      <w:r w:rsidRPr="008D5B31">
        <w:rPr>
          <w:rFonts w:hint="cs"/>
          <w:b/>
          <w:bCs/>
          <w:rtl/>
        </w:rPr>
        <w:t xml:space="preserve"> </w:t>
      </w:r>
      <w:r>
        <w:rPr>
          <w:b/>
          <w:bCs/>
        </w:rPr>
        <w:t xml:space="preserve">      </w:t>
      </w:r>
      <w:r w:rsidRPr="00290F52">
        <w:rPr>
          <w:b/>
          <w:bCs/>
        </w:rPr>
        <w:t>:</w:t>
      </w:r>
    </w:p>
    <w:p w14:paraId="2147CB6F" w14:textId="5C00E7BD" w:rsidR="008D5B31" w:rsidRPr="008D5B31" w:rsidRDefault="008D5B31" w:rsidP="008D5B31">
      <w:pPr>
        <w:ind w:left="720"/>
        <w:rPr>
          <w:rtl/>
          <w:lang w:bidi="ar-LY"/>
        </w:rPr>
      </w:pPr>
      <w:r>
        <w:rPr>
          <w:rFonts w:hint="cs"/>
          <w:rtl/>
          <w:lang w:bidi="ar-LY"/>
        </w:rPr>
        <w:t>عرض جدول يحتوي علي جميع بيانات  الموظفين .</w:t>
      </w:r>
    </w:p>
    <w:p w14:paraId="00D057B5" w14:textId="77777777" w:rsidR="00290F52" w:rsidRPr="00290F52" w:rsidRDefault="00290F52" w:rsidP="00290F52">
      <w:pPr>
        <w:numPr>
          <w:ilvl w:val="0"/>
          <w:numId w:val="55"/>
        </w:numPr>
        <w:rPr>
          <w:b/>
          <w:bCs/>
        </w:rPr>
      </w:pPr>
      <w:r w:rsidRPr="00290F52">
        <w:rPr>
          <w:b/>
          <w:bCs/>
          <w:rtl/>
        </w:rPr>
        <w:t>إضافة موظف جديد</w:t>
      </w:r>
      <w:r w:rsidRPr="00290F52">
        <w:rPr>
          <w:b/>
          <w:bCs/>
        </w:rPr>
        <w:t>:</w:t>
      </w:r>
    </w:p>
    <w:p w14:paraId="53C1646A" w14:textId="2DA737A5" w:rsidR="00290F52" w:rsidRPr="00290F52" w:rsidRDefault="00290F52" w:rsidP="00082D26">
      <w:pPr>
        <w:pStyle w:val="a7"/>
        <w:numPr>
          <w:ilvl w:val="0"/>
          <w:numId w:val="68"/>
        </w:numPr>
      </w:pPr>
      <w:r w:rsidRPr="00290F52">
        <w:rPr>
          <w:rtl/>
        </w:rPr>
        <w:t>يقوم المسؤول بإدخال بيانات الموظف (الاسم، البريد الإلكتروني، كلمة المرور)</w:t>
      </w:r>
      <w:r w:rsidRPr="00290F52">
        <w:t>.</w:t>
      </w:r>
    </w:p>
    <w:p w14:paraId="5E1283FC" w14:textId="77777777" w:rsidR="00290F52" w:rsidRDefault="00290F52" w:rsidP="00082D26">
      <w:pPr>
        <w:pStyle w:val="a7"/>
        <w:numPr>
          <w:ilvl w:val="0"/>
          <w:numId w:val="68"/>
        </w:numPr>
      </w:pPr>
      <w:r w:rsidRPr="00290F52">
        <w:rPr>
          <w:rtl/>
        </w:rPr>
        <w:t>تُحفظ البيانات بنجاح، ويُضاف الموظف إلى النظام</w:t>
      </w:r>
      <w:r w:rsidRPr="00290F52">
        <w:t>.</w:t>
      </w:r>
    </w:p>
    <w:p w14:paraId="40FAEC92" w14:textId="62911EA3" w:rsidR="00290F52" w:rsidRPr="00290F52" w:rsidRDefault="00290F52" w:rsidP="00082D26">
      <w:pPr>
        <w:pStyle w:val="a7"/>
        <w:numPr>
          <w:ilvl w:val="0"/>
          <w:numId w:val="68"/>
        </w:numPr>
      </w:pPr>
      <w:r w:rsidRPr="00290F52">
        <w:rPr>
          <w:rtl/>
        </w:rPr>
        <w:t>يقوم النظام بحفظ بيانات الموظف وعرض رسالة تأكيد بإتمام العملية</w:t>
      </w:r>
      <w:r w:rsidRPr="00290F52">
        <w:t>.</w:t>
      </w:r>
    </w:p>
    <w:p w14:paraId="075E3C68" w14:textId="77777777" w:rsidR="00290F52" w:rsidRPr="00290F52" w:rsidRDefault="00290F52" w:rsidP="00290F52">
      <w:pPr>
        <w:numPr>
          <w:ilvl w:val="0"/>
          <w:numId w:val="55"/>
        </w:numPr>
        <w:rPr>
          <w:b/>
          <w:bCs/>
        </w:rPr>
      </w:pPr>
      <w:r w:rsidRPr="00290F52">
        <w:rPr>
          <w:b/>
          <w:bCs/>
          <w:rtl/>
        </w:rPr>
        <w:t>تعديل بيانات موظف</w:t>
      </w:r>
      <w:r w:rsidRPr="00290F52">
        <w:rPr>
          <w:b/>
          <w:bCs/>
        </w:rPr>
        <w:t>:</w:t>
      </w:r>
    </w:p>
    <w:p w14:paraId="45401DCC" w14:textId="77777777" w:rsidR="00290F52" w:rsidRPr="00290F52" w:rsidRDefault="00290F52" w:rsidP="00082D26">
      <w:pPr>
        <w:pStyle w:val="a7"/>
        <w:numPr>
          <w:ilvl w:val="0"/>
          <w:numId w:val="69"/>
        </w:numPr>
      </w:pPr>
      <w:r w:rsidRPr="00290F52">
        <w:rPr>
          <w:rtl/>
        </w:rPr>
        <w:t>يختار المسؤول الموظف المطلوب من القائمة</w:t>
      </w:r>
      <w:r w:rsidRPr="00290F52">
        <w:t>.</w:t>
      </w:r>
    </w:p>
    <w:p w14:paraId="47C407E8" w14:textId="77777777" w:rsidR="00290F52" w:rsidRPr="00290F52" w:rsidRDefault="00290F52" w:rsidP="00082D26">
      <w:pPr>
        <w:pStyle w:val="a7"/>
        <w:numPr>
          <w:ilvl w:val="0"/>
          <w:numId w:val="69"/>
        </w:numPr>
      </w:pPr>
      <w:r w:rsidRPr="00290F52">
        <w:rPr>
          <w:rtl/>
        </w:rPr>
        <w:t>يُعدل البيانات المطلوبة (مثل البريد الإلكتروني أو كلمة المرور)</w:t>
      </w:r>
      <w:r w:rsidRPr="00290F52">
        <w:t>.</w:t>
      </w:r>
    </w:p>
    <w:p w14:paraId="46701F3B" w14:textId="77777777" w:rsidR="00290F52" w:rsidRPr="00290F52" w:rsidRDefault="00290F52" w:rsidP="00082D26">
      <w:pPr>
        <w:pStyle w:val="a7"/>
        <w:numPr>
          <w:ilvl w:val="0"/>
          <w:numId w:val="69"/>
        </w:numPr>
      </w:pPr>
      <w:r w:rsidRPr="00290F52">
        <w:rPr>
          <w:rtl/>
        </w:rPr>
        <w:t>يتم حفظ التعديلات وعرض رسالة تأكيد</w:t>
      </w:r>
      <w:r w:rsidRPr="00290F52">
        <w:t>.</w:t>
      </w:r>
    </w:p>
    <w:p w14:paraId="566AED01" w14:textId="77777777" w:rsidR="00290F52" w:rsidRPr="00290F52" w:rsidRDefault="00290F52" w:rsidP="00290F52">
      <w:pPr>
        <w:numPr>
          <w:ilvl w:val="0"/>
          <w:numId w:val="55"/>
        </w:numPr>
        <w:rPr>
          <w:b/>
          <w:bCs/>
        </w:rPr>
      </w:pPr>
      <w:r w:rsidRPr="00290F52">
        <w:rPr>
          <w:b/>
          <w:bCs/>
          <w:rtl/>
        </w:rPr>
        <w:t>حذف موظف</w:t>
      </w:r>
      <w:r w:rsidRPr="00290F52">
        <w:rPr>
          <w:b/>
          <w:bCs/>
        </w:rPr>
        <w:t>:</w:t>
      </w:r>
    </w:p>
    <w:p w14:paraId="5F131FA5" w14:textId="77777777" w:rsidR="00290F52" w:rsidRPr="00290F52" w:rsidRDefault="00290F52" w:rsidP="00A708DC">
      <w:pPr>
        <w:pStyle w:val="a7"/>
        <w:numPr>
          <w:ilvl w:val="0"/>
          <w:numId w:val="70"/>
        </w:numPr>
      </w:pPr>
      <w:r w:rsidRPr="00290F52">
        <w:rPr>
          <w:rtl/>
        </w:rPr>
        <w:t>يحدد المسؤول الموظف المطلوب حذفه</w:t>
      </w:r>
      <w:r w:rsidRPr="00290F52">
        <w:t>.</w:t>
      </w:r>
    </w:p>
    <w:p w14:paraId="7BB1E670" w14:textId="77777777" w:rsidR="00290F52" w:rsidRPr="00290F52" w:rsidRDefault="00290F52" w:rsidP="00A708DC">
      <w:pPr>
        <w:pStyle w:val="a7"/>
        <w:numPr>
          <w:ilvl w:val="0"/>
          <w:numId w:val="70"/>
        </w:numPr>
      </w:pPr>
      <w:r w:rsidRPr="00290F52">
        <w:rPr>
          <w:rtl/>
        </w:rPr>
        <w:t>يُظهر النظام رسالة تأكيد قبل الحذف</w:t>
      </w:r>
      <w:r w:rsidRPr="00290F52">
        <w:t>.</w:t>
      </w:r>
    </w:p>
    <w:p w14:paraId="72E24D4C" w14:textId="77777777" w:rsidR="00290F52" w:rsidRPr="00290F52" w:rsidRDefault="00290F52" w:rsidP="00A708DC">
      <w:pPr>
        <w:pStyle w:val="a7"/>
        <w:numPr>
          <w:ilvl w:val="0"/>
          <w:numId w:val="70"/>
        </w:numPr>
      </w:pPr>
      <w:r w:rsidRPr="00290F52">
        <w:rPr>
          <w:rtl/>
        </w:rPr>
        <w:t>بمجرد التأكيد، يتم إزالة بيانات الموظف من النظام</w:t>
      </w:r>
      <w:r w:rsidRPr="00290F52">
        <w:t>.</w:t>
      </w:r>
    </w:p>
    <w:p w14:paraId="7DF26546" w14:textId="77777777" w:rsidR="00290F52" w:rsidRPr="00290F52" w:rsidRDefault="00290F52" w:rsidP="00290F52">
      <w:pPr>
        <w:rPr>
          <w:rtl/>
        </w:rPr>
      </w:pPr>
    </w:p>
    <w:p w14:paraId="26278E8E" w14:textId="77777777" w:rsidR="00290F52" w:rsidRPr="00290F52" w:rsidRDefault="00290F52" w:rsidP="00290F52">
      <w:pPr>
        <w:rPr>
          <w:rtl/>
        </w:rPr>
      </w:pPr>
    </w:p>
    <w:p w14:paraId="3272732F" w14:textId="77777777" w:rsidR="006E1935" w:rsidRDefault="006E1935" w:rsidP="006E1935">
      <w:pPr>
        <w:pStyle w:val="3"/>
        <w:rPr>
          <w:rtl/>
        </w:rPr>
      </w:pPr>
      <w:r>
        <w:rPr>
          <w:rFonts w:hint="cs"/>
          <w:rtl/>
        </w:rPr>
        <w:t xml:space="preserve">المتطلبات الوظيفية للعنصر </w:t>
      </w:r>
      <w:r>
        <w:t>Functional Requirements</w:t>
      </w:r>
    </w:p>
    <w:p w14:paraId="51BE7B78" w14:textId="7FC7C843" w:rsidR="00290F52" w:rsidRPr="00290F52" w:rsidRDefault="00290F52" w:rsidP="00290F52">
      <w:r>
        <w:rPr>
          <w:rFonts w:hint="cs"/>
          <w:b/>
          <w:bCs/>
          <w:rtl/>
        </w:rPr>
        <w:t xml:space="preserve"> 1 - </w:t>
      </w:r>
      <w:r w:rsidRPr="00290F52">
        <w:rPr>
          <w:b/>
          <w:bCs/>
          <w:rtl/>
        </w:rPr>
        <w:t>إضافة موظف جديد</w:t>
      </w:r>
      <w:r w:rsidRPr="00290F52">
        <w:rPr>
          <w:b/>
          <w:bCs/>
        </w:rPr>
        <w:t>:</w:t>
      </w:r>
    </w:p>
    <w:p w14:paraId="13939AC4" w14:textId="77777777" w:rsidR="00290F52" w:rsidRPr="00290F52" w:rsidRDefault="00290F52" w:rsidP="00290F52">
      <w:pPr>
        <w:numPr>
          <w:ilvl w:val="0"/>
          <w:numId w:val="58"/>
        </w:numPr>
      </w:pPr>
      <w:r w:rsidRPr="00290F52">
        <w:rPr>
          <w:rtl/>
        </w:rPr>
        <w:t>يجب أن يسمح النظام للمسؤول بإضافة موظفين جدد مع إدخال البيانات التالية</w:t>
      </w:r>
      <w:r w:rsidRPr="00290F52">
        <w:t>:</w:t>
      </w:r>
    </w:p>
    <w:p w14:paraId="20A50176" w14:textId="77777777" w:rsidR="00290F52" w:rsidRPr="00290F52" w:rsidRDefault="00290F52" w:rsidP="00290F52">
      <w:pPr>
        <w:numPr>
          <w:ilvl w:val="1"/>
          <w:numId w:val="58"/>
        </w:numPr>
      </w:pPr>
      <w:r w:rsidRPr="00290F52">
        <w:rPr>
          <w:rtl/>
        </w:rPr>
        <w:t>الاسم</w:t>
      </w:r>
      <w:r w:rsidRPr="00290F52">
        <w:t>.</w:t>
      </w:r>
    </w:p>
    <w:p w14:paraId="7535BE71" w14:textId="77777777" w:rsidR="00290F52" w:rsidRPr="00290F52" w:rsidRDefault="00290F52" w:rsidP="00290F52">
      <w:pPr>
        <w:numPr>
          <w:ilvl w:val="1"/>
          <w:numId w:val="58"/>
        </w:numPr>
      </w:pPr>
      <w:r w:rsidRPr="00290F52">
        <w:rPr>
          <w:rtl/>
        </w:rPr>
        <w:t>البريد الإلكتروني (فريد وغير مكرر)</w:t>
      </w:r>
      <w:r w:rsidRPr="00290F52">
        <w:t>.</w:t>
      </w:r>
    </w:p>
    <w:p w14:paraId="29D7E632" w14:textId="77777777" w:rsidR="00290F52" w:rsidRPr="00290F52" w:rsidRDefault="00290F52" w:rsidP="00290F52">
      <w:pPr>
        <w:numPr>
          <w:ilvl w:val="1"/>
          <w:numId w:val="58"/>
        </w:numPr>
      </w:pPr>
      <w:r w:rsidRPr="00290F52">
        <w:rPr>
          <w:rtl/>
        </w:rPr>
        <w:t>كلمة المرور</w:t>
      </w:r>
      <w:r w:rsidRPr="00290F52">
        <w:t>.</w:t>
      </w:r>
    </w:p>
    <w:p w14:paraId="0D9DB2F2" w14:textId="44F06C77" w:rsidR="00290F52" w:rsidRPr="00290F52" w:rsidRDefault="00290F52" w:rsidP="00290F52">
      <w:r>
        <w:rPr>
          <w:rFonts w:hint="cs"/>
          <w:b/>
          <w:bCs/>
          <w:rtl/>
        </w:rPr>
        <w:t xml:space="preserve">2- </w:t>
      </w:r>
      <w:r w:rsidRPr="00290F52">
        <w:rPr>
          <w:b/>
          <w:bCs/>
          <w:rtl/>
        </w:rPr>
        <w:t>تعديل بيانات الموظفين</w:t>
      </w:r>
      <w:r w:rsidRPr="00290F52">
        <w:rPr>
          <w:b/>
          <w:bCs/>
        </w:rPr>
        <w:t>:</w:t>
      </w:r>
    </w:p>
    <w:p w14:paraId="75E6A369" w14:textId="77777777" w:rsidR="00290F52" w:rsidRPr="00290F52" w:rsidRDefault="00290F52" w:rsidP="00290F52">
      <w:pPr>
        <w:numPr>
          <w:ilvl w:val="0"/>
          <w:numId w:val="59"/>
        </w:numPr>
      </w:pPr>
      <w:r w:rsidRPr="00290F52">
        <w:rPr>
          <w:rtl/>
        </w:rPr>
        <w:t>يجب أن يسمح النظام للمسؤول بتعديل بيانات موظف موجود مثل</w:t>
      </w:r>
      <w:r w:rsidRPr="00290F52">
        <w:t>:</w:t>
      </w:r>
    </w:p>
    <w:p w14:paraId="2C17E782" w14:textId="77777777" w:rsidR="00290F52" w:rsidRPr="00290F52" w:rsidRDefault="00290F52" w:rsidP="00290F52">
      <w:pPr>
        <w:numPr>
          <w:ilvl w:val="1"/>
          <w:numId w:val="59"/>
        </w:numPr>
      </w:pPr>
      <w:r w:rsidRPr="00290F52">
        <w:rPr>
          <w:rtl/>
        </w:rPr>
        <w:lastRenderedPageBreak/>
        <w:t>الاسم</w:t>
      </w:r>
      <w:r w:rsidRPr="00290F52">
        <w:t>.</w:t>
      </w:r>
    </w:p>
    <w:p w14:paraId="2C194384" w14:textId="77777777" w:rsidR="00290F52" w:rsidRPr="00290F52" w:rsidRDefault="00290F52" w:rsidP="00290F52">
      <w:pPr>
        <w:numPr>
          <w:ilvl w:val="1"/>
          <w:numId w:val="59"/>
        </w:numPr>
      </w:pPr>
      <w:r w:rsidRPr="00290F52">
        <w:rPr>
          <w:rtl/>
        </w:rPr>
        <w:t>البريد الإلكتروني</w:t>
      </w:r>
      <w:r w:rsidRPr="00290F52">
        <w:t>.</w:t>
      </w:r>
    </w:p>
    <w:p w14:paraId="603FD7E6" w14:textId="77777777" w:rsidR="00290F52" w:rsidRPr="00290F52" w:rsidRDefault="00290F52" w:rsidP="00290F52">
      <w:pPr>
        <w:numPr>
          <w:ilvl w:val="1"/>
          <w:numId w:val="59"/>
        </w:numPr>
      </w:pPr>
      <w:r w:rsidRPr="00290F52">
        <w:rPr>
          <w:rtl/>
        </w:rPr>
        <w:t>كلمة المرور</w:t>
      </w:r>
      <w:r w:rsidRPr="00290F52">
        <w:t>.</w:t>
      </w:r>
    </w:p>
    <w:p w14:paraId="18226B41" w14:textId="71EAA238" w:rsidR="00290F52" w:rsidRPr="00290F52" w:rsidRDefault="00290F52" w:rsidP="00290F52">
      <w:r>
        <w:rPr>
          <w:rFonts w:hint="cs"/>
          <w:b/>
          <w:bCs/>
          <w:rtl/>
        </w:rPr>
        <w:t xml:space="preserve">3- </w:t>
      </w:r>
      <w:r w:rsidRPr="00290F52">
        <w:rPr>
          <w:b/>
          <w:bCs/>
          <w:rtl/>
        </w:rPr>
        <w:t>حذف موظف</w:t>
      </w:r>
      <w:r w:rsidRPr="00290F52">
        <w:rPr>
          <w:b/>
          <w:bCs/>
        </w:rPr>
        <w:t>:</w:t>
      </w:r>
    </w:p>
    <w:p w14:paraId="7B795D33" w14:textId="77777777" w:rsidR="00290F52" w:rsidRPr="00290F52" w:rsidRDefault="00290F52" w:rsidP="00290F52">
      <w:pPr>
        <w:numPr>
          <w:ilvl w:val="0"/>
          <w:numId w:val="60"/>
        </w:numPr>
      </w:pPr>
      <w:r w:rsidRPr="00290F52">
        <w:rPr>
          <w:rtl/>
        </w:rPr>
        <w:t>يجب أن يتمكن المسؤول من حذف موظف من النظام بعد تأكيد العملية</w:t>
      </w:r>
      <w:r w:rsidRPr="00290F52">
        <w:t>.</w:t>
      </w:r>
    </w:p>
    <w:p w14:paraId="62D13813" w14:textId="238E4689" w:rsidR="00F51C65" w:rsidRPr="00346827" w:rsidRDefault="00F51C65" w:rsidP="00F51C65">
      <w:pPr>
        <w:rPr>
          <w:rtl/>
          <w:lang w:bidi="ar-LY"/>
        </w:rPr>
      </w:pPr>
    </w:p>
    <w:p w14:paraId="22B21609" w14:textId="77777777" w:rsidR="00F51C65" w:rsidRPr="00A20BB9" w:rsidRDefault="00F51C65" w:rsidP="00F51C65">
      <w:pPr>
        <w:rPr>
          <w:lang w:bidi="ar-LY"/>
        </w:rPr>
      </w:pPr>
    </w:p>
    <w:p w14:paraId="2E100CF0" w14:textId="77777777" w:rsidR="00D63806" w:rsidRDefault="00D63806" w:rsidP="00D63806">
      <w:pPr>
        <w:pStyle w:val="1"/>
        <w:rPr>
          <w:rtl/>
        </w:rPr>
      </w:pPr>
      <w:bookmarkStart w:id="41" w:name="_Toc181815070"/>
      <w:bookmarkStart w:id="42" w:name="_Toc439994690"/>
      <w:bookmarkEnd w:id="40"/>
      <w:r>
        <w:rPr>
          <w:rFonts w:hint="cs"/>
          <w:rtl/>
        </w:rPr>
        <w:t xml:space="preserve">المتطلبات (الغير وظيفية) </w:t>
      </w:r>
      <w:r>
        <w:t>Nonfunctional Requirements</w:t>
      </w:r>
      <w:bookmarkEnd w:id="41"/>
    </w:p>
    <w:p w14:paraId="38CD290E" w14:textId="77777777" w:rsidR="00D63806" w:rsidRPr="004C3883" w:rsidRDefault="00D63806" w:rsidP="00D63806">
      <w:r w:rsidRPr="004C3883">
        <w:rPr>
          <w:rFonts w:hint="cs"/>
          <w:rtl/>
        </w:rPr>
        <w:t>في هذا الجزء يتم وصف المتطلبات الاخرى مثل متطلبات الاداء والامن وغيرها</w:t>
      </w:r>
    </w:p>
    <w:p w14:paraId="487AEEB5" w14:textId="2A0D9738" w:rsidR="00D63806" w:rsidRDefault="00D63806" w:rsidP="008D5B31">
      <w:pPr>
        <w:pStyle w:val="2"/>
        <w:rPr>
          <w:rtl/>
        </w:rPr>
      </w:pPr>
      <w:bookmarkStart w:id="43" w:name="_Toc181815073"/>
      <w:bookmarkEnd w:id="42"/>
      <w:r>
        <w:rPr>
          <w:rFonts w:hint="cs"/>
          <w:rtl/>
        </w:rPr>
        <w:t xml:space="preserve">متطلبات الامن </w:t>
      </w:r>
      <w:bookmarkStart w:id="44" w:name="_Toc439994692"/>
      <w:r>
        <w:t>Security Requirements</w:t>
      </w:r>
      <w:bookmarkEnd w:id="43"/>
      <w:bookmarkEnd w:id="44"/>
      <w:r w:rsidRPr="004C3883">
        <w:rPr>
          <w:rFonts w:hint="cs"/>
          <w:rtl/>
        </w:rPr>
        <w:t>.</w:t>
      </w:r>
    </w:p>
    <w:p w14:paraId="3A6BA4C2" w14:textId="09DC9271" w:rsidR="00E07E54" w:rsidRPr="00E07E54" w:rsidRDefault="00E07E54" w:rsidP="00E07E54">
      <w:pPr>
        <w:pStyle w:val="a7"/>
        <w:numPr>
          <w:ilvl w:val="0"/>
          <w:numId w:val="63"/>
        </w:numPr>
      </w:pPr>
      <w:r w:rsidRPr="00E07E54">
        <w:rPr>
          <w:rtl/>
        </w:rPr>
        <w:t>يجب أن يدعم النظام صلاحيات مختلفة للمستخدمين (مسؤول، موظف، عضو) لتحديد العمليات المسموح بها لكل فئة</w:t>
      </w:r>
    </w:p>
    <w:p w14:paraId="2F2474D7" w14:textId="77777777" w:rsidR="00D63806" w:rsidRDefault="00D63806" w:rsidP="00D63806">
      <w:pPr>
        <w:pStyle w:val="2"/>
        <w:rPr>
          <w:rtl/>
        </w:rPr>
      </w:pPr>
      <w:bookmarkStart w:id="45" w:name="_Toc181815074"/>
      <w:r>
        <w:rPr>
          <w:rFonts w:hint="cs"/>
          <w:rtl/>
        </w:rPr>
        <w:t xml:space="preserve">متطلبات الجودة </w:t>
      </w:r>
      <w:bookmarkStart w:id="46" w:name="_Toc439994693"/>
      <w:r>
        <w:t>Software Quality Attributes</w:t>
      </w:r>
      <w:bookmarkEnd w:id="45"/>
      <w:bookmarkEnd w:id="46"/>
    </w:p>
    <w:p w14:paraId="6F37E363" w14:textId="11D381E9" w:rsidR="00E07E54" w:rsidRPr="00E07E54" w:rsidRDefault="00E07E54" w:rsidP="00E07E54">
      <w:pPr>
        <w:pStyle w:val="a7"/>
        <w:numPr>
          <w:ilvl w:val="0"/>
          <w:numId w:val="64"/>
        </w:numPr>
        <w:rPr>
          <w:lang w:bidi="ar-LY"/>
        </w:rPr>
      </w:pPr>
      <w:r w:rsidRPr="00E07E54">
        <w:rPr>
          <w:b/>
          <w:bCs/>
          <w:rtl/>
        </w:rPr>
        <w:t>قابلية الاستخدام</w:t>
      </w:r>
      <w:r w:rsidRPr="00E07E54">
        <w:rPr>
          <w:b/>
          <w:bCs/>
          <w:lang w:bidi="ar-LY"/>
        </w:rPr>
        <w:t>:</w:t>
      </w:r>
    </w:p>
    <w:p w14:paraId="7197927B" w14:textId="77777777" w:rsidR="00E07E54" w:rsidRDefault="00E07E54" w:rsidP="00A942CD">
      <w:pPr>
        <w:numPr>
          <w:ilvl w:val="0"/>
          <w:numId w:val="65"/>
        </w:numPr>
        <w:rPr>
          <w:lang w:bidi="ar-LY"/>
        </w:rPr>
      </w:pPr>
      <w:r w:rsidRPr="00E07E54">
        <w:rPr>
          <w:rtl/>
        </w:rPr>
        <w:t>يجب أن تكون واجهة المستخدم بسيطة وسهلة الفهم</w:t>
      </w:r>
      <w:r>
        <w:rPr>
          <w:rFonts w:hint="cs"/>
          <w:rtl/>
        </w:rPr>
        <w:t>.</w:t>
      </w:r>
    </w:p>
    <w:p w14:paraId="03C911DC" w14:textId="5EFB812D" w:rsidR="00E07E54" w:rsidRPr="00E07E54" w:rsidRDefault="00E07E54" w:rsidP="00A942CD">
      <w:pPr>
        <w:numPr>
          <w:ilvl w:val="0"/>
          <w:numId w:val="65"/>
        </w:numPr>
        <w:rPr>
          <w:lang w:bidi="ar-LY"/>
        </w:rPr>
      </w:pPr>
      <w:r w:rsidRPr="00E07E54">
        <w:rPr>
          <w:b/>
          <w:bCs/>
          <w:rtl/>
        </w:rPr>
        <w:t>قابلية الصيانة</w:t>
      </w:r>
      <w:r w:rsidRPr="00E07E54">
        <w:rPr>
          <w:b/>
          <w:bCs/>
          <w:lang w:bidi="ar-LY"/>
        </w:rPr>
        <w:t>:</w:t>
      </w:r>
    </w:p>
    <w:p w14:paraId="53BECD88" w14:textId="77777777" w:rsidR="00E07E54" w:rsidRPr="00E07E54" w:rsidRDefault="00E07E54" w:rsidP="00E07E54">
      <w:pPr>
        <w:numPr>
          <w:ilvl w:val="0"/>
          <w:numId w:val="63"/>
        </w:numPr>
        <w:rPr>
          <w:lang w:bidi="ar-LY"/>
        </w:rPr>
      </w:pPr>
      <w:r w:rsidRPr="00E07E54">
        <w:rPr>
          <w:rtl/>
        </w:rPr>
        <w:t>يجب تصميم النظام بحيث يكون سهل الصيانة والتحديث</w:t>
      </w:r>
      <w:r w:rsidRPr="00E07E54">
        <w:rPr>
          <w:lang w:bidi="ar-LY"/>
        </w:rPr>
        <w:t>.</w:t>
      </w:r>
    </w:p>
    <w:p w14:paraId="59DFC57A" w14:textId="77777777" w:rsidR="00E07E54" w:rsidRPr="00E07E54" w:rsidRDefault="00E07E54" w:rsidP="00E07E54">
      <w:pPr>
        <w:numPr>
          <w:ilvl w:val="0"/>
          <w:numId w:val="63"/>
        </w:numPr>
        <w:rPr>
          <w:lang w:bidi="ar-LY"/>
        </w:rPr>
      </w:pPr>
      <w:r w:rsidRPr="00E07E54">
        <w:rPr>
          <w:rtl/>
        </w:rPr>
        <w:t>يجب توثيق الكود البرمجي بوضوح لتسهيل التعديلات المستقبلية</w:t>
      </w:r>
      <w:r w:rsidRPr="00E07E54">
        <w:rPr>
          <w:lang w:bidi="ar-LY"/>
        </w:rPr>
        <w:t>.</w:t>
      </w:r>
    </w:p>
    <w:p w14:paraId="23A5917E" w14:textId="78A7C8CF" w:rsidR="00E07E54" w:rsidRPr="00E07E54" w:rsidRDefault="00E07E54" w:rsidP="00E07E54">
      <w:pPr>
        <w:rPr>
          <w:rtl/>
          <w:lang w:bidi="ar-LY"/>
        </w:rPr>
      </w:pPr>
      <w:r w:rsidRPr="00E07E54">
        <w:rPr>
          <w:lang w:bidi="ar-LY"/>
        </w:rPr>
        <w:t xml:space="preserve">  </w:t>
      </w:r>
    </w:p>
    <w:p w14:paraId="3A3817C3" w14:textId="77777777" w:rsidR="00D63806" w:rsidRDefault="00D63806" w:rsidP="00D63806">
      <w:pPr>
        <w:pStyle w:val="2"/>
        <w:rPr>
          <w:rtl/>
        </w:rPr>
      </w:pPr>
      <w:bookmarkStart w:id="47" w:name="_Toc181815075"/>
      <w:r>
        <w:rPr>
          <w:rFonts w:hint="cs"/>
          <w:rtl/>
        </w:rPr>
        <w:lastRenderedPageBreak/>
        <w:t xml:space="preserve">قوانين العمل </w:t>
      </w:r>
      <w:bookmarkStart w:id="48" w:name="_Toc439994694"/>
      <w:r>
        <w:t>Business Rules</w:t>
      </w:r>
      <w:bookmarkEnd w:id="47"/>
      <w:bookmarkEnd w:id="48"/>
    </w:p>
    <w:p w14:paraId="09C4BB7A" w14:textId="77777777" w:rsidR="008D5B31" w:rsidRDefault="008D5B31" w:rsidP="008D5B31">
      <w:pPr>
        <w:pStyle w:val="3"/>
        <w:rPr>
          <w:rtl/>
          <w:lang w:bidi="ar-LY"/>
        </w:rPr>
      </w:pPr>
      <w:r>
        <w:rPr>
          <w:rtl/>
          <w:lang w:bidi="ar-LY"/>
        </w:rPr>
        <w:t>إدارة إعطاء الصلاحيات في نظام المكتبة</w:t>
      </w:r>
    </w:p>
    <w:p w14:paraId="13FE4A54" w14:textId="04DECFC8" w:rsidR="008D5B31" w:rsidRDefault="008D5B31" w:rsidP="008D5B31">
      <w:pPr>
        <w:rPr>
          <w:rtl/>
          <w:lang w:bidi="ar-LY"/>
        </w:rPr>
      </w:pPr>
      <w:r>
        <w:rPr>
          <w:rtl/>
          <w:lang w:bidi="ar-LY"/>
        </w:rPr>
        <w:t>إدارة الصلاحيات تهدف إلى التحكم في المهام التي يمكن لكل فئة من المستخدمين تنفيذها داخل النظام. يتم تقسيم المستخدمين في المكتبة إلى ثلاث فئات رئيسية: المسؤول، الموظف،</w:t>
      </w:r>
      <w:r w:rsidR="00FE287D">
        <w:rPr>
          <w:rFonts w:hint="cs"/>
          <w:rtl/>
          <w:lang w:bidi="ar-LY"/>
        </w:rPr>
        <w:t xml:space="preserve"> </w:t>
      </w:r>
      <w:r w:rsidR="00A708DC">
        <w:rPr>
          <w:rFonts w:hint="cs"/>
          <w:rtl/>
          <w:lang w:bidi="ar-LY"/>
        </w:rPr>
        <w:t xml:space="preserve">العضو </w:t>
      </w:r>
      <w:r>
        <w:rPr>
          <w:rtl/>
          <w:lang w:bidi="ar-LY"/>
        </w:rPr>
        <w:t>. لكل فئة مجموعة من الصلاحيات التي تناسب أدوارها.</w:t>
      </w:r>
    </w:p>
    <w:p w14:paraId="64134FB0" w14:textId="77777777" w:rsidR="008D5B31" w:rsidRDefault="008D5B31" w:rsidP="008D5B31">
      <w:pPr>
        <w:rPr>
          <w:rtl/>
          <w:lang w:bidi="ar-LY"/>
        </w:rPr>
      </w:pPr>
      <w:r>
        <w:rPr>
          <w:rtl/>
          <w:lang w:bidi="ar-LY"/>
        </w:rPr>
        <w:t>1</w:t>
      </w:r>
      <w:r w:rsidRPr="008D5B31">
        <w:rPr>
          <w:b/>
          <w:bCs/>
          <w:rtl/>
          <w:lang w:bidi="ar-LY"/>
        </w:rPr>
        <w:t>. المسؤول (</w:t>
      </w:r>
      <w:r w:rsidRPr="008D5B31">
        <w:rPr>
          <w:b/>
          <w:bCs/>
          <w:lang w:bidi="ar-LY"/>
        </w:rPr>
        <w:t>Admin</w:t>
      </w:r>
      <w:r w:rsidRPr="008D5B31">
        <w:rPr>
          <w:b/>
          <w:bCs/>
          <w:rtl/>
          <w:lang w:bidi="ar-LY"/>
        </w:rPr>
        <w:t>)</w:t>
      </w:r>
    </w:p>
    <w:p w14:paraId="53E4F0F9" w14:textId="77777777" w:rsidR="008D5B31" w:rsidRDefault="008D5B31" w:rsidP="008D5B31">
      <w:pPr>
        <w:pStyle w:val="a7"/>
        <w:numPr>
          <w:ilvl w:val="0"/>
          <w:numId w:val="62"/>
        </w:numPr>
        <w:rPr>
          <w:rtl/>
          <w:lang w:bidi="ar-LY"/>
        </w:rPr>
      </w:pPr>
      <w:r>
        <w:rPr>
          <w:rtl/>
          <w:lang w:bidi="ar-LY"/>
        </w:rPr>
        <w:t>الوصف:</w:t>
      </w:r>
    </w:p>
    <w:p w14:paraId="426879AE" w14:textId="28CB633E" w:rsidR="000A1116" w:rsidRDefault="00FE287D" w:rsidP="00FE287D">
      <w:pPr>
        <w:ind w:left="360"/>
        <w:rPr>
          <w:lang w:bidi="ar-LY"/>
        </w:rPr>
      </w:pPr>
      <w:r w:rsidRPr="00FE287D">
        <w:rPr>
          <w:rtl/>
        </w:rPr>
        <w:t>المسؤول هو المستخدم ا</w:t>
      </w:r>
      <w:r w:rsidR="000A1116">
        <w:rPr>
          <w:rFonts w:hint="cs"/>
          <w:rtl/>
        </w:rPr>
        <w:t>لاع</w:t>
      </w:r>
      <w:r w:rsidRPr="00FE287D">
        <w:rPr>
          <w:rtl/>
        </w:rPr>
        <w:t>لى مستوى في النظام، يمتلك كافة الص</w:t>
      </w:r>
      <w:r w:rsidR="000A1116">
        <w:rPr>
          <w:rFonts w:hint="cs"/>
          <w:rtl/>
        </w:rPr>
        <w:t>لا</w:t>
      </w:r>
      <w:r w:rsidRPr="00FE287D">
        <w:rPr>
          <w:rtl/>
        </w:rPr>
        <w:t xml:space="preserve">حيات ويشرف على إدارة جميع العمليات. مع العلم ان اسم المستخدم وكلمة المرور </w:t>
      </w:r>
      <w:r w:rsidRPr="000A1116">
        <w:rPr>
          <w:b/>
          <w:bCs/>
          <w:color w:val="FF0000"/>
          <w:rtl/>
        </w:rPr>
        <w:t>الخاصه بالمسؤول</w:t>
      </w:r>
      <w:r w:rsidR="000A1116" w:rsidRPr="000A1116">
        <w:rPr>
          <w:rFonts w:hint="cs"/>
          <w:b/>
          <w:bCs/>
          <w:color w:val="FF0000"/>
          <w:rtl/>
        </w:rPr>
        <w:t xml:space="preserve"> وليس الموظفين او الأعضاء</w:t>
      </w:r>
      <w:r w:rsidR="000A1116">
        <w:rPr>
          <w:rFonts w:hint="cs"/>
          <w:color w:val="FF0000"/>
          <w:rtl/>
        </w:rPr>
        <w:t xml:space="preserve"> </w:t>
      </w:r>
      <w:r w:rsidRPr="00FE287D">
        <w:rPr>
          <w:rtl/>
        </w:rPr>
        <w:t>يتم إعطائها من قبل المبرمج مباشرة او الفريق المشرف علي النظام علي سبيل المثال</w:t>
      </w:r>
      <w:r w:rsidRPr="00FE287D">
        <w:rPr>
          <w:lang w:bidi="ar-LY"/>
        </w:rPr>
        <w:t xml:space="preserve"> admin , A</w:t>
      </w:r>
      <w:r w:rsidR="000A1116">
        <w:rPr>
          <w:lang w:bidi="ar-LY"/>
        </w:rPr>
        <w:t xml:space="preserve">dmin </w:t>
      </w:r>
    </w:p>
    <w:p w14:paraId="469C800C" w14:textId="77777777" w:rsidR="000A1116" w:rsidRDefault="000A1116" w:rsidP="00FE287D">
      <w:pPr>
        <w:ind w:left="360"/>
        <w:rPr>
          <w:rtl/>
          <w:lang w:bidi="ar-LY"/>
        </w:rPr>
      </w:pPr>
    </w:p>
    <w:p w14:paraId="0757DED8" w14:textId="1A8383EA" w:rsidR="008D5B31" w:rsidRDefault="008D5B31" w:rsidP="000A1116">
      <w:pPr>
        <w:pStyle w:val="a7"/>
        <w:numPr>
          <w:ilvl w:val="0"/>
          <w:numId w:val="62"/>
        </w:numPr>
        <w:rPr>
          <w:rtl/>
          <w:lang w:bidi="ar-LY"/>
        </w:rPr>
      </w:pPr>
      <w:r>
        <w:rPr>
          <w:rtl/>
          <w:lang w:bidi="ar-LY"/>
        </w:rPr>
        <w:t>الصلاحيات:</w:t>
      </w:r>
      <w:r>
        <w:rPr>
          <w:rFonts w:hint="cs"/>
          <w:rtl/>
          <w:lang w:bidi="ar-LY"/>
        </w:rPr>
        <w:t xml:space="preserve"> </w:t>
      </w:r>
    </w:p>
    <w:p w14:paraId="510CCAD3" w14:textId="77777777" w:rsidR="008D5B31" w:rsidRDefault="008D5B31" w:rsidP="008D5B31">
      <w:pPr>
        <w:rPr>
          <w:rtl/>
          <w:lang w:bidi="ar-LY"/>
        </w:rPr>
      </w:pPr>
    </w:p>
    <w:p w14:paraId="72CDEFFE" w14:textId="77777777" w:rsidR="008D5B31" w:rsidRDefault="008D5B31" w:rsidP="008D5B31">
      <w:pPr>
        <w:rPr>
          <w:rtl/>
          <w:lang w:bidi="ar-LY"/>
        </w:rPr>
      </w:pPr>
      <w:r>
        <w:rPr>
          <w:rtl/>
          <w:lang w:bidi="ar-LY"/>
        </w:rPr>
        <w:t>إضافة وتعديل وحذف الكتب من قاعدة البيانات.</w:t>
      </w:r>
    </w:p>
    <w:p w14:paraId="617CE054" w14:textId="77777777" w:rsidR="008D5B31" w:rsidRDefault="008D5B31" w:rsidP="008D5B31">
      <w:pPr>
        <w:rPr>
          <w:rtl/>
          <w:lang w:bidi="ar-LY"/>
        </w:rPr>
      </w:pPr>
      <w:r>
        <w:rPr>
          <w:rtl/>
          <w:lang w:bidi="ar-LY"/>
        </w:rPr>
        <w:t>إدارة الأعضاء (إضافة أعضاء جدد، تعديل بياناتهم، أو حذفهم).</w:t>
      </w:r>
    </w:p>
    <w:p w14:paraId="0EB6D681" w14:textId="77777777" w:rsidR="008D5B31" w:rsidRDefault="008D5B31" w:rsidP="008D5B31">
      <w:pPr>
        <w:rPr>
          <w:rtl/>
          <w:lang w:bidi="ar-LY"/>
        </w:rPr>
      </w:pPr>
      <w:r>
        <w:rPr>
          <w:rtl/>
          <w:lang w:bidi="ar-LY"/>
        </w:rPr>
        <w:t>إدارة الموظفين (إنشاء حسابات الموظفين وتحديد صلاحياتهم).</w:t>
      </w:r>
    </w:p>
    <w:p w14:paraId="7C330023" w14:textId="174FBA21" w:rsidR="008D5B31" w:rsidRDefault="008D5B31" w:rsidP="008D5B31">
      <w:pPr>
        <w:rPr>
          <w:rtl/>
          <w:lang w:bidi="ar-LY"/>
        </w:rPr>
      </w:pPr>
      <w:r>
        <w:rPr>
          <w:rtl/>
          <w:lang w:bidi="ar-LY"/>
        </w:rPr>
        <w:t>إدارة التصنيفات (إضافة تصنيفات جديدة، تعديلها، أو حذفها).</w:t>
      </w:r>
    </w:p>
    <w:p w14:paraId="6AE3D31F" w14:textId="77777777" w:rsidR="008D5B31" w:rsidRPr="008D5B31" w:rsidRDefault="008D5B31" w:rsidP="008D5B31">
      <w:pPr>
        <w:rPr>
          <w:b/>
          <w:bCs/>
          <w:rtl/>
          <w:lang w:bidi="ar-LY"/>
        </w:rPr>
      </w:pPr>
      <w:r w:rsidRPr="008D5B31">
        <w:rPr>
          <w:b/>
          <w:bCs/>
          <w:rtl/>
          <w:lang w:bidi="ar-LY"/>
        </w:rPr>
        <w:t>• الموظف (</w:t>
      </w:r>
      <w:r w:rsidRPr="008D5B31">
        <w:rPr>
          <w:b/>
          <w:bCs/>
          <w:lang w:bidi="ar-LY"/>
        </w:rPr>
        <w:t>Staff</w:t>
      </w:r>
      <w:r w:rsidRPr="008D5B31">
        <w:rPr>
          <w:b/>
          <w:bCs/>
          <w:rtl/>
          <w:lang w:bidi="ar-LY"/>
        </w:rPr>
        <w:t>)</w:t>
      </w:r>
    </w:p>
    <w:p w14:paraId="412736F6" w14:textId="0B43707C" w:rsidR="008D5B31" w:rsidRDefault="008D5B31" w:rsidP="008D5B31">
      <w:pPr>
        <w:pStyle w:val="a7"/>
        <w:numPr>
          <w:ilvl w:val="1"/>
          <w:numId w:val="62"/>
        </w:numPr>
        <w:rPr>
          <w:rtl/>
          <w:lang w:bidi="ar-LY"/>
        </w:rPr>
      </w:pPr>
      <w:r>
        <w:rPr>
          <w:rtl/>
          <w:lang w:bidi="ar-LY"/>
        </w:rPr>
        <w:t>الوصف:</w:t>
      </w:r>
    </w:p>
    <w:p w14:paraId="18744806" w14:textId="77777777" w:rsidR="008D5B31" w:rsidRDefault="008D5B31" w:rsidP="008D5B31">
      <w:pPr>
        <w:rPr>
          <w:rtl/>
          <w:lang w:bidi="ar-LY"/>
        </w:rPr>
      </w:pPr>
      <w:r>
        <w:rPr>
          <w:rtl/>
          <w:lang w:bidi="ar-LY"/>
        </w:rPr>
        <w:t>الموظف هو المستخدم المسؤول عن إدارة العمليات اليومية للمكتبة مثل تسجيل الاستعارات والإرجاع.</w:t>
      </w:r>
    </w:p>
    <w:p w14:paraId="3FFBBAB0" w14:textId="43A39E40" w:rsidR="008D5B31" w:rsidRDefault="008D5B31" w:rsidP="008D5B31">
      <w:pPr>
        <w:pStyle w:val="a7"/>
        <w:numPr>
          <w:ilvl w:val="1"/>
          <w:numId w:val="62"/>
        </w:numPr>
        <w:rPr>
          <w:rtl/>
          <w:lang w:bidi="ar-LY"/>
        </w:rPr>
      </w:pPr>
      <w:r>
        <w:rPr>
          <w:rtl/>
          <w:lang w:bidi="ar-LY"/>
        </w:rPr>
        <w:t>الصلاحيات:</w:t>
      </w:r>
    </w:p>
    <w:p w14:paraId="253C29F3" w14:textId="1B9095BF" w:rsidR="008D5B31" w:rsidRDefault="008D5B31" w:rsidP="00627032">
      <w:pPr>
        <w:rPr>
          <w:rtl/>
          <w:lang w:bidi="ar-LY"/>
        </w:rPr>
      </w:pPr>
      <w:r>
        <w:rPr>
          <w:rtl/>
          <w:lang w:bidi="ar-LY"/>
        </w:rPr>
        <w:t>1. تسجيل عمليات استعارة الكتب وإرجاعه</w:t>
      </w:r>
      <w:r>
        <w:rPr>
          <w:rFonts w:hint="cs"/>
          <w:rtl/>
          <w:lang w:bidi="ar-LY"/>
        </w:rPr>
        <w:t>ا.</w:t>
      </w:r>
    </w:p>
    <w:p w14:paraId="10222107" w14:textId="28449E12" w:rsidR="008D5B31" w:rsidRDefault="00627032" w:rsidP="008D5B31">
      <w:pPr>
        <w:rPr>
          <w:rtl/>
          <w:lang w:bidi="ar-LY"/>
        </w:rPr>
      </w:pPr>
      <w:r>
        <w:rPr>
          <w:rFonts w:hint="cs"/>
          <w:rtl/>
          <w:lang w:bidi="ar-LY"/>
        </w:rPr>
        <w:t>2</w:t>
      </w:r>
      <w:r w:rsidR="008D5B31">
        <w:rPr>
          <w:rtl/>
          <w:lang w:bidi="ar-LY"/>
        </w:rPr>
        <w:t>. إضافة عضو و</w:t>
      </w:r>
      <w:r w:rsidR="008D5B31">
        <w:rPr>
          <w:rFonts w:hint="cs"/>
          <w:rtl/>
          <w:lang w:bidi="ar-LY"/>
        </w:rPr>
        <w:t xml:space="preserve">تعديله وحذفه </w:t>
      </w:r>
      <w:r w:rsidR="008D5B31">
        <w:rPr>
          <w:rtl/>
          <w:lang w:bidi="ar-LY"/>
        </w:rPr>
        <w:t>.</w:t>
      </w:r>
    </w:p>
    <w:p w14:paraId="0859C38B" w14:textId="6676EBC3" w:rsidR="008D5B31" w:rsidRDefault="00627032" w:rsidP="008D5B31">
      <w:pPr>
        <w:rPr>
          <w:rtl/>
          <w:lang w:bidi="ar-LY"/>
        </w:rPr>
      </w:pPr>
      <w:r>
        <w:rPr>
          <w:rFonts w:hint="cs"/>
          <w:rtl/>
          <w:lang w:bidi="ar-LY"/>
        </w:rPr>
        <w:t>3</w:t>
      </w:r>
      <w:r w:rsidR="008D5B31">
        <w:rPr>
          <w:rtl/>
          <w:lang w:bidi="ar-LY"/>
        </w:rPr>
        <w:t xml:space="preserve">. إضافة كتاب </w:t>
      </w:r>
      <w:r w:rsidR="008D5B31">
        <w:rPr>
          <w:rFonts w:hint="cs"/>
          <w:rtl/>
          <w:lang w:bidi="ar-LY"/>
        </w:rPr>
        <w:t xml:space="preserve">وتعديله وحذفه </w:t>
      </w:r>
      <w:r w:rsidR="008D5B31">
        <w:rPr>
          <w:rtl/>
          <w:lang w:bidi="ar-LY"/>
        </w:rPr>
        <w:t>.</w:t>
      </w:r>
    </w:p>
    <w:p w14:paraId="76AF4F3C" w14:textId="4FE7049E" w:rsidR="008D5B31" w:rsidRDefault="00627032" w:rsidP="008D5B31">
      <w:pPr>
        <w:rPr>
          <w:rtl/>
          <w:lang w:bidi="ar-LY"/>
        </w:rPr>
      </w:pPr>
      <w:r>
        <w:rPr>
          <w:rFonts w:hint="cs"/>
          <w:rtl/>
          <w:lang w:bidi="ar-LY"/>
        </w:rPr>
        <w:t>4</w:t>
      </w:r>
      <w:r w:rsidR="008D5B31">
        <w:rPr>
          <w:rtl/>
          <w:lang w:bidi="ar-LY"/>
        </w:rPr>
        <w:t>. عرض تفاصيل الأعضاء والكتب</w:t>
      </w:r>
      <w:r w:rsidR="008D5B31">
        <w:rPr>
          <w:rFonts w:hint="cs"/>
          <w:rtl/>
          <w:lang w:bidi="ar-LY"/>
        </w:rPr>
        <w:t xml:space="preserve"> .</w:t>
      </w:r>
    </w:p>
    <w:p w14:paraId="2BFA0AF8" w14:textId="2D4E81F5" w:rsidR="00627032" w:rsidRDefault="00627032" w:rsidP="008D5B31">
      <w:pPr>
        <w:rPr>
          <w:lang w:bidi="ar-LY"/>
        </w:rPr>
      </w:pPr>
      <w:r>
        <w:rPr>
          <w:rFonts w:hint="cs"/>
          <w:rtl/>
          <w:lang w:bidi="ar-LY"/>
        </w:rPr>
        <w:lastRenderedPageBreak/>
        <w:t>5</w:t>
      </w:r>
      <w:r>
        <w:rPr>
          <w:lang w:bidi="ar-LY"/>
        </w:rPr>
        <w:t>.</w:t>
      </w:r>
      <w:r>
        <w:rPr>
          <w:rFonts w:hint="cs"/>
          <w:rtl/>
          <w:lang w:bidi="ar-LY"/>
        </w:rPr>
        <w:t xml:space="preserve"> إضافة وتحديث وحذف التصنيفات </w:t>
      </w:r>
    </w:p>
    <w:p w14:paraId="74BC033B" w14:textId="1C030851" w:rsidR="00A708DC" w:rsidRDefault="00A708DC" w:rsidP="008D5B31">
      <w:pPr>
        <w:rPr>
          <w:rtl/>
          <w:lang w:bidi="ar-LY"/>
        </w:rPr>
      </w:pPr>
      <w:r w:rsidRPr="008D5B31">
        <w:rPr>
          <w:b/>
          <w:bCs/>
          <w:rtl/>
          <w:lang w:bidi="ar-LY"/>
        </w:rPr>
        <w:t>ال</w:t>
      </w:r>
      <w:r>
        <w:rPr>
          <w:rFonts w:hint="cs"/>
          <w:b/>
          <w:bCs/>
          <w:rtl/>
          <w:lang w:bidi="ar-LY"/>
        </w:rPr>
        <w:t>عضو</w:t>
      </w:r>
      <w:r w:rsidRPr="008D5B31">
        <w:rPr>
          <w:b/>
          <w:bCs/>
          <w:rtl/>
          <w:lang w:bidi="ar-LY"/>
        </w:rPr>
        <w:t xml:space="preserve"> (</w:t>
      </w:r>
      <w:r>
        <w:rPr>
          <w:b/>
          <w:bCs/>
          <w:lang w:bidi="ar-LY"/>
        </w:rPr>
        <w:t>member</w:t>
      </w:r>
      <w:r w:rsidRPr="008D5B31">
        <w:rPr>
          <w:b/>
          <w:bCs/>
          <w:rtl/>
          <w:lang w:bidi="ar-LY"/>
        </w:rPr>
        <w:t>)</w:t>
      </w:r>
    </w:p>
    <w:p w14:paraId="59B0C2BB" w14:textId="77777777" w:rsidR="00A708DC" w:rsidRDefault="00A708DC" w:rsidP="00A708DC">
      <w:pPr>
        <w:pStyle w:val="a7"/>
        <w:numPr>
          <w:ilvl w:val="1"/>
          <w:numId w:val="62"/>
        </w:numPr>
        <w:rPr>
          <w:rtl/>
          <w:lang w:bidi="ar-LY"/>
        </w:rPr>
      </w:pPr>
      <w:r>
        <w:rPr>
          <w:rtl/>
          <w:lang w:bidi="ar-LY"/>
        </w:rPr>
        <w:t>الوصف:</w:t>
      </w:r>
    </w:p>
    <w:p w14:paraId="23E9C17E" w14:textId="25A9C90C" w:rsidR="00A708DC" w:rsidRDefault="00A708DC" w:rsidP="008D5B31">
      <w:pPr>
        <w:rPr>
          <w:rtl/>
          <w:lang w:bidi="ar-LY"/>
        </w:rPr>
      </w:pPr>
      <w:r>
        <w:rPr>
          <w:rFonts w:hint="cs"/>
          <w:rtl/>
          <w:lang w:bidi="ar-LY"/>
        </w:rPr>
        <w:t xml:space="preserve">العضو هو الشخص الذي قام بإستعارة الكتاب </w:t>
      </w:r>
    </w:p>
    <w:p w14:paraId="4F9C2902" w14:textId="77777777" w:rsidR="00A708DC" w:rsidRDefault="00A708DC" w:rsidP="00A708DC">
      <w:pPr>
        <w:pStyle w:val="a7"/>
        <w:numPr>
          <w:ilvl w:val="1"/>
          <w:numId w:val="62"/>
        </w:numPr>
        <w:rPr>
          <w:rtl/>
          <w:lang w:bidi="ar-LY"/>
        </w:rPr>
      </w:pPr>
      <w:r>
        <w:rPr>
          <w:rtl/>
          <w:lang w:bidi="ar-LY"/>
        </w:rPr>
        <w:t>الصلاحيات:</w:t>
      </w:r>
    </w:p>
    <w:p w14:paraId="43AFF022" w14:textId="03EBB6FE" w:rsidR="00A708DC" w:rsidRDefault="00A708DC" w:rsidP="008D5B31">
      <w:pPr>
        <w:rPr>
          <w:rtl/>
          <w:lang w:bidi="ar-LY"/>
        </w:rPr>
      </w:pPr>
      <w:r>
        <w:rPr>
          <w:rFonts w:hint="cs"/>
          <w:rtl/>
          <w:lang w:bidi="ar-LY"/>
        </w:rPr>
        <w:t xml:space="preserve">عرض جميع الكتب التي قام بإستعارتها فقط مع تنبيه </w:t>
      </w:r>
    </w:p>
    <w:p w14:paraId="2E663C49" w14:textId="19B4B4F5" w:rsidR="003215DE" w:rsidRDefault="003215DE" w:rsidP="003215DE">
      <w:pPr>
        <w:pStyle w:val="1"/>
        <w:rPr>
          <w:rtl/>
        </w:rPr>
      </w:pPr>
      <w:r>
        <w:rPr>
          <w:rFonts w:hint="cs"/>
          <w:rtl/>
        </w:rPr>
        <w:t>ملاحظات :</w:t>
      </w:r>
    </w:p>
    <w:p w14:paraId="752F4AFD" w14:textId="1C05D49D" w:rsidR="003215DE" w:rsidRDefault="003215DE" w:rsidP="003215DE">
      <w:pPr>
        <w:pStyle w:val="a7"/>
        <w:numPr>
          <w:ilvl w:val="0"/>
          <w:numId w:val="61"/>
        </w:numPr>
        <w:rPr>
          <w:lang w:bidi="ar-LY"/>
        </w:rPr>
      </w:pPr>
      <w:r>
        <w:rPr>
          <w:rFonts w:hint="cs"/>
          <w:rtl/>
          <w:lang w:bidi="ar-LY"/>
        </w:rPr>
        <w:t>السلوكيات الخاصه بالعضو:</w:t>
      </w:r>
    </w:p>
    <w:p w14:paraId="53B4C579" w14:textId="195386B1" w:rsidR="003215DE" w:rsidRDefault="003215DE" w:rsidP="003215DE">
      <w:pPr>
        <w:pStyle w:val="a7"/>
        <w:numPr>
          <w:ilvl w:val="0"/>
          <w:numId w:val="71"/>
        </w:numPr>
        <w:rPr>
          <w:lang w:bidi="ar-LY"/>
        </w:rPr>
      </w:pPr>
      <w:r>
        <w:rPr>
          <w:rFonts w:hint="cs"/>
          <w:rtl/>
          <w:lang w:bidi="ar-LY"/>
        </w:rPr>
        <w:t>يقوم العضو بالذهاب الي موظف المكتبة لانشاء حساب بكامل بياناته , وتعيين كلمة المرور الخاصه به من قبل الموظف .</w:t>
      </w:r>
    </w:p>
    <w:p w14:paraId="01888669" w14:textId="2E343A79" w:rsidR="003215DE" w:rsidRDefault="003215DE" w:rsidP="003215DE">
      <w:pPr>
        <w:pStyle w:val="a7"/>
        <w:numPr>
          <w:ilvl w:val="0"/>
          <w:numId w:val="71"/>
        </w:numPr>
        <w:rPr>
          <w:lang w:bidi="ar-LY"/>
        </w:rPr>
      </w:pPr>
      <w:r>
        <w:rPr>
          <w:rFonts w:hint="cs"/>
          <w:rtl/>
          <w:lang w:bidi="ar-LY"/>
        </w:rPr>
        <w:t>يقوم العضو بطلب استعارة من موظف المكتبة الذي يقوم بإنشاء استعارة جديدة للعضو مع كامل بيانات الاستعارة , ويتم تسليم الكتاب وفق قوانين العمل .</w:t>
      </w:r>
    </w:p>
    <w:p w14:paraId="0DC80C9B" w14:textId="01E388A2" w:rsidR="003215DE" w:rsidRDefault="003215DE" w:rsidP="0039185E">
      <w:pPr>
        <w:pStyle w:val="a7"/>
        <w:numPr>
          <w:ilvl w:val="0"/>
          <w:numId w:val="71"/>
        </w:numPr>
        <w:rPr>
          <w:lang w:bidi="ar-LY"/>
        </w:rPr>
      </w:pPr>
      <w:r>
        <w:rPr>
          <w:rFonts w:hint="cs"/>
          <w:rtl/>
          <w:lang w:bidi="ar-LY"/>
        </w:rPr>
        <w:t>يمكن للعضو ان يقوم بالدخول علي نظام المكتبة والتي ستظهر له قائمة بالكتب التي استعارها مع بيانات الكتب فقط ولا يمكنه اجراء أي عملية اخري .</w:t>
      </w:r>
    </w:p>
    <w:p w14:paraId="1BB3526E" w14:textId="00D8A9C2" w:rsidR="003215DE" w:rsidRPr="003215DE" w:rsidRDefault="003215DE" w:rsidP="003215DE">
      <w:pPr>
        <w:pStyle w:val="a7"/>
        <w:rPr>
          <w:szCs w:val="24"/>
          <w:rtl/>
          <w:lang w:bidi="ar-LY"/>
        </w:rPr>
      </w:pPr>
    </w:p>
    <w:p w14:paraId="34B10093" w14:textId="77777777" w:rsidR="003215DE" w:rsidRPr="003215DE" w:rsidRDefault="003215DE" w:rsidP="003215DE">
      <w:pPr>
        <w:rPr>
          <w:rtl/>
          <w:lang w:bidi="ar-LY"/>
        </w:rPr>
      </w:pPr>
    </w:p>
    <w:p w14:paraId="7F10464F" w14:textId="77777777" w:rsidR="003215DE" w:rsidRDefault="003215DE" w:rsidP="008D5B31">
      <w:pPr>
        <w:rPr>
          <w:rtl/>
          <w:lang w:bidi="ar-LY"/>
        </w:rPr>
      </w:pPr>
    </w:p>
    <w:p w14:paraId="294E9A02" w14:textId="77777777" w:rsidR="00D63806" w:rsidRDefault="00D63806" w:rsidP="00D63806">
      <w:pPr>
        <w:pStyle w:val="template"/>
        <w:rPr>
          <w:lang w:bidi="ar-LY"/>
        </w:rPr>
      </w:pPr>
    </w:p>
    <w:p w14:paraId="4776FBDE" w14:textId="77777777" w:rsidR="00D63806" w:rsidRDefault="00D63806" w:rsidP="00D63806">
      <w:pPr>
        <w:pStyle w:val="template"/>
        <w:rPr>
          <w:lang w:bidi="ar-LY"/>
        </w:rPr>
      </w:pPr>
    </w:p>
    <w:p w14:paraId="600D0343" w14:textId="0D50779A" w:rsidR="007A20D3" w:rsidRPr="006347F3" w:rsidRDefault="007A20D3" w:rsidP="00D63806"/>
    <w:sectPr w:rsidR="007A20D3" w:rsidRPr="006347F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04EE6" w14:textId="77777777" w:rsidR="00186D95" w:rsidRDefault="00186D95" w:rsidP="004C3883">
      <w:r>
        <w:separator/>
      </w:r>
    </w:p>
  </w:endnote>
  <w:endnote w:type="continuationSeparator" w:id="0">
    <w:p w14:paraId="34FF845A" w14:textId="77777777" w:rsidR="00186D95" w:rsidRDefault="00186D95"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B60E2"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A40D7"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AEA52" w14:textId="77777777" w:rsidR="00186D95" w:rsidRDefault="00186D95" w:rsidP="004C3883">
      <w:r>
        <w:separator/>
      </w:r>
    </w:p>
  </w:footnote>
  <w:footnote w:type="continuationSeparator" w:id="0">
    <w:p w14:paraId="1746D956" w14:textId="77777777" w:rsidR="00186D95" w:rsidRDefault="00186D95"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99856" w14:textId="1D5BA4A8" w:rsidR="004C3883" w:rsidRDefault="004C3883" w:rsidP="004C3883">
    <w:pPr>
      <w:pStyle w:val="a4"/>
    </w:pPr>
    <w:r>
      <w:t>Software</w:t>
    </w:r>
    <w:r>
      <w:rPr>
        <w:sz w:val="24"/>
      </w:rPr>
      <w:t xml:space="preserve"> </w:t>
    </w:r>
    <w:r>
      <w:t xml:space="preserve">Requirements Specification for </w:t>
    </w:r>
    <w:r w:rsidR="008A7C01" w:rsidRPr="008A7C01">
      <w:t>Library management system</w:t>
    </w:r>
    <w:r>
      <w:tab/>
    </w:r>
    <w:r>
      <w:tab/>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5BFA0" w14:textId="6E3A3710" w:rsidR="004C3883" w:rsidRDefault="008A7C01" w:rsidP="004C3883">
    <w:pPr>
      <w:pStyle w:val="a4"/>
    </w:pPr>
    <w:r>
      <w:t>Software</w:t>
    </w:r>
    <w:r>
      <w:rPr>
        <w:sz w:val="24"/>
      </w:rPr>
      <w:t xml:space="preserve"> </w:t>
    </w:r>
    <w:r>
      <w:t xml:space="preserve">Requirements Specification for </w:t>
    </w:r>
    <w:r w:rsidRPr="008A7C01">
      <w:t>Library management system</w:t>
    </w:r>
    <w:r w:rsidR="004C3883">
      <w:tab/>
      <w:t xml:space="preserve">Page </w:t>
    </w:r>
    <w:r w:rsidR="004C3883">
      <w:fldChar w:fldCharType="begin"/>
    </w:r>
    <w:r w:rsidR="004C3883">
      <w:instrText xml:space="preserve"> PAGE  \* MERGEFORMAT </w:instrText>
    </w:r>
    <w:r w:rsidR="004C3883">
      <w:fldChar w:fldCharType="separate"/>
    </w:r>
    <w:r w:rsidR="004C3883">
      <w:t>1</w:t>
    </w:r>
    <w:r w:rsidR="004C388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C6081B"/>
    <w:multiLevelType w:val="multilevel"/>
    <w:tmpl w:val="CF22FA7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F64"/>
    <w:multiLevelType w:val="hybridMultilevel"/>
    <w:tmpl w:val="838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40434"/>
    <w:multiLevelType w:val="multilevel"/>
    <w:tmpl w:val="20FA7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61AAF"/>
    <w:multiLevelType w:val="multilevel"/>
    <w:tmpl w:val="7AAA47FC"/>
    <w:lvl w:ilvl="0">
      <w:start w:val="1"/>
      <w:numFmt w:val="decimal"/>
      <w:lvlText w:val="%1."/>
      <w:legacy w:legacy="1" w:legacySpace="144" w:legacyIndent="0"/>
      <w:lvlJc w:val="left"/>
    </w:lvl>
    <w:lvl w:ilvl="1">
      <w:start w:val="1"/>
      <w:numFmt w:val="decimal"/>
      <w:lvlText w:val="%2."/>
      <w:lvlJc w:val="left"/>
      <w:pPr>
        <w:ind w:left="360" w:hanging="360"/>
      </w:p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8A2516E"/>
    <w:multiLevelType w:val="hybridMultilevel"/>
    <w:tmpl w:val="E454E6BC"/>
    <w:lvl w:ilvl="0" w:tplc="04090001">
      <w:start w:val="1"/>
      <w:numFmt w:val="bullet"/>
      <w:lvlText w:val=""/>
      <w:lvlJc w:val="left"/>
      <w:pPr>
        <w:ind w:left="720" w:hanging="360"/>
      </w:pPr>
      <w:rPr>
        <w:rFonts w:ascii="Symbol" w:hAnsi="Symbol" w:hint="default"/>
      </w:rPr>
    </w:lvl>
    <w:lvl w:ilvl="1" w:tplc="4E36E9E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07749"/>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761F3"/>
    <w:multiLevelType w:val="hybridMultilevel"/>
    <w:tmpl w:val="E1E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76DBE"/>
    <w:multiLevelType w:val="hybridMultilevel"/>
    <w:tmpl w:val="DF707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870C7"/>
    <w:multiLevelType w:val="multilevel"/>
    <w:tmpl w:val="D67852F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03FA1"/>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F721B"/>
    <w:multiLevelType w:val="multilevel"/>
    <w:tmpl w:val="90C2D5A8"/>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193F30AD"/>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556D7"/>
    <w:multiLevelType w:val="hybridMultilevel"/>
    <w:tmpl w:val="9398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5" w15:restartNumberingAfterBreak="0">
    <w:nsid w:val="1F996345"/>
    <w:multiLevelType w:val="multilevel"/>
    <w:tmpl w:val="42A6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D4DF5"/>
    <w:multiLevelType w:val="multilevel"/>
    <w:tmpl w:val="E0F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8" w15:restartNumberingAfterBreak="0">
    <w:nsid w:val="2D0316FA"/>
    <w:multiLevelType w:val="multilevel"/>
    <w:tmpl w:val="51F6B95E"/>
    <w:lvl w:ilvl="0">
      <w:start w:val="1"/>
      <w:numFmt w:val="decimal"/>
      <w:lvlText w:val="%1."/>
      <w:legacy w:legacy="1" w:legacySpace="144" w:legacyIndent="0"/>
      <w:lvlJc w:val="left"/>
    </w:lvl>
    <w:lvl w:ilvl="1">
      <w:start w:val="1"/>
      <w:numFmt w:val="decimal"/>
      <w:lvlText w:val="%2."/>
      <w:lvlJc w:val="left"/>
      <w:pPr>
        <w:ind w:left="720" w:hanging="360"/>
      </w:p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2E052F90"/>
    <w:multiLevelType w:val="hybridMultilevel"/>
    <w:tmpl w:val="BE8C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E3292"/>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C7991"/>
    <w:multiLevelType w:val="hybridMultilevel"/>
    <w:tmpl w:val="F166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75967"/>
    <w:multiLevelType w:val="multilevel"/>
    <w:tmpl w:val="1D2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174F9"/>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F4092"/>
    <w:multiLevelType w:val="hybridMultilevel"/>
    <w:tmpl w:val="D67E5B00"/>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764C34"/>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14BDF"/>
    <w:multiLevelType w:val="hybridMultilevel"/>
    <w:tmpl w:val="ED70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EB4FA9"/>
    <w:multiLevelType w:val="multilevel"/>
    <w:tmpl w:val="7F18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81ED3"/>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C6DAC"/>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20267"/>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619C9"/>
    <w:multiLevelType w:val="hybridMultilevel"/>
    <w:tmpl w:val="C5BA0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FD345CD"/>
    <w:multiLevelType w:val="hybridMultilevel"/>
    <w:tmpl w:val="3E468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01368BC"/>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A92D6C"/>
    <w:multiLevelType w:val="multilevel"/>
    <w:tmpl w:val="862E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5435CF"/>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A6855"/>
    <w:multiLevelType w:val="hybridMultilevel"/>
    <w:tmpl w:val="78E8BA5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8" w15:restartNumberingAfterBreak="0">
    <w:nsid w:val="451752E5"/>
    <w:multiLevelType w:val="hybridMultilevel"/>
    <w:tmpl w:val="A932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4D3B35"/>
    <w:multiLevelType w:val="hybridMultilevel"/>
    <w:tmpl w:val="2448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AE6CDA"/>
    <w:multiLevelType w:val="hybridMultilevel"/>
    <w:tmpl w:val="4DB6D7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AE7DC0"/>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7024A"/>
    <w:multiLevelType w:val="hybridMultilevel"/>
    <w:tmpl w:val="F0300E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DC30365"/>
    <w:multiLevelType w:val="hybridMultilevel"/>
    <w:tmpl w:val="B8E2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257949"/>
    <w:multiLevelType w:val="hybridMultilevel"/>
    <w:tmpl w:val="8780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72099D"/>
    <w:multiLevelType w:val="hybridMultilevel"/>
    <w:tmpl w:val="F39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8D703C"/>
    <w:multiLevelType w:val="multilevel"/>
    <w:tmpl w:val="1C0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9" w15:restartNumberingAfterBreak="0">
    <w:nsid w:val="50F91F9B"/>
    <w:multiLevelType w:val="hybridMultilevel"/>
    <w:tmpl w:val="AF30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51" w15:restartNumberingAfterBreak="0">
    <w:nsid w:val="53C040C9"/>
    <w:multiLevelType w:val="hybridMultilevel"/>
    <w:tmpl w:val="34DA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CB2115"/>
    <w:multiLevelType w:val="hybridMultilevel"/>
    <w:tmpl w:val="9F06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541900"/>
    <w:multiLevelType w:val="multilevel"/>
    <w:tmpl w:val="B0A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4536D8"/>
    <w:multiLevelType w:val="multilevel"/>
    <w:tmpl w:val="5F4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79767C"/>
    <w:multiLevelType w:val="multilevel"/>
    <w:tmpl w:val="71DA2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05BD6"/>
    <w:multiLevelType w:val="multilevel"/>
    <w:tmpl w:val="8E5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3741E"/>
    <w:multiLevelType w:val="hybridMultilevel"/>
    <w:tmpl w:val="F6FE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2177CF"/>
    <w:multiLevelType w:val="multilevel"/>
    <w:tmpl w:val="2A3E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1C6B25"/>
    <w:multiLevelType w:val="multilevel"/>
    <w:tmpl w:val="D482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2"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3" w15:restartNumberingAfterBreak="0">
    <w:nsid w:val="73932233"/>
    <w:multiLevelType w:val="multilevel"/>
    <w:tmpl w:val="79BE14E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01C4A"/>
    <w:multiLevelType w:val="multilevel"/>
    <w:tmpl w:val="D482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A2003B"/>
    <w:multiLevelType w:val="multilevel"/>
    <w:tmpl w:val="1C8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D97F93"/>
    <w:multiLevelType w:val="hybridMultilevel"/>
    <w:tmpl w:val="E216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8" w15:restartNumberingAfterBreak="0">
    <w:nsid w:val="7C884FAF"/>
    <w:multiLevelType w:val="multilevel"/>
    <w:tmpl w:val="4FCE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70" w15:restartNumberingAfterBreak="0">
    <w:nsid w:val="7E2C41FB"/>
    <w:multiLevelType w:val="multilevel"/>
    <w:tmpl w:val="95B6DCA8"/>
    <w:lvl w:ilvl="0">
      <w:start w:val="1"/>
      <w:numFmt w:val="decimal"/>
      <w:lvlText w:val="%1."/>
      <w:lvlJc w:val="left"/>
    </w:lvl>
    <w:lvl w:ilvl="1">
      <w:start w:val="1"/>
      <w:numFmt w:val="decimal"/>
      <w:lvlText w:val="%2."/>
      <w:lvlJc w:val="left"/>
      <w:pPr>
        <w:ind w:left="720" w:hanging="360"/>
      </w:p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674260609">
    <w:abstractNumId w:val="0"/>
  </w:num>
  <w:num w:numId="2" w16cid:durableId="966472535">
    <w:abstractNumId w:val="37"/>
  </w:num>
  <w:num w:numId="3" w16cid:durableId="384137035">
    <w:abstractNumId w:val="17"/>
  </w:num>
  <w:num w:numId="4" w16cid:durableId="2004821424">
    <w:abstractNumId w:val="55"/>
  </w:num>
  <w:num w:numId="5" w16cid:durableId="939071284">
    <w:abstractNumId w:val="41"/>
  </w:num>
  <w:num w:numId="6" w16cid:durableId="104345461">
    <w:abstractNumId w:val="50"/>
  </w:num>
  <w:num w:numId="7" w16cid:durableId="443621420">
    <w:abstractNumId w:val="48"/>
  </w:num>
  <w:num w:numId="8" w16cid:durableId="1040008005">
    <w:abstractNumId w:val="14"/>
  </w:num>
  <w:num w:numId="9" w16cid:durableId="1026369313">
    <w:abstractNumId w:val="67"/>
  </w:num>
  <w:num w:numId="10" w16cid:durableId="1859544191">
    <w:abstractNumId w:val="61"/>
  </w:num>
  <w:num w:numId="11" w16cid:durableId="714701487">
    <w:abstractNumId w:val="69"/>
  </w:num>
  <w:num w:numId="12" w16cid:durableId="2093045621">
    <w:abstractNumId w:val="62"/>
  </w:num>
  <w:num w:numId="13" w16cid:durableId="1371219681">
    <w:abstractNumId w:val="21"/>
  </w:num>
  <w:num w:numId="14" w16cid:durableId="955330472">
    <w:abstractNumId w:val="2"/>
  </w:num>
  <w:num w:numId="15" w16cid:durableId="534118723">
    <w:abstractNumId w:val="28"/>
  </w:num>
  <w:num w:numId="16" w16cid:durableId="1426028625">
    <w:abstractNumId w:val="12"/>
  </w:num>
  <w:num w:numId="17" w16cid:durableId="1377655778">
    <w:abstractNumId w:val="24"/>
  </w:num>
  <w:num w:numId="18" w16cid:durableId="1259603695">
    <w:abstractNumId w:val="30"/>
  </w:num>
  <w:num w:numId="19" w16cid:durableId="1104425051">
    <w:abstractNumId w:val="35"/>
  </w:num>
  <w:num w:numId="20" w16cid:durableId="1971403169">
    <w:abstractNumId w:val="8"/>
  </w:num>
  <w:num w:numId="21" w16cid:durableId="2023429021">
    <w:abstractNumId w:val="3"/>
  </w:num>
  <w:num w:numId="22" w16cid:durableId="865945145">
    <w:abstractNumId w:val="11"/>
  </w:num>
  <w:num w:numId="23" w16cid:durableId="1128084491">
    <w:abstractNumId w:val="52"/>
  </w:num>
  <w:num w:numId="24" w16cid:durableId="1435007695">
    <w:abstractNumId w:val="36"/>
  </w:num>
  <w:num w:numId="25" w16cid:durableId="1776948963">
    <w:abstractNumId w:val="4"/>
  </w:num>
  <w:num w:numId="26" w16cid:durableId="2115978369">
    <w:abstractNumId w:val="6"/>
  </w:num>
  <w:num w:numId="27" w16cid:durableId="348409982">
    <w:abstractNumId w:val="25"/>
  </w:num>
  <w:num w:numId="28" w16cid:durableId="918560370">
    <w:abstractNumId w:val="18"/>
  </w:num>
  <w:num w:numId="29" w16cid:durableId="1963923385">
    <w:abstractNumId w:val="70"/>
  </w:num>
  <w:num w:numId="30" w16cid:durableId="60178790">
    <w:abstractNumId w:val="42"/>
  </w:num>
  <w:num w:numId="31" w16cid:durableId="349256379">
    <w:abstractNumId w:val="1"/>
  </w:num>
  <w:num w:numId="32" w16cid:durableId="1611670219">
    <w:abstractNumId w:val="9"/>
  </w:num>
  <w:num w:numId="33" w16cid:durableId="922033272">
    <w:abstractNumId w:val="57"/>
  </w:num>
  <w:num w:numId="34" w16cid:durableId="888877360">
    <w:abstractNumId w:val="20"/>
  </w:num>
  <w:num w:numId="35" w16cid:durableId="812723417">
    <w:abstractNumId w:val="29"/>
  </w:num>
  <w:num w:numId="36" w16cid:durableId="377052221">
    <w:abstractNumId w:val="45"/>
  </w:num>
  <w:num w:numId="37" w16cid:durableId="211237111">
    <w:abstractNumId w:val="10"/>
  </w:num>
  <w:num w:numId="38" w16cid:durableId="326248795">
    <w:abstractNumId w:val="33"/>
  </w:num>
  <w:num w:numId="39" w16cid:durableId="287048404">
    <w:abstractNumId w:val="23"/>
  </w:num>
  <w:num w:numId="40" w16cid:durableId="1030179917">
    <w:abstractNumId w:val="60"/>
  </w:num>
  <w:num w:numId="41" w16cid:durableId="1857959188">
    <w:abstractNumId w:val="64"/>
  </w:num>
  <w:num w:numId="42" w16cid:durableId="1368675826">
    <w:abstractNumId w:val="63"/>
  </w:num>
  <w:num w:numId="43" w16cid:durableId="58720921">
    <w:abstractNumId w:val="39"/>
  </w:num>
  <w:num w:numId="44" w16cid:durableId="279459139">
    <w:abstractNumId w:val="13"/>
  </w:num>
  <w:num w:numId="45" w16cid:durableId="1167400275">
    <w:abstractNumId w:val="19"/>
  </w:num>
  <w:num w:numId="46" w16cid:durableId="1583684522">
    <w:abstractNumId w:val="7"/>
  </w:num>
  <w:num w:numId="47" w16cid:durableId="1107698725">
    <w:abstractNumId w:val="44"/>
  </w:num>
  <w:num w:numId="48" w16cid:durableId="1520657897">
    <w:abstractNumId w:val="58"/>
  </w:num>
  <w:num w:numId="49" w16cid:durableId="1074547414">
    <w:abstractNumId w:val="38"/>
  </w:num>
  <w:num w:numId="50" w16cid:durableId="1928996732">
    <w:abstractNumId w:val="66"/>
  </w:num>
  <w:num w:numId="51" w16cid:durableId="1011029238">
    <w:abstractNumId w:val="15"/>
  </w:num>
  <w:num w:numId="52" w16cid:durableId="443958515">
    <w:abstractNumId w:val="54"/>
  </w:num>
  <w:num w:numId="53" w16cid:durableId="1444302340">
    <w:abstractNumId w:val="26"/>
  </w:num>
  <w:num w:numId="54" w16cid:durableId="1312908967">
    <w:abstractNumId w:val="46"/>
  </w:num>
  <w:num w:numId="55" w16cid:durableId="1851096563">
    <w:abstractNumId w:val="27"/>
  </w:num>
  <w:num w:numId="56" w16cid:durableId="1803570599">
    <w:abstractNumId w:val="22"/>
  </w:num>
  <w:num w:numId="57" w16cid:durableId="288634235">
    <w:abstractNumId w:val="47"/>
  </w:num>
  <w:num w:numId="58" w16cid:durableId="31152033">
    <w:abstractNumId w:val="16"/>
  </w:num>
  <w:num w:numId="59" w16cid:durableId="562134525">
    <w:abstractNumId w:val="56"/>
  </w:num>
  <w:num w:numId="60" w16cid:durableId="516315480">
    <w:abstractNumId w:val="68"/>
  </w:num>
  <w:num w:numId="61" w16cid:durableId="1615864582">
    <w:abstractNumId w:val="49"/>
  </w:num>
  <w:num w:numId="62" w16cid:durableId="1951353337">
    <w:abstractNumId w:val="5"/>
  </w:num>
  <w:num w:numId="63" w16cid:durableId="929774350">
    <w:abstractNumId w:val="51"/>
  </w:num>
  <w:num w:numId="64" w16cid:durableId="604701722">
    <w:abstractNumId w:val="53"/>
  </w:num>
  <w:num w:numId="65" w16cid:durableId="464857961">
    <w:abstractNumId w:val="65"/>
  </w:num>
  <w:num w:numId="66" w16cid:durableId="1272861390">
    <w:abstractNumId w:val="34"/>
  </w:num>
  <w:num w:numId="67" w16cid:durableId="1738430142">
    <w:abstractNumId w:val="59"/>
  </w:num>
  <w:num w:numId="68" w16cid:durableId="1537162789">
    <w:abstractNumId w:val="43"/>
  </w:num>
  <w:num w:numId="69" w16cid:durableId="971179022">
    <w:abstractNumId w:val="40"/>
  </w:num>
  <w:num w:numId="70" w16cid:durableId="811293316">
    <w:abstractNumId w:val="32"/>
  </w:num>
  <w:num w:numId="71" w16cid:durableId="15724199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A8"/>
    <w:rsid w:val="000120E9"/>
    <w:rsid w:val="00017423"/>
    <w:rsid w:val="0002745A"/>
    <w:rsid w:val="00027CE2"/>
    <w:rsid w:val="00051E28"/>
    <w:rsid w:val="000654B0"/>
    <w:rsid w:val="00065FCD"/>
    <w:rsid w:val="00082D26"/>
    <w:rsid w:val="00093D5E"/>
    <w:rsid w:val="000A1116"/>
    <w:rsid w:val="000A5719"/>
    <w:rsid w:val="000B4496"/>
    <w:rsid w:val="000B707E"/>
    <w:rsid w:val="00112550"/>
    <w:rsid w:val="00135FF0"/>
    <w:rsid w:val="001472C4"/>
    <w:rsid w:val="00173383"/>
    <w:rsid w:val="00175DB9"/>
    <w:rsid w:val="00186D95"/>
    <w:rsid w:val="001D1B97"/>
    <w:rsid w:val="001D549E"/>
    <w:rsid w:val="001E35ED"/>
    <w:rsid w:val="001E610A"/>
    <w:rsid w:val="00200D0F"/>
    <w:rsid w:val="00205749"/>
    <w:rsid w:val="00215530"/>
    <w:rsid w:val="00236427"/>
    <w:rsid w:val="00251D6D"/>
    <w:rsid w:val="00257999"/>
    <w:rsid w:val="00283ADB"/>
    <w:rsid w:val="00290F52"/>
    <w:rsid w:val="00292D85"/>
    <w:rsid w:val="002B0D1B"/>
    <w:rsid w:val="002B3E3B"/>
    <w:rsid w:val="002B7D83"/>
    <w:rsid w:val="002F79C0"/>
    <w:rsid w:val="00311AA8"/>
    <w:rsid w:val="00312BA0"/>
    <w:rsid w:val="003215DE"/>
    <w:rsid w:val="00354B45"/>
    <w:rsid w:val="003738D1"/>
    <w:rsid w:val="003C1B64"/>
    <w:rsid w:val="003C578A"/>
    <w:rsid w:val="003C74E2"/>
    <w:rsid w:val="003E355B"/>
    <w:rsid w:val="00443682"/>
    <w:rsid w:val="004568CA"/>
    <w:rsid w:val="0048621A"/>
    <w:rsid w:val="00490064"/>
    <w:rsid w:val="004A56CE"/>
    <w:rsid w:val="004C0516"/>
    <w:rsid w:val="004C3883"/>
    <w:rsid w:val="004C4292"/>
    <w:rsid w:val="004E6643"/>
    <w:rsid w:val="0050286D"/>
    <w:rsid w:val="00543793"/>
    <w:rsid w:val="00594D92"/>
    <w:rsid w:val="005B01C8"/>
    <w:rsid w:val="005E2225"/>
    <w:rsid w:val="005F09C7"/>
    <w:rsid w:val="005F78C3"/>
    <w:rsid w:val="006044B2"/>
    <w:rsid w:val="00627032"/>
    <w:rsid w:val="006279BF"/>
    <w:rsid w:val="00631FC2"/>
    <w:rsid w:val="006347F3"/>
    <w:rsid w:val="00634BB5"/>
    <w:rsid w:val="006365FC"/>
    <w:rsid w:val="0064391D"/>
    <w:rsid w:val="006736E4"/>
    <w:rsid w:val="00682FBB"/>
    <w:rsid w:val="006C6291"/>
    <w:rsid w:val="006D36D1"/>
    <w:rsid w:val="006E1935"/>
    <w:rsid w:val="006E6589"/>
    <w:rsid w:val="006F1B29"/>
    <w:rsid w:val="00735CCC"/>
    <w:rsid w:val="00777D0C"/>
    <w:rsid w:val="0079158D"/>
    <w:rsid w:val="007A20D3"/>
    <w:rsid w:val="007B6BA7"/>
    <w:rsid w:val="007E3329"/>
    <w:rsid w:val="007E7065"/>
    <w:rsid w:val="007F2EB3"/>
    <w:rsid w:val="00881BB1"/>
    <w:rsid w:val="008A7C01"/>
    <w:rsid w:val="008B3DDC"/>
    <w:rsid w:val="008D5B31"/>
    <w:rsid w:val="008F02B7"/>
    <w:rsid w:val="0091281F"/>
    <w:rsid w:val="00954950"/>
    <w:rsid w:val="0095507B"/>
    <w:rsid w:val="00984E7F"/>
    <w:rsid w:val="009D0C5D"/>
    <w:rsid w:val="009D37B2"/>
    <w:rsid w:val="009F3DD1"/>
    <w:rsid w:val="00A138C3"/>
    <w:rsid w:val="00A20BB9"/>
    <w:rsid w:val="00A41295"/>
    <w:rsid w:val="00A708DC"/>
    <w:rsid w:val="00AA12EC"/>
    <w:rsid w:val="00AA540B"/>
    <w:rsid w:val="00AE38A8"/>
    <w:rsid w:val="00B10467"/>
    <w:rsid w:val="00B31C39"/>
    <w:rsid w:val="00B50849"/>
    <w:rsid w:val="00B65075"/>
    <w:rsid w:val="00B71488"/>
    <w:rsid w:val="00B90AC7"/>
    <w:rsid w:val="00BF17AA"/>
    <w:rsid w:val="00C13746"/>
    <w:rsid w:val="00C159FB"/>
    <w:rsid w:val="00C2750B"/>
    <w:rsid w:val="00C516EE"/>
    <w:rsid w:val="00C65141"/>
    <w:rsid w:val="00C6604D"/>
    <w:rsid w:val="00C72686"/>
    <w:rsid w:val="00C73778"/>
    <w:rsid w:val="00C766AE"/>
    <w:rsid w:val="00C82010"/>
    <w:rsid w:val="00C971B2"/>
    <w:rsid w:val="00CD3153"/>
    <w:rsid w:val="00D03CC8"/>
    <w:rsid w:val="00D06017"/>
    <w:rsid w:val="00D506C4"/>
    <w:rsid w:val="00D63806"/>
    <w:rsid w:val="00D71ED2"/>
    <w:rsid w:val="00DC7B55"/>
    <w:rsid w:val="00DE4B93"/>
    <w:rsid w:val="00DF41E2"/>
    <w:rsid w:val="00E05E6A"/>
    <w:rsid w:val="00E07E54"/>
    <w:rsid w:val="00E63789"/>
    <w:rsid w:val="00E731A1"/>
    <w:rsid w:val="00E93F93"/>
    <w:rsid w:val="00EB32BC"/>
    <w:rsid w:val="00EC416B"/>
    <w:rsid w:val="00EC47F7"/>
    <w:rsid w:val="00EE3157"/>
    <w:rsid w:val="00F2536A"/>
    <w:rsid w:val="00F410A0"/>
    <w:rsid w:val="00F51C65"/>
    <w:rsid w:val="00F555DE"/>
    <w:rsid w:val="00F64D1D"/>
    <w:rsid w:val="00F660AF"/>
    <w:rsid w:val="00F7545E"/>
    <w:rsid w:val="00FC5805"/>
    <w:rsid w:val="00FE287D"/>
    <w:rsid w:val="00FE4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D77F7"/>
  <w15:chartTrackingRefBased/>
  <w15:docId w15:val="{FF9CD79E-8117-4F37-92CB-41CBD556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09C7"/>
    <w:pPr>
      <w:bidi/>
      <w:spacing w:line="360" w:lineRule="auto"/>
      <w:jc w:val="both"/>
    </w:pPr>
    <w:rPr>
      <w:rFonts w:ascii="Times" w:hAnsi="Times"/>
      <w:noProof/>
      <w:sz w:val="24"/>
      <w:szCs w:val="28"/>
    </w:rPr>
  </w:style>
  <w:style w:type="paragraph" w:styleId="1">
    <w:name w:val="heading 1"/>
    <w:basedOn w:val="a"/>
    <w:next w:val="a"/>
    <w:link w:val="1Char"/>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link w:val="2Char"/>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link w:val="3Char"/>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List Paragraph"/>
    <w:basedOn w:val="a"/>
    <w:uiPriority w:val="34"/>
    <w:qFormat/>
    <w:rsid w:val="00AA540B"/>
    <w:pPr>
      <w:ind w:left="720"/>
      <w:contextualSpacing/>
    </w:pPr>
  </w:style>
  <w:style w:type="character" w:customStyle="1" w:styleId="3Char">
    <w:name w:val="عنوان 3 Char"/>
    <w:basedOn w:val="a0"/>
    <w:link w:val="3"/>
    <w:rsid w:val="00C13746"/>
    <w:rPr>
      <w:rFonts w:ascii="Times" w:hAnsi="Times"/>
      <w:b/>
      <w:bCs/>
      <w:noProof/>
      <w:sz w:val="28"/>
      <w:szCs w:val="28"/>
    </w:rPr>
  </w:style>
  <w:style w:type="character" w:customStyle="1" w:styleId="2Char">
    <w:name w:val="عنوان 2 Char"/>
    <w:basedOn w:val="a0"/>
    <w:link w:val="2"/>
    <w:rsid w:val="00A138C3"/>
    <w:rPr>
      <w:rFonts w:ascii="Times" w:hAnsi="Times"/>
      <w:b/>
      <w:bCs/>
      <w:noProof/>
      <w:sz w:val="28"/>
      <w:szCs w:val="32"/>
      <w:lang w:bidi="ar-LY"/>
    </w:rPr>
  </w:style>
  <w:style w:type="character" w:customStyle="1" w:styleId="1Char">
    <w:name w:val="العنوان 1 Char"/>
    <w:basedOn w:val="a0"/>
    <w:link w:val="1"/>
    <w:rsid w:val="00BF17AA"/>
    <w:rPr>
      <w:b/>
      <w:bCs/>
      <w:noProof/>
      <w:kern w:val="28"/>
      <w:sz w:val="36"/>
      <w:szCs w:val="40"/>
      <w:lang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9">
      <w:bodyDiv w:val="1"/>
      <w:marLeft w:val="0"/>
      <w:marRight w:val="0"/>
      <w:marTop w:val="0"/>
      <w:marBottom w:val="0"/>
      <w:divBdr>
        <w:top w:val="none" w:sz="0" w:space="0" w:color="auto"/>
        <w:left w:val="none" w:sz="0" w:space="0" w:color="auto"/>
        <w:bottom w:val="none" w:sz="0" w:space="0" w:color="auto"/>
        <w:right w:val="none" w:sz="0" w:space="0" w:color="auto"/>
      </w:divBdr>
    </w:div>
    <w:div w:id="15079307">
      <w:bodyDiv w:val="1"/>
      <w:marLeft w:val="0"/>
      <w:marRight w:val="0"/>
      <w:marTop w:val="0"/>
      <w:marBottom w:val="0"/>
      <w:divBdr>
        <w:top w:val="none" w:sz="0" w:space="0" w:color="auto"/>
        <w:left w:val="none" w:sz="0" w:space="0" w:color="auto"/>
        <w:bottom w:val="none" w:sz="0" w:space="0" w:color="auto"/>
        <w:right w:val="none" w:sz="0" w:space="0" w:color="auto"/>
      </w:divBdr>
    </w:div>
    <w:div w:id="58990661">
      <w:bodyDiv w:val="1"/>
      <w:marLeft w:val="0"/>
      <w:marRight w:val="0"/>
      <w:marTop w:val="0"/>
      <w:marBottom w:val="0"/>
      <w:divBdr>
        <w:top w:val="none" w:sz="0" w:space="0" w:color="auto"/>
        <w:left w:val="none" w:sz="0" w:space="0" w:color="auto"/>
        <w:bottom w:val="none" w:sz="0" w:space="0" w:color="auto"/>
        <w:right w:val="none" w:sz="0" w:space="0" w:color="auto"/>
      </w:divBdr>
      <w:divsChild>
        <w:div w:id="907886655">
          <w:marLeft w:val="0"/>
          <w:marRight w:val="0"/>
          <w:marTop w:val="0"/>
          <w:marBottom w:val="0"/>
          <w:divBdr>
            <w:top w:val="none" w:sz="0" w:space="0" w:color="auto"/>
            <w:left w:val="none" w:sz="0" w:space="0" w:color="auto"/>
            <w:bottom w:val="none" w:sz="0" w:space="0" w:color="auto"/>
            <w:right w:val="none" w:sz="0" w:space="0" w:color="auto"/>
          </w:divBdr>
          <w:divsChild>
            <w:div w:id="1203138">
              <w:marLeft w:val="0"/>
              <w:marRight w:val="0"/>
              <w:marTop w:val="0"/>
              <w:marBottom w:val="0"/>
              <w:divBdr>
                <w:top w:val="none" w:sz="0" w:space="0" w:color="auto"/>
                <w:left w:val="none" w:sz="0" w:space="0" w:color="auto"/>
                <w:bottom w:val="none" w:sz="0" w:space="0" w:color="auto"/>
                <w:right w:val="none" w:sz="0" w:space="0" w:color="auto"/>
              </w:divBdr>
              <w:divsChild>
                <w:div w:id="2104257460">
                  <w:marLeft w:val="0"/>
                  <w:marRight w:val="0"/>
                  <w:marTop w:val="0"/>
                  <w:marBottom w:val="0"/>
                  <w:divBdr>
                    <w:top w:val="none" w:sz="0" w:space="0" w:color="auto"/>
                    <w:left w:val="none" w:sz="0" w:space="0" w:color="auto"/>
                    <w:bottom w:val="none" w:sz="0" w:space="0" w:color="auto"/>
                    <w:right w:val="none" w:sz="0" w:space="0" w:color="auto"/>
                  </w:divBdr>
                  <w:divsChild>
                    <w:div w:id="1831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1594">
          <w:marLeft w:val="0"/>
          <w:marRight w:val="0"/>
          <w:marTop w:val="0"/>
          <w:marBottom w:val="0"/>
          <w:divBdr>
            <w:top w:val="none" w:sz="0" w:space="0" w:color="auto"/>
            <w:left w:val="none" w:sz="0" w:space="0" w:color="auto"/>
            <w:bottom w:val="none" w:sz="0" w:space="0" w:color="auto"/>
            <w:right w:val="none" w:sz="0" w:space="0" w:color="auto"/>
          </w:divBdr>
          <w:divsChild>
            <w:div w:id="533467349">
              <w:marLeft w:val="0"/>
              <w:marRight w:val="0"/>
              <w:marTop w:val="0"/>
              <w:marBottom w:val="0"/>
              <w:divBdr>
                <w:top w:val="none" w:sz="0" w:space="0" w:color="auto"/>
                <w:left w:val="none" w:sz="0" w:space="0" w:color="auto"/>
                <w:bottom w:val="none" w:sz="0" w:space="0" w:color="auto"/>
                <w:right w:val="none" w:sz="0" w:space="0" w:color="auto"/>
              </w:divBdr>
              <w:divsChild>
                <w:div w:id="222065222">
                  <w:marLeft w:val="0"/>
                  <w:marRight w:val="0"/>
                  <w:marTop w:val="0"/>
                  <w:marBottom w:val="0"/>
                  <w:divBdr>
                    <w:top w:val="none" w:sz="0" w:space="0" w:color="auto"/>
                    <w:left w:val="none" w:sz="0" w:space="0" w:color="auto"/>
                    <w:bottom w:val="none" w:sz="0" w:space="0" w:color="auto"/>
                    <w:right w:val="none" w:sz="0" w:space="0" w:color="auto"/>
                  </w:divBdr>
                  <w:divsChild>
                    <w:div w:id="11299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9533">
      <w:bodyDiv w:val="1"/>
      <w:marLeft w:val="0"/>
      <w:marRight w:val="0"/>
      <w:marTop w:val="0"/>
      <w:marBottom w:val="0"/>
      <w:divBdr>
        <w:top w:val="none" w:sz="0" w:space="0" w:color="auto"/>
        <w:left w:val="none" w:sz="0" w:space="0" w:color="auto"/>
        <w:bottom w:val="none" w:sz="0" w:space="0" w:color="auto"/>
        <w:right w:val="none" w:sz="0" w:space="0" w:color="auto"/>
      </w:divBdr>
    </w:div>
    <w:div w:id="80107287">
      <w:bodyDiv w:val="1"/>
      <w:marLeft w:val="0"/>
      <w:marRight w:val="0"/>
      <w:marTop w:val="0"/>
      <w:marBottom w:val="0"/>
      <w:divBdr>
        <w:top w:val="none" w:sz="0" w:space="0" w:color="auto"/>
        <w:left w:val="none" w:sz="0" w:space="0" w:color="auto"/>
        <w:bottom w:val="none" w:sz="0" w:space="0" w:color="auto"/>
        <w:right w:val="none" w:sz="0" w:space="0" w:color="auto"/>
      </w:divBdr>
    </w:div>
    <w:div w:id="97607373">
      <w:bodyDiv w:val="1"/>
      <w:marLeft w:val="0"/>
      <w:marRight w:val="0"/>
      <w:marTop w:val="0"/>
      <w:marBottom w:val="0"/>
      <w:divBdr>
        <w:top w:val="none" w:sz="0" w:space="0" w:color="auto"/>
        <w:left w:val="none" w:sz="0" w:space="0" w:color="auto"/>
        <w:bottom w:val="none" w:sz="0" w:space="0" w:color="auto"/>
        <w:right w:val="none" w:sz="0" w:space="0" w:color="auto"/>
      </w:divBdr>
    </w:div>
    <w:div w:id="139082625">
      <w:bodyDiv w:val="1"/>
      <w:marLeft w:val="0"/>
      <w:marRight w:val="0"/>
      <w:marTop w:val="0"/>
      <w:marBottom w:val="0"/>
      <w:divBdr>
        <w:top w:val="none" w:sz="0" w:space="0" w:color="auto"/>
        <w:left w:val="none" w:sz="0" w:space="0" w:color="auto"/>
        <w:bottom w:val="none" w:sz="0" w:space="0" w:color="auto"/>
        <w:right w:val="none" w:sz="0" w:space="0" w:color="auto"/>
      </w:divBdr>
    </w:div>
    <w:div w:id="201134988">
      <w:bodyDiv w:val="1"/>
      <w:marLeft w:val="0"/>
      <w:marRight w:val="0"/>
      <w:marTop w:val="0"/>
      <w:marBottom w:val="0"/>
      <w:divBdr>
        <w:top w:val="none" w:sz="0" w:space="0" w:color="auto"/>
        <w:left w:val="none" w:sz="0" w:space="0" w:color="auto"/>
        <w:bottom w:val="none" w:sz="0" w:space="0" w:color="auto"/>
        <w:right w:val="none" w:sz="0" w:space="0" w:color="auto"/>
      </w:divBdr>
    </w:div>
    <w:div w:id="241645479">
      <w:bodyDiv w:val="1"/>
      <w:marLeft w:val="0"/>
      <w:marRight w:val="0"/>
      <w:marTop w:val="0"/>
      <w:marBottom w:val="0"/>
      <w:divBdr>
        <w:top w:val="none" w:sz="0" w:space="0" w:color="auto"/>
        <w:left w:val="none" w:sz="0" w:space="0" w:color="auto"/>
        <w:bottom w:val="none" w:sz="0" w:space="0" w:color="auto"/>
        <w:right w:val="none" w:sz="0" w:space="0" w:color="auto"/>
      </w:divBdr>
    </w:div>
    <w:div w:id="262230741">
      <w:bodyDiv w:val="1"/>
      <w:marLeft w:val="0"/>
      <w:marRight w:val="0"/>
      <w:marTop w:val="0"/>
      <w:marBottom w:val="0"/>
      <w:divBdr>
        <w:top w:val="none" w:sz="0" w:space="0" w:color="auto"/>
        <w:left w:val="none" w:sz="0" w:space="0" w:color="auto"/>
        <w:bottom w:val="none" w:sz="0" w:space="0" w:color="auto"/>
        <w:right w:val="none" w:sz="0" w:space="0" w:color="auto"/>
      </w:divBdr>
    </w:div>
    <w:div w:id="282426942">
      <w:bodyDiv w:val="1"/>
      <w:marLeft w:val="0"/>
      <w:marRight w:val="0"/>
      <w:marTop w:val="0"/>
      <w:marBottom w:val="0"/>
      <w:divBdr>
        <w:top w:val="none" w:sz="0" w:space="0" w:color="auto"/>
        <w:left w:val="none" w:sz="0" w:space="0" w:color="auto"/>
        <w:bottom w:val="none" w:sz="0" w:space="0" w:color="auto"/>
        <w:right w:val="none" w:sz="0" w:space="0" w:color="auto"/>
      </w:divBdr>
    </w:div>
    <w:div w:id="286083084">
      <w:bodyDiv w:val="1"/>
      <w:marLeft w:val="0"/>
      <w:marRight w:val="0"/>
      <w:marTop w:val="0"/>
      <w:marBottom w:val="0"/>
      <w:divBdr>
        <w:top w:val="none" w:sz="0" w:space="0" w:color="auto"/>
        <w:left w:val="none" w:sz="0" w:space="0" w:color="auto"/>
        <w:bottom w:val="none" w:sz="0" w:space="0" w:color="auto"/>
        <w:right w:val="none" w:sz="0" w:space="0" w:color="auto"/>
      </w:divBdr>
    </w:div>
    <w:div w:id="340279018">
      <w:bodyDiv w:val="1"/>
      <w:marLeft w:val="0"/>
      <w:marRight w:val="0"/>
      <w:marTop w:val="0"/>
      <w:marBottom w:val="0"/>
      <w:divBdr>
        <w:top w:val="none" w:sz="0" w:space="0" w:color="auto"/>
        <w:left w:val="none" w:sz="0" w:space="0" w:color="auto"/>
        <w:bottom w:val="none" w:sz="0" w:space="0" w:color="auto"/>
        <w:right w:val="none" w:sz="0" w:space="0" w:color="auto"/>
      </w:divBdr>
    </w:div>
    <w:div w:id="351758929">
      <w:bodyDiv w:val="1"/>
      <w:marLeft w:val="0"/>
      <w:marRight w:val="0"/>
      <w:marTop w:val="0"/>
      <w:marBottom w:val="0"/>
      <w:divBdr>
        <w:top w:val="none" w:sz="0" w:space="0" w:color="auto"/>
        <w:left w:val="none" w:sz="0" w:space="0" w:color="auto"/>
        <w:bottom w:val="none" w:sz="0" w:space="0" w:color="auto"/>
        <w:right w:val="none" w:sz="0" w:space="0" w:color="auto"/>
      </w:divBdr>
    </w:div>
    <w:div w:id="363554264">
      <w:bodyDiv w:val="1"/>
      <w:marLeft w:val="0"/>
      <w:marRight w:val="0"/>
      <w:marTop w:val="0"/>
      <w:marBottom w:val="0"/>
      <w:divBdr>
        <w:top w:val="none" w:sz="0" w:space="0" w:color="auto"/>
        <w:left w:val="none" w:sz="0" w:space="0" w:color="auto"/>
        <w:bottom w:val="none" w:sz="0" w:space="0" w:color="auto"/>
        <w:right w:val="none" w:sz="0" w:space="0" w:color="auto"/>
      </w:divBdr>
    </w:div>
    <w:div w:id="379213528">
      <w:bodyDiv w:val="1"/>
      <w:marLeft w:val="0"/>
      <w:marRight w:val="0"/>
      <w:marTop w:val="0"/>
      <w:marBottom w:val="0"/>
      <w:divBdr>
        <w:top w:val="none" w:sz="0" w:space="0" w:color="auto"/>
        <w:left w:val="none" w:sz="0" w:space="0" w:color="auto"/>
        <w:bottom w:val="none" w:sz="0" w:space="0" w:color="auto"/>
        <w:right w:val="none" w:sz="0" w:space="0" w:color="auto"/>
      </w:divBdr>
    </w:div>
    <w:div w:id="380059654">
      <w:bodyDiv w:val="1"/>
      <w:marLeft w:val="0"/>
      <w:marRight w:val="0"/>
      <w:marTop w:val="0"/>
      <w:marBottom w:val="0"/>
      <w:divBdr>
        <w:top w:val="none" w:sz="0" w:space="0" w:color="auto"/>
        <w:left w:val="none" w:sz="0" w:space="0" w:color="auto"/>
        <w:bottom w:val="none" w:sz="0" w:space="0" w:color="auto"/>
        <w:right w:val="none" w:sz="0" w:space="0" w:color="auto"/>
      </w:divBdr>
    </w:div>
    <w:div w:id="409235701">
      <w:bodyDiv w:val="1"/>
      <w:marLeft w:val="0"/>
      <w:marRight w:val="0"/>
      <w:marTop w:val="0"/>
      <w:marBottom w:val="0"/>
      <w:divBdr>
        <w:top w:val="none" w:sz="0" w:space="0" w:color="auto"/>
        <w:left w:val="none" w:sz="0" w:space="0" w:color="auto"/>
        <w:bottom w:val="none" w:sz="0" w:space="0" w:color="auto"/>
        <w:right w:val="none" w:sz="0" w:space="0" w:color="auto"/>
      </w:divBdr>
    </w:div>
    <w:div w:id="447896018">
      <w:bodyDiv w:val="1"/>
      <w:marLeft w:val="0"/>
      <w:marRight w:val="0"/>
      <w:marTop w:val="0"/>
      <w:marBottom w:val="0"/>
      <w:divBdr>
        <w:top w:val="none" w:sz="0" w:space="0" w:color="auto"/>
        <w:left w:val="none" w:sz="0" w:space="0" w:color="auto"/>
        <w:bottom w:val="none" w:sz="0" w:space="0" w:color="auto"/>
        <w:right w:val="none" w:sz="0" w:space="0" w:color="auto"/>
      </w:divBdr>
    </w:div>
    <w:div w:id="464007147">
      <w:bodyDiv w:val="1"/>
      <w:marLeft w:val="0"/>
      <w:marRight w:val="0"/>
      <w:marTop w:val="0"/>
      <w:marBottom w:val="0"/>
      <w:divBdr>
        <w:top w:val="none" w:sz="0" w:space="0" w:color="auto"/>
        <w:left w:val="none" w:sz="0" w:space="0" w:color="auto"/>
        <w:bottom w:val="none" w:sz="0" w:space="0" w:color="auto"/>
        <w:right w:val="none" w:sz="0" w:space="0" w:color="auto"/>
      </w:divBdr>
    </w:div>
    <w:div w:id="490488098">
      <w:bodyDiv w:val="1"/>
      <w:marLeft w:val="0"/>
      <w:marRight w:val="0"/>
      <w:marTop w:val="0"/>
      <w:marBottom w:val="0"/>
      <w:divBdr>
        <w:top w:val="none" w:sz="0" w:space="0" w:color="auto"/>
        <w:left w:val="none" w:sz="0" w:space="0" w:color="auto"/>
        <w:bottom w:val="none" w:sz="0" w:space="0" w:color="auto"/>
        <w:right w:val="none" w:sz="0" w:space="0" w:color="auto"/>
      </w:divBdr>
      <w:divsChild>
        <w:div w:id="942416451">
          <w:marLeft w:val="0"/>
          <w:marRight w:val="0"/>
          <w:marTop w:val="0"/>
          <w:marBottom w:val="0"/>
          <w:divBdr>
            <w:top w:val="none" w:sz="0" w:space="0" w:color="auto"/>
            <w:left w:val="none" w:sz="0" w:space="0" w:color="auto"/>
            <w:bottom w:val="none" w:sz="0" w:space="0" w:color="auto"/>
            <w:right w:val="none" w:sz="0" w:space="0" w:color="auto"/>
          </w:divBdr>
          <w:divsChild>
            <w:div w:id="394670745">
              <w:marLeft w:val="0"/>
              <w:marRight w:val="0"/>
              <w:marTop w:val="0"/>
              <w:marBottom w:val="0"/>
              <w:divBdr>
                <w:top w:val="none" w:sz="0" w:space="0" w:color="auto"/>
                <w:left w:val="none" w:sz="0" w:space="0" w:color="auto"/>
                <w:bottom w:val="none" w:sz="0" w:space="0" w:color="auto"/>
                <w:right w:val="none" w:sz="0" w:space="0" w:color="auto"/>
              </w:divBdr>
              <w:divsChild>
                <w:div w:id="1433277438">
                  <w:marLeft w:val="0"/>
                  <w:marRight w:val="0"/>
                  <w:marTop w:val="0"/>
                  <w:marBottom w:val="0"/>
                  <w:divBdr>
                    <w:top w:val="none" w:sz="0" w:space="0" w:color="auto"/>
                    <w:left w:val="none" w:sz="0" w:space="0" w:color="auto"/>
                    <w:bottom w:val="none" w:sz="0" w:space="0" w:color="auto"/>
                    <w:right w:val="none" w:sz="0" w:space="0" w:color="auto"/>
                  </w:divBdr>
                  <w:divsChild>
                    <w:div w:id="426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6611">
          <w:marLeft w:val="0"/>
          <w:marRight w:val="0"/>
          <w:marTop w:val="0"/>
          <w:marBottom w:val="0"/>
          <w:divBdr>
            <w:top w:val="none" w:sz="0" w:space="0" w:color="auto"/>
            <w:left w:val="none" w:sz="0" w:space="0" w:color="auto"/>
            <w:bottom w:val="none" w:sz="0" w:space="0" w:color="auto"/>
            <w:right w:val="none" w:sz="0" w:space="0" w:color="auto"/>
          </w:divBdr>
          <w:divsChild>
            <w:div w:id="835265750">
              <w:marLeft w:val="0"/>
              <w:marRight w:val="0"/>
              <w:marTop w:val="0"/>
              <w:marBottom w:val="0"/>
              <w:divBdr>
                <w:top w:val="none" w:sz="0" w:space="0" w:color="auto"/>
                <w:left w:val="none" w:sz="0" w:space="0" w:color="auto"/>
                <w:bottom w:val="none" w:sz="0" w:space="0" w:color="auto"/>
                <w:right w:val="none" w:sz="0" w:space="0" w:color="auto"/>
              </w:divBdr>
              <w:divsChild>
                <w:div w:id="1613977053">
                  <w:marLeft w:val="0"/>
                  <w:marRight w:val="0"/>
                  <w:marTop w:val="0"/>
                  <w:marBottom w:val="0"/>
                  <w:divBdr>
                    <w:top w:val="none" w:sz="0" w:space="0" w:color="auto"/>
                    <w:left w:val="none" w:sz="0" w:space="0" w:color="auto"/>
                    <w:bottom w:val="none" w:sz="0" w:space="0" w:color="auto"/>
                    <w:right w:val="none" w:sz="0" w:space="0" w:color="auto"/>
                  </w:divBdr>
                  <w:divsChild>
                    <w:div w:id="18035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737">
      <w:bodyDiv w:val="1"/>
      <w:marLeft w:val="0"/>
      <w:marRight w:val="0"/>
      <w:marTop w:val="0"/>
      <w:marBottom w:val="0"/>
      <w:divBdr>
        <w:top w:val="none" w:sz="0" w:space="0" w:color="auto"/>
        <w:left w:val="none" w:sz="0" w:space="0" w:color="auto"/>
        <w:bottom w:val="none" w:sz="0" w:space="0" w:color="auto"/>
        <w:right w:val="none" w:sz="0" w:space="0" w:color="auto"/>
      </w:divBdr>
    </w:div>
    <w:div w:id="597366771">
      <w:bodyDiv w:val="1"/>
      <w:marLeft w:val="0"/>
      <w:marRight w:val="0"/>
      <w:marTop w:val="0"/>
      <w:marBottom w:val="0"/>
      <w:divBdr>
        <w:top w:val="none" w:sz="0" w:space="0" w:color="auto"/>
        <w:left w:val="none" w:sz="0" w:space="0" w:color="auto"/>
        <w:bottom w:val="none" w:sz="0" w:space="0" w:color="auto"/>
        <w:right w:val="none" w:sz="0" w:space="0" w:color="auto"/>
      </w:divBdr>
    </w:div>
    <w:div w:id="647782154">
      <w:bodyDiv w:val="1"/>
      <w:marLeft w:val="0"/>
      <w:marRight w:val="0"/>
      <w:marTop w:val="0"/>
      <w:marBottom w:val="0"/>
      <w:divBdr>
        <w:top w:val="none" w:sz="0" w:space="0" w:color="auto"/>
        <w:left w:val="none" w:sz="0" w:space="0" w:color="auto"/>
        <w:bottom w:val="none" w:sz="0" w:space="0" w:color="auto"/>
        <w:right w:val="none" w:sz="0" w:space="0" w:color="auto"/>
      </w:divBdr>
    </w:div>
    <w:div w:id="740954531">
      <w:bodyDiv w:val="1"/>
      <w:marLeft w:val="0"/>
      <w:marRight w:val="0"/>
      <w:marTop w:val="0"/>
      <w:marBottom w:val="0"/>
      <w:divBdr>
        <w:top w:val="none" w:sz="0" w:space="0" w:color="auto"/>
        <w:left w:val="none" w:sz="0" w:space="0" w:color="auto"/>
        <w:bottom w:val="none" w:sz="0" w:space="0" w:color="auto"/>
        <w:right w:val="none" w:sz="0" w:space="0" w:color="auto"/>
      </w:divBdr>
    </w:div>
    <w:div w:id="756708026">
      <w:bodyDiv w:val="1"/>
      <w:marLeft w:val="0"/>
      <w:marRight w:val="0"/>
      <w:marTop w:val="0"/>
      <w:marBottom w:val="0"/>
      <w:divBdr>
        <w:top w:val="none" w:sz="0" w:space="0" w:color="auto"/>
        <w:left w:val="none" w:sz="0" w:space="0" w:color="auto"/>
        <w:bottom w:val="none" w:sz="0" w:space="0" w:color="auto"/>
        <w:right w:val="none" w:sz="0" w:space="0" w:color="auto"/>
      </w:divBdr>
    </w:div>
    <w:div w:id="821654636">
      <w:bodyDiv w:val="1"/>
      <w:marLeft w:val="0"/>
      <w:marRight w:val="0"/>
      <w:marTop w:val="0"/>
      <w:marBottom w:val="0"/>
      <w:divBdr>
        <w:top w:val="none" w:sz="0" w:space="0" w:color="auto"/>
        <w:left w:val="none" w:sz="0" w:space="0" w:color="auto"/>
        <w:bottom w:val="none" w:sz="0" w:space="0" w:color="auto"/>
        <w:right w:val="none" w:sz="0" w:space="0" w:color="auto"/>
      </w:divBdr>
    </w:div>
    <w:div w:id="842086894">
      <w:bodyDiv w:val="1"/>
      <w:marLeft w:val="0"/>
      <w:marRight w:val="0"/>
      <w:marTop w:val="0"/>
      <w:marBottom w:val="0"/>
      <w:divBdr>
        <w:top w:val="none" w:sz="0" w:space="0" w:color="auto"/>
        <w:left w:val="none" w:sz="0" w:space="0" w:color="auto"/>
        <w:bottom w:val="none" w:sz="0" w:space="0" w:color="auto"/>
        <w:right w:val="none" w:sz="0" w:space="0" w:color="auto"/>
      </w:divBdr>
    </w:div>
    <w:div w:id="933974486">
      <w:bodyDiv w:val="1"/>
      <w:marLeft w:val="0"/>
      <w:marRight w:val="0"/>
      <w:marTop w:val="0"/>
      <w:marBottom w:val="0"/>
      <w:divBdr>
        <w:top w:val="none" w:sz="0" w:space="0" w:color="auto"/>
        <w:left w:val="none" w:sz="0" w:space="0" w:color="auto"/>
        <w:bottom w:val="none" w:sz="0" w:space="0" w:color="auto"/>
        <w:right w:val="none" w:sz="0" w:space="0" w:color="auto"/>
      </w:divBdr>
    </w:div>
    <w:div w:id="938637077">
      <w:bodyDiv w:val="1"/>
      <w:marLeft w:val="0"/>
      <w:marRight w:val="0"/>
      <w:marTop w:val="0"/>
      <w:marBottom w:val="0"/>
      <w:divBdr>
        <w:top w:val="none" w:sz="0" w:space="0" w:color="auto"/>
        <w:left w:val="none" w:sz="0" w:space="0" w:color="auto"/>
        <w:bottom w:val="none" w:sz="0" w:space="0" w:color="auto"/>
        <w:right w:val="none" w:sz="0" w:space="0" w:color="auto"/>
      </w:divBdr>
    </w:div>
    <w:div w:id="953437497">
      <w:bodyDiv w:val="1"/>
      <w:marLeft w:val="0"/>
      <w:marRight w:val="0"/>
      <w:marTop w:val="0"/>
      <w:marBottom w:val="0"/>
      <w:divBdr>
        <w:top w:val="none" w:sz="0" w:space="0" w:color="auto"/>
        <w:left w:val="none" w:sz="0" w:space="0" w:color="auto"/>
        <w:bottom w:val="none" w:sz="0" w:space="0" w:color="auto"/>
        <w:right w:val="none" w:sz="0" w:space="0" w:color="auto"/>
      </w:divBdr>
    </w:div>
    <w:div w:id="966393891">
      <w:bodyDiv w:val="1"/>
      <w:marLeft w:val="0"/>
      <w:marRight w:val="0"/>
      <w:marTop w:val="0"/>
      <w:marBottom w:val="0"/>
      <w:divBdr>
        <w:top w:val="none" w:sz="0" w:space="0" w:color="auto"/>
        <w:left w:val="none" w:sz="0" w:space="0" w:color="auto"/>
        <w:bottom w:val="none" w:sz="0" w:space="0" w:color="auto"/>
        <w:right w:val="none" w:sz="0" w:space="0" w:color="auto"/>
      </w:divBdr>
    </w:div>
    <w:div w:id="983433631">
      <w:bodyDiv w:val="1"/>
      <w:marLeft w:val="0"/>
      <w:marRight w:val="0"/>
      <w:marTop w:val="0"/>
      <w:marBottom w:val="0"/>
      <w:divBdr>
        <w:top w:val="none" w:sz="0" w:space="0" w:color="auto"/>
        <w:left w:val="none" w:sz="0" w:space="0" w:color="auto"/>
        <w:bottom w:val="none" w:sz="0" w:space="0" w:color="auto"/>
        <w:right w:val="none" w:sz="0" w:space="0" w:color="auto"/>
      </w:divBdr>
    </w:div>
    <w:div w:id="1074283767">
      <w:bodyDiv w:val="1"/>
      <w:marLeft w:val="0"/>
      <w:marRight w:val="0"/>
      <w:marTop w:val="0"/>
      <w:marBottom w:val="0"/>
      <w:divBdr>
        <w:top w:val="none" w:sz="0" w:space="0" w:color="auto"/>
        <w:left w:val="none" w:sz="0" w:space="0" w:color="auto"/>
        <w:bottom w:val="none" w:sz="0" w:space="0" w:color="auto"/>
        <w:right w:val="none" w:sz="0" w:space="0" w:color="auto"/>
      </w:divBdr>
    </w:div>
    <w:div w:id="1075513137">
      <w:bodyDiv w:val="1"/>
      <w:marLeft w:val="0"/>
      <w:marRight w:val="0"/>
      <w:marTop w:val="0"/>
      <w:marBottom w:val="0"/>
      <w:divBdr>
        <w:top w:val="none" w:sz="0" w:space="0" w:color="auto"/>
        <w:left w:val="none" w:sz="0" w:space="0" w:color="auto"/>
        <w:bottom w:val="none" w:sz="0" w:space="0" w:color="auto"/>
        <w:right w:val="none" w:sz="0" w:space="0" w:color="auto"/>
      </w:divBdr>
    </w:div>
    <w:div w:id="1259945018">
      <w:bodyDiv w:val="1"/>
      <w:marLeft w:val="0"/>
      <w:marRight w:val="0"/>
      <w:marTop w:val="0"/>
      <w:marBottom w:val="0"/>
      <w:divBdr>
        <w:top w:val="none" w:sz="0" w:space="0" w:color="auto"/>
        <w:left w:val="none" w:sz="0" w:space="0" w:color="auto"/>
        <w:bottom w:val="none" w:sz="0" w:space="0" w:color="auto"/>
        <w:right w:val="none" w:sz="0" w:space="0" w:color="auto"/>
      </w:divBdr>
    </w:div>
    <w:div w:id="1272518103">
      <w:bodyDiv w:val="1"/>
      <w:marLeft w:val="0"/>
      <w:marRight w:val="0"/>
      <w:marTop w:val="0"/>
      <w:marBottom w:val="0"/>
      <w:divBdr>
        <w:top w:val="none" w:sz="0" w:space="0" w:color="auto"/>
        <w:left w:val="none" w:sz="0" w:space="0" w:color="auto"/>
        <w:bottom w:val="none" w:sz="0" w:space="0" w:color="auto"/>
        <w:right w:val="none" w:sz="0" w:space="0" w:color="auto"/>
      </w:divBdr>
    </w:div>
    <w:div w:id="1279486814">
      <w:bodyDiv w:val="1"/>
      <w:marLeft w:val="0"/>
      <w:marRight w:val="0"/>
      <w:marTop w:val="0"/>
      <w:marBottom w:val="0"/>
      <w:divBdr>
        <w:top w:val="none" w:sz="0" w:space="0" w:color="auto"/>
        <w:left w:val="none" w:sz="0" w:space="0" w:color="auto"/>
        <w:bottom w:val="none" w:sz="0" w:space="0" w:color="auto"/>
        <w:right w:val="none" w:sz="0" w:space="0" w:color="auto"/>
      </w:divBdr>
    </w:div>
    <w:div w:id="1396395746">
      <w:bodyDiv w:val="1"/>
      <w:marLeft w:val="0"/>
      <w:marRight w:val="0"/>
      <w:marTop w:val="0"/>
      <w:marBottom w:val="0"/>
      <w:divBdr>
        <w:top w:val="none" w:sz="0" w:space="0" w:color="auto"/>
        <w:left w:val="none" w:sz="0" w:space="0" w:color="auto"/>
        <w:bottom w:val="none" w:sz="0" w:space="0" w:color="auto"/>
        <w:right w:val="none" w:sz="0" w:space="0" w:color="auto"/>
      </w:divBdr>
    </w:div>
    <w:div w:id="1405906380">
      <w:bodyDiv w:val="1"/>
      <w:marLeft w:val="0"/>
      <w:marRight w:val="0"/>
      <w:marTop w:val="0"/>
      <w:marBottom w:val="0"/>
      <w:divBdr>
        <w:top w:val="none" w:sz="0" w:space="0" w:color="auto"/>
        <w:left w:val="none" w:sz="0" w:space="0" w:color="auto"/>
        <w:bottom w:val="none" w:sz="0" w:space="0" w:color="auto"/>
        <w:right w:val="none" w:sz="0" w:space="0" w:color="auto"/>
      </w:divBdr>
    </w:div>
    <w:div w:id="1436630231">
      <w:bodyDiv w:val="1"/>
      <w:marLeft w:val="0"/>
      <w:marRight w:val="0"/>
      <w:marTop w:val="0"/>
      <w:marBottom w:val="0"/>
      <w:divBdr>
        <w:top w:val="none" w:sz="0" w:space="0" w:color="auto"/>
        <w:left w:val="none" w:sz="0" w:space="0" w:color="auto"/>
        <w:bottom w:val="none" w:sz="0" w:space="0" w:color="auto"/>
        <w:right w:val="none" w:sz="0" w:space="0" w:color="auto"/>
      </w:divBdr>
    </w:div>
    <w:div w:id="1531727075">
      <w:bodyDiv w:val="1"/>
      <w:marLeft w:val="0"/>
      <w:marRight w:val="0"/>
      <w:marTop w:val="0"/>
      <w:marBottom w:val="0"/>
      <w:divBdr>
        <w:top w:val="none" w:sz="0" w:space="0" w:color="auto"/>
        <w:left w:val="none" w:sz="0" w:space="0" w:color="auto"/>
        <w:bottom w:val="none" w:sz="0" w:space="0" w:color="auto"/>
        <w:right w:val="none" w:sz="0" w:space="0" w:color="auto"/>
      </w:divBdr>
    </w:div>
    <w:div w:id="1577283676">
      <w:bodyDiv w:val="1"/>
      <w:marLeft w:val="0"/>
      <w:marRight w:val="0"/>
      <w:marTop w:val="0"/>
      <w:marBottom w:val="0"/>
      <w:divBdr>
        <w:top w:val="none" w:sz="0" w:space="0" w:color="auto"/>
        <w:left w:val="none" w:sz="0" w:space="0" w:color="auto"/>
        <w:bottom w:val="none" w:sz="0" w:space="0" w:color="auto"/>
        <w:right w:val="none" w:sz="0" w:space="0" w:color="auto"/>
      </w:divBdr>
    </w:div>
    <w:div w:id="1598979048">
      <w:bodyDiv w:val="1"/>
      <w:marLeft w:val="0"/>
      <w:marRight w:val="0"/>
      <w:marTop w:val="0"/>
      <w:marBottom w:val="0"/>
      <w:divBdr>
        <w:top w:val="none" w:sz="0" w:space="0" w:color="auto"/>
        <w:left w:val="none" w:sz="0" w:space="0" w:color="auto"/>
        <w:bottom w:val="none" w:sz="0" w:space="0" w:color="auto"/>
        <w:right w:val="none" w:sz="0" w:space="0" w:color="auto"/>
      </w:divBdr>
    </w:div>
    <w:div w:id="1646012517">
      <w:bodyDiv w:val="1"/>
      <w:marLeft w:val="0"/>
      <w:marRight w:val="0"/>
      <w:marTop w:val="0"/>
      <w:marBottom w:val="0"/>
      <w:divBdr>
        <w:top w:val="none" w:sz="0" w:space="0" w:color="auto"/>
        <w:left w:val="none" w:sz="0" w:space="0" w:color="auto"/>
        <w:bottom w:val="none" w:sz="0" w:space="0" w:color="auto"/>
        <w:right w:val="none" w:sz="0" w:space="0" w:color="auto"/>
      </w:divBdr>
    </w:div>
    <w:div w:id="1796219995">
      <w:bodyDiv w:val="1"/>
      <w:marLeft w:val="0"/>
      <w:marRight w:val="0"/>
      <w:marTop w:val="0"/>
      <w:marBottom w:val="0"/>
      <w:divBdr>
        <w:top w:val="none" w:sz="0" w:space="0" w:color="auto"/>
        <w:left w:val="none" w:sz="0" w:space="0" w:color="auto"/>
        <w:bottom w:val="none" w:sz="0" w:space="0" w:color="auto"/>
        <w:right w:val="none" w:sz="0" w:space="0" w:color="auto"/>
      </w:divBdr>
    </w:div>
    <w:div w:id="1858156800">
      <w:bodyDiv w:val="1"/>
      <w:marLeft w:val="0"/>
      <w:marRight w:val="0"/>
      <w:marTop w:val="0"/>
      <w:marBottom w:val="0"/>
      <w:divBdr>
        <w:top w:val="none" w:sz="0" w:space="0" w:color="auto"/>
        <w:left w:val="none" w:sz="0" w:space="0" w:color="auto"/>
        <w:bottom w:val="none" w:sz="0" w:space="0" w:color="auto"/>
        <w:right w:val="none" w:sz="0" w:space="0" w:color="auto"/>
      </w:divBdr>
    </w:div>
    <w:div w:id="1873810002">
      <w:bodyDiv w:val="1"/>
      <w:marLeft w:val="0"/>
      <w:marRight w:val="0"/>
      <w:marTop w:val="0"/>
      <w:marBottom w:val="0"/>
      <w:divBdr>
        <w:top w:val="none" w:sz="0" w:space="0" w:color="auto"/>
        <w:left w:val="none" w:sz="0" w:space="0" w:color="auto"/>
        <w:bottom w:val="none" w:sz="0" w:space="0" w:color="auto"/>
        <w:right w:val="none" w:sz="0" w:space="0" w:color="auto"/>
      </w:divBdr>
    </w:div>
    <w:div w:id="2003504750">
      <w:bodyDiv w:val="1"/>
      <w:marLeft w:val="0"/>
      <w:marRight w:val="0"/>
      <w:marTop w:val="0"/>
      <w:marBottom w:val="0"/>
      <w:divBdr>
        <w:top w:val="none" w:sz="0" w:space="0" w:color="auto"/>
        <w:left w:val="none" w:sz="0" w:space="0" w:color="auto"/>
        <w:bottom w:val="none" w:sz="0" w:space="0" w:color="auto"/>
        <w:right w:val="none" w:sz="0" w:space="0" w:color="auto"/>
      </w:divBdr>
    </w:div>
    <w:div w:id="2038263997">
      <w:bodyDiv w:val="1"/>
      <w:marLeft w:val="0"/>
      <w:marRight w:val="0"/>
      <w:marTop w:val="0"/>
      <w:marBottom w:val="0"/>
      <w:divBdr>
        <w:top w:val="none" w:sz="0" w:space="0" w:color="auto"/>
        <w:left w:val="none" w:sz="0" w:space="0" w:color="auto"/>
        <w:bottom w:val="none" w:sz="0" w:space="0" w:color="auto"/>
        <w:right w:val="none" w:sz="0" w:space="0" w:color="auto"/>
      </w:divBdr>
    </w:div>
    <w:div w:id="2050297508">
      <w:bodyDiv w:val="1"/>
      <w:marLeft w:val="0"/>
      <w:marRight w:val="0"/>
      <w:marTop w:val="0"/>
      <w:marBottom w:val="0"/>
      <w:divBdr>
        <w:top w:val="none" w:sz="0" w:space="0" w:color="auto"/>
        <w:left w:val="none" w:sz="0" w:space="0" w:color="auto"/>
        <w:bottom w:val="none" w:sz="0" w:space="0" w:color="auto"/>
        <w:right w:val="none" w:sz="0" w:space="0" w:color="auto"/>
      </w:divBdr>
    </w:div>
    <w:div w:id="2096514199">
      <w:bodyDiv w:val="1"/>
      <w:marLeft w:val="0"/>
      <w:marRight w:val="0"/>
      <w:marTop w:val="0"/>
      <w:marBottom w:val="0"/>
      <w:divBdr>
        <w:top w:val="none" w:sz="0" w:space="0" w:color="auto"/>
        <w:left w:val="none" w:sz="0" w:space="0" w:color="auto"/>
        <w:bottom w:val="none" w:sz="0" w:space="0" w:color="auto"/>
        <w:right w:val="none" w:sz="0" w:space="0" w:color="auto"/>
      </w:divBdr>
    </w:div>
    <w:div w:id="211872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CL\Downloads\srs_Ieee830-Arabic-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1A1B-0A91-48FB-8B44-F6D06317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srs_Ieee830-Arabic-template (1).dotx</Template>
  <TotalTime>228</TotalTime>
  <Pages>15</Pages>
  <Words>2119</Words>
  <Characters>12079</Characters>
  <Application>Microsoft Office Word</Application>
  <DocSecurity>0</DocSecurity>
  <Lines>100</Lines>
  <Paragraphs>28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MWCL</dc:creator>
  <cp:keywords/>
  <dc:description/>
  <cp:lastModifiedBy>Abdo Alosta</cp:lastModifiedBy>
  <cp:revision>4</cp:revision>
  <cp:lastPrinted>1899-12-31T22:00:00Z</cp:lastPrinted>
  <dcterms:created xsi:type="dcterms:W3CDTF">2024-12-11T21:12:00Z</dcterms:created>
  <dcterms:modified xsi:type="dcterms:W3CDTF">2025-01-07T21:00:00Z</dcterms:modified>
</cp:coreProperties>
</file>